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1045E36E" w:rsidR="00EC64C6" w:rsidRDefault="00EC64C6" w:rsidP="000C340B">
      <w:pPr>
        <w:pStyle w:val="Titel"/>
      </w:pPr>
      <w:r w:rsidRPr="00384DE9">
        <w:t>Projekt</w:t>
      </w:r>
      <w:r w:rsidR="00384DE9" w:rsidRPr="00384DE9">
        <w:t>dokumentation</w:t>
      </w:r>
      <w:r w:rsidRPr="00384DE9">
        <w:t xml:space="preserve"> Modul 326</w:t>
      </w:r>
    </w:p>
    <w:p w14:paraId="42FE3A5B" w14:textId="77777777" w:rsidR="0085030C" w:rsidRPr="0085030C" w:rsidRDefault="0085030C" w:rsidP="0085030C"/>
    <w:tbl>
      <w:tblPr>
        <w:tblStyle w:val="Tabellenraster"/>
        <w:tblW w:w="0" w:type="auto"/>
        <w:tblLook w:val="04A0" w:firstRow="1" w:lastRow="0" w:firstColumn="1" w:lastColumn="0" w:noHBand="0" w:noVBand="1"/>
      </w:tblPr>
      <w:tblGrid>
        <w:gridCol w:w="3114"/>
        <w:gridCol w:w="288"/>
        <w:gridCol w:w="3680"/>
      </w:tblGrid>
      <w:tr w:rsidR="00A8486A" w:rsidRPr="00384DE9" w14:paraId="1FDBDAEC" w14:textId="77777777" w:rsidTr="00A8486A">
        <w:tc>
          <w:tcPr>
            <w:tcW w:w="3114" w:type="dxa"/>
          </w:tcPr>
          <w:p w14:paraId="79C075D0" w14:textId="77777777" w:rsidR="00A8486A" w:rsidRPr="00384DE9" w:rsidRDefault="00A8486A" w:rsidP="00A8486A">
            <w:pPr>
              <w:jc w:val="right"/>
            </w:pPr>
            <w:r w:rsidRPr="00384DE9">
              <w:t>Auftraggeber:</w:t>
            </w:r>
          </w:p>
        </w:tc>
        <w:tc>
          <w:tcPr>
            <w:tcW w:w="288" w:type="dxa"/>
          </w:tcPr>
          <w:p w14:paraId="67749D67" w14:textId="77777777" w:rsidR="00A8486A" w:rsidRPr="00384DE9" w:rsidRDefault="00A8486A" w:rsidP="00EC64C6"/>
        </w:tc>
        <w:tc>
          <w:tcPr>
            <w:tcW w:w="3680" w:type="dxa"/>
          </w:tcPr>
          <w:p w14:paraId="7FC76788" w14:textId="0CFAF2C1" w:rsidR="00A8486A" w:rsidRPr="00384DE9" w:rsidRDefault="00653FDC" w:rsidP="00EC64C6">
            <w:r>
              <w:t>D.</w:t>
            </w:r>
            <w:r w:rsidR="0004589F">
              <w:t xml:space="preserve"> </w:t>
            </w:r>
            <w:r>
              <w:t>Fahrni</w:t>
            </w:r>
          </w:p>
        </w:tc>
      </w:tr>
      <w:tr w:rsidR="00A8486A" w:rsidRPr="00E347A3"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30C5F0CC" w14:textId="0A80A375" w:rsidR="00A8486A" w:rsidRDefault="00B1566A" w:rsidP="00EC64C6">
            <w:pPr>
              <w:rPr>
                <w:lang w:val="fr-CH"/>
              </w:rPr>
            </w:pPr>
            <w:r w:rsidRPr="00E074E0">
              <w:rPr>
                <w:lang w:val="fr-CH"/>
              </w:rPr>
              <w:t xml:space="preserve">Davide Di Giovanni </w:t>
            </w:r>
            <w:hyperlink r:id="rId11" w:history="1">
              <w:r w:rsidR="00AD5557" w:rsidRPr="00E347A3">
                <w:rPr>
                  <w:rStyle w:val="Hyperlink"/>
                  <w:color w:val="0070C0"/>
                  <w:lang w:val="fr-CH"/>
                </w:rPr>
                <w:t>digiovannid@bzz.ch</w:t>
              </w:r>
            </w:hyperlink>
          </w:p>
          <w:p w14:paraId="414614B7" w14:textId="251E0663" w:rsidR="00E347A3" w:rsidRPr="00CF3440" w:rsidRDefault="00AD5557" w:rsidP="00EC64C6">
            <w:r w:rsidRPr="00CF3440">
              <w:t>Tenzin Dehukar</w:t>
            </w:r>
          </w:p>
          <w:p w14:paraId="0BE7D677" w14:textId="3A50FB6A" w:rsidR="00E347A3" w:rsidRPr="00CF3440" w:rsidRDefault="00E347A3" w:rsidP="00EC64C6">
            <w:pPr>
              <w:rPr>
                <w:color w:val="0070C0"/>
                <w:u w:val="single"/>
              </w:rPr>
            </w:pPr>
            <w:r w:rsidRPr="00CF3440">
              <w:rPr>
                <w:color w:val="0070C0"/>
                <w:u w:val="single"/>
              </w:rPr>
              <w:t>dehukard@bzz.ch</w:t>
            </w:r>
          </w:p>
          <w:p w14:paraId="0DE10354" w14:textId="77777777" w:rsidR="00AD5557" w:rsidRPr="00CF3440" w:rsidRDefault="00AD5557" w:rsidP="00EC64C6">
            <w:r w:rsidRPr="00CF3440">
              <w:t>Saam Eymany</w:t>
            </w:r>
          </w:p>
          <w:p w14:paraId="7462C527" w14:textId="1A4F059B" w:rsidR="00E347A3" w:rsidRPr="00E347A3" w:rsidRDefault="00E347A3" w:rsidP="00EC64C6">
            <w:pPr>
              <w:rPr>
                <w:u w:val="single"/>
                <w:lang w:val="en-GB"/>
              </w:rPr>
            </w:pPr>
            <w:r w:rsidRPr="00E347A3">
              <w:rPr>
                <w:color w:val="0070C0"/>
                <w:u w:val="single"/>
                <w:lang w:val="en-GB"/>
              </w:rPr>
              <w:t>eymanys@bzz.ch</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18E8281C" w:rsidR="00E947DF" w:rsidRPr="00384DE9" w:rsidRDefault="00653FDC" w:rsidP="00EC64C6">
            <w:r>
              <w:t>IM19b</w:t>
            </w:r>
          </w:p>
        </w:tc>
      </w:tr>
      <w:tr w:rsidR="00A8486A" w:rsidRPr="00384DE9" w14:paraId="13D0F2D7" w14:textId="77777777" w:rsidTr="00A8486A">
        <w:tc>
          <w:tcPr>
            <w:tcW w:w="3114" w:type="dxa"/>
          </w:tcPr>
          <w:p w14:paraId="2B593740" w14:textId="0909D95F" w:rsidR="00A8486A" w:rsidRPr="00384DE9" w:rsidRDefault="00810FB0" w:rsidP="00A8486A">
            <w:pPr>
              <w:jc w:val="right"/>
            </w:pPr>
            <w:r>
              <w:t>Projekttitel</w:t>
            </w:r>
            <w:r w:rsidR="00A8486A" w:rsidRPr="00384DE9">
              <w:t>:</w:t>
            </w:r>
          </w:p>
        </w:tc>
        <w:tc>
          <w:tcPr>
            <w:tcW w:w="288" w:type="dxa"/>
          </w:tcPr>
          <w:p w14:paraId="18A94BF3" w14:textId="77777777" w:rsidR="00A8486A" w:rsidRPr="00384DE9" w:rsidRDefault="00A8486A" w:rsidP="00EC64C6"/>
        </w:tc>
        <w:tc>
          <w:tcPr>
            <w:tcW w:w="3680" w:type="dxa"/>
          </w:tcPr>
          <w:p w14:paraId="31D35782" w14:textId="3D7FA2F6" w:rsidR="00A8486A" w:rsidRPr="00384DE9" w:rsidRDefault="00653FDC" w:rsidP="00EC64C6">
            <w:r>
              <w:t>Memory</w:t>
            </w:r>
          </w:p>
        </w:tc>
      </w:tr>
    </w:tbl>
    <w:p w14:paraId="0738DAB5" w14:textId="77777777" w:rsidR="00810FB0" w:rsidRPr="00384DE9" w:rsidRDefault="00810FB0" w:rsidP="00EC64C6"/>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7F7C0B80" w14:textId="69F9953D" w:rsidR="00BB1321"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38719552" w:history="1">
        <w:r w:rsidR="00BB1321" w:rsidRPr="00B20721">
          <w:rPr>
            <w:rStyle w:val="Hyperlink"/>
            <w:noProof/>
          </w:rPr>
          <w:t>Projektbeschreibung</w:t>
        </w:r>
        <w:r w:rsidR="00BB1321">
          <w:rPr>
            <w:noProof/>
            <w:webHidden/>
          </w:rPr>
          <w:tab/>
        </w:r>
        <w:r w:rsidR="00BB1321">
          <w:rPr>
            <w:noProof/>
            <w:webHidden/>
          </w:rPr>
          <w:fldChar w:fldCharType="begin"/>
        </w:r>
        <w:r w:rsidR="00BB1321">
          <w:rPr>
            <w:noProof/>
            <w:webHidden/>
          </w:rPr>
          <w:instrText xml:space="preserve"> PAGEREF _Toc38719552 \h </w:instrText>
        </w:r>
        <w:r w:rsidR="00BB1321">
          <w:rPr>
            <w:noProof/>
            <w:webHidden/>
          </w:rPr>
        </w:r>
        <w:r w:rsidR="00BB1321">
          <w:rPr>
            <w:noProof/>
            <w:webHidden/>
          </w:rPr>
          <w:fldChar w:fldCharType="separate"/>
        </w:r>
        <w:r w:rsidR="004F44C8">
          <w:rPr>
            <w:noProof/>
            <w:webHidden/>
          </w:rPr>
          <w:t>2</w:t>
        </w:r>
        <w:r w:rsidR="00BB1321">
          <w:rPr>
            <w:noProof/>
            <w:webHidden/>
          </w:rPr>
          <w:fldChar w:fldCharType="end"/>
        </w:r>
      </w:hyperlink>
    </w:p>
    <w:p w14:paraId="54D21773" w14:textId="414F1E69" w:rsidR="00BB1321" w:rsidRDefault="007E4653">
      <w:pPr>
        <w:pStyle w:val="Verzeichnis1"/>
        <w:tabs>
          <w:tab w:val="right" w:leader="dot" w:pos="8494"/>
        </w:tabs>
        <w:rPr>
          <w:rFonts w:asciiTheme="minorHAnsi" w:eastAsiaTheme="minorEastAsia" w:hAnsiTheme="minorHAnsi" w:cstheme="minorBidi"/>
          <w:noProof/>
        </w:rPr>
      </w:pPr>
      <w:hyperlink w:anchor="_Toc38719553" w:history="1">
        <w:r w:rsidR="00BB1321" w:rsidRPr="00B20721">
          <w:rPr>
            <w:rStyle w:val="Hyperlink"/>
            <w:noProof/>
          </w:rPr>
          <w:t>Anwendungsentwurf</w:t>
        </w:r>
        <w:r w:rsidR="00BB1321">
          <w:rPr>
            <w:noProof/>
            <w:webHidden/>
          </w:rPr>
          <w:tab/>
        </w:r>
        <w:r w:rsidR="00BB1321">
          <w:rPr>
            <w:noProof/>
            <w:webHidden/>
          </w:rPr>
          <w:fldChar w:fldCharType="begin"/>
        </w:r>
        <w:r w:rsidR="00BB1321">
          <w:rPr>
            <w:noProof/>
            <w:webHidden/>
          </w:rPr>
          <w:instrText xml:space="preserve"> PAGEREF _Toc38719553 \h </w:instrText>
        </w:r>
        <w:r w:rsidR="00BB1321">
          <w:rPr>
            <w:noProof/>
            <w:webHidden/>
          </w:rPr>
        </w:r>
        <w:r w:rsidR="00BB1321">
          <w:rPr>
            <w:noProof/>
            <w:webHidden/>
          </w:rPr>
          <w:fldChar w:fldCharType="separate"/>
        </w:r>
        <w:r w:rsidR="004F44C8">
          <w:rPr>
            <w:noProof/>
            <w:webHidden/>
          </w:rPr>
          <w:t>3</w:t>
        </w:r>
        <w:r w:rsidR="00BB1321">
          <w:rPr>
            <w:noProof/>
            <w:webHidden/>
          </w:rPr>
          <w:fldChar w:fldCharType="end"/>
        </w:r>
      </w:hyperlink>
    </w:p>
    <w:p w14:paraId="1ADA6AA0" w14:textId="45D77A22" w:rsidR="00BB1321" w:rsidRDefault="007E4653">
      <w:pPr>
        <w:pStyle w:val="Verzeichnis1"/>
        <w:tabs>
          <w:tab w:val="right" w:leader="dot" w:pos="8494"/>
        </w:tabs>
        <w:rPr>
          <w:rFonts w:asciiTheme="minorHAnsi" w:eastAsiaTheme="minorEastAsia" w:hAnsiTheme="minorHAnsi" w:cstheme="minorBidi"/>
          <w:noProof/>
        </w:rPr>
      </w:pPr>
      <w:hyperlink w:anchor="_Toc38719554" w:history="1">
        <w:r w:rsidR="00BB1321" w:rsidRPr="00B20721">
          <w:rPr>
            <w:rStyle w:val="Hyperlink"/>
            <w:noProof/>
          </w:rPr>
          <w:t>Testfälle</w:t>
        </w:r>
        <w:r w:rsidR="00BB1321">
          <w:rPr>
            <w:noProof/>
            <w:webHidden/>
          </w:rPr>
          <w:tab/>
        </w:r>
        <w:r w:rsidR="00BB1321">
          <w:rPr>
            <w:noProof/>
            <w:webHidden/>
          </w:rPr>
          <w:fldChar w:fldCharType="begin"/>
        </w:r>
        <w:r w:rsidR="00BB1321">
          <w:rPr>
            <w:noProof/>
            <w:webHidden/>
          </w:rPr>
          <w:instrText xml:space="preserve"> PAGEREF _Toc38719554 \h </w:instrText>
        </w:r>
        <w:r w:rsidR="00BB1321">
          <w:rPr>
            <w:noProof/>
            <w:webHidden/>
          </w:rPr>
        </w:r>
        <w:r w:rsidR="00BB1321">
          <w:rPr>
            <w:noProof/>
            <w:webHidden/>
          </w:rPr>
          <w:fldChar w:fldCharType="separate"/>
        </w:r>
        <w:r w:rsidR="004F44C8">
          <w:rPr>
            <w:noProof/>
            <w:webHidden/>
          </w:rPr>
          <w:t>11</w:t>
        </w:r>
        <w:r w:rsidR="00BB1321">
          <w:rPr>
            <w:noProof/>
            <w:webHidden/>
          </w:rPr>
          <w:fldChar w:fldCharType="end"/>
        </w:r>
      </w:hyperlink>
    </w:p>
    <w:p w14:paraId="4839396B" w14:textId="0986F757" w:rsidR="00BB1321" w:rsidRDefault="007E4653">
      <w:pPr>
        <w:pStyle w:val="Verzeichnis1"/>
        <w:tabs>
          <w:tab w:val="right" w:leader="dot" w:pos="8494"/>
        </w:tabs>
        <w:rPr>
          <w:rFonts w:asciiTheme="minorHAnsi" w:eastAsiaTheme="minorEastAsia" w:hAnsiTheme="minorHAnsi" w:cstheme="minorBidi"/>
          <w:noProof/>
        </w:rPr>
      </w:pPr>
      <w:hyperlink w:anchor="_Toc38719555" w:history="1">
        <w:r w:rsidR="00BB1321" w:rsidRPr="00B20721">
          <w:rPr>
            <w:rStyle w:val="Hyperlink"/>
            <w:noProof/>
          </w:rPr>
          <w:t>Lösungsbeschreibung</w:t>
        </w:r>
        <w:r w:rsidR="00BB1321">
          <w:rPr>
            <w:noProof/>
            <w:webHidden/>
          </w:rPr>
          <w:tab/>
        </w:r>
        <w:r w:rsidR="00BB1321">
          <w:rPr>
            <w:noProof/>
            <w:webHidden/>
          </w:rPr>
          <w:fldChar w:fldCharType="begin"/>
        </w:r>
        <w:r w:rsidR="00BB1321">
          <w:rPr>
            <w:noProof/>
            <w:webHidden/>
          </w:rPr>
          <w:instrText xml:space="preserve"> PAGEREF _Toc38719555 \h </w:instrText>
        </w:r>
        <w:r w:rsidR="00BB1321">
          <w:rPr>
            <w:noProof/>
            <w:webHidden/>
          </w:rPr>
        </w:r>
        <w:r w:rsidR="00BB1321">
          <w:rPr>
            <w:noProof/>
            <w:webHidden/>
          </w:rPr>
          <w:fldChar w:fldCharType="separate"/>
        </w:r>
        <w:r w:rsidR="004F44C8">
          <w:rPr>
            <w:noProof/>
            <w:webHidden/>
          </w:rPr>
          <w:t>20</w:t>
        </w:r>
        <w:r w:rsidR="00BB1321">
          <w:rPr>
            <w:noProof/>
            <w:webHidden/>
          </w:rPr>
          <w:fldChar w:fldCharType="end"/>
        </w:r>
      </w:hyperlink>
    </w:p>
    <w:p w14:paraId="565C87AD" w14:textId="3087EFBF" w:rsidR="00BB1321" w:rsidRDefault="007E4653">
      <w:pPr>
        <w:pStyle w:val="Verzeichnis1"/>
        <w:tabs>
          <w:tab w:val="right" w:leader="dot" w:pos="8494"/>
        </w:tabs>
        <w:rPr>
          <w:rFonts w:asciiTheme="minorHAnsi" w:eastAsiaTheme="minorEastAsia" w:hAnsiTheme="minorHAnsi" w:cstheme="minorBidi"/>
          <w:noProof/>
        </w:rPr>
      </w:pPr>
      <w:hyperlink w:anchor="_Toc38719556" w:history="1">
        <w:r w:rsidR="00BB1321" w:rsidRPr="00B20721">
          <w:rPr>
            <w:rStyle w:val="Hyperlink"/>
            <w:noProof/>
          </w:rPr>
          <w:t>Anhang</w:t>
        </w:r>
        <w:r w:rsidR="00BB1321">
          <w:rPr>
            <w:noProof/>
            <w:webHidden/>
          </w:rPr>
          <w:tab/>
        </w:r>
        <w:r w:rsidR="00BB1321">
          <w:rPr>
            <w:noProof/>
            <w:webHidden/>
          </w:rPr>
          <w:fldChar w:fldCharType="begin"/>
        </w:r>
        <w:r w:rsidR="00BB1321">
          <w:rPr>
            <w:noProof/>
            <w:webHidden/>
          </w:rPr>
          <w:instrText xml:space="preserve"> PAGEREF _Toc38719556 \h </w:instrText>
        </w:r>
        <w:r w:rsidR="00BB1321">
          <w:rPr>
            <w:noProof/>
            <w:webHidden/>
          </w:rPr>
        </w:r>
        <w:r w:rsidR="00BB1321">
          <w:rPr>
            <w:noProof/>
            <w:webHidden/>
          </w:rPr>
          <w:fldChar w:fldCharType="separate"/>
        </w:r>
        <w:r w:rsidR="004F44C8">
          <w:rPr>
            <w:noProof/>
            <w:webHidden/>
          </w:rPr>
          <w:t>21</w:t>
        </w:r>
        <w:r w:rsidR="00BB1321">
          <w:rPr>
            <w:noProof/>
            <w:webHidden/>
          </w:rPr>
          <w:fldChar w:fldCharType="end"/>
        </w:r>
      </w:hyperlink>
    </w:p>
    <w:p w14:paraId="40B4155B" w14:textId="36CDCE7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CB48264" w14:textId="28EA52EE" w:rsidR="00444382" w:rsidRPr="00384DE9" w:rsidRDefault="00444382">
      <w:pPr>
        <w:pStyle w:val="Abbildungsverzeichnis"/>
        <w:tabs>
          <w:tab w:val="right" w:leader="dot" w:pos="8494"/>
        </w:tabs>
        <w:rPr>
          <w:rFonts w:asciiTheme="minorHAnsi" w:eastAsiaTheme="minorEastAsia" w:hAnsiTheme="minorHAnsi" w:cstheme="minorBidi"/>
          <w:sz w:val="22"/>
          <w:szCs w:val="22"/>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hyperlink w:anchor="_Toc1036253" w:history="1">
        <w:r w:rsidRPr="00384DE9">
          <w:rPr>
            <w:rStyle w:val="Hyperlink"/>
          </w:rPr>
          <w:t>Abbildung 1: Muster</w:t>
        </w:r>
        <w:r w:rsidRPr="00384DE9">
          <w:rPr>
            <w:webHidden/>
          </w:rPr>
          <w:tab/>
        </w:r>
        <w:r w:rsidRPr="00384DE9">
          <w:rPr>
            <w:webHidden/>
          </w:rPr>
          <w:fldChar w:fldCharType="begin"/>
        </w:r>
        <w:r w:rsidRPr="00384DE9">
          <w:rPr>
            <w:webHidden/>
          </w:rPr>
          <w:instrText xml:space="preserve"> PAGEREF _Toc1036253 \h </w:instrText>
        </w:r>
        <w:r w:rsidRPr="00384DE9">
          <w:rPr>
            <w:webHidden/>
          </w:rPr>
        </w:r>
        <w:r w:rsidRPr="00384DE9">
          <w:rPr>
            <w:webHidden/>
          </w:rPr>
          <w:fldChar w:fldCharType="separate"/>
        </w:r>
        <w:r w:rsidR="004F44C8">
          <w:rPr>
            <w:b/>
            <w:bCs/>
            <w:noProof/>
            <w:webHidden/>
            <w:lang w:val="de-DE"/>
          </w:rPr>
          <w:t>Fehler! Textmarke nicht definiert.</w:t>
        </w:r>
        <w:r w:rsidRPr="00384DE9">
          <w:rPr>
            <w:webHidden/>
          </w:rPr>
          <w:fldChar w:fldCharType="end"/>
        </w:r>
      </w:hyperlink>
    </w:p>
    <w:p w14:paraId="43FB2021" w14:textId="77777777" w:rsidR="00444382" w:rsidRPr="00384DE9" w:rsidRDefault="00444382" w:rsidP="00444382">
      <w:pPr>
        <w:rPr>
          <w:lang w:eastAsia="de-CH"/>
        </w:rPr>
      </w:pP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28EEC1BB" w14:textId="23CCCFA4" w:rsidR="00BB1321"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38719557" w:history="1">
        <w:r w:rsidR="00BB1321" w:rsidRPr="00706725">
          <w:rPr>
            <w:rStyle w:val="Hyperlink"/>
            <w:noProof/>
          </w:rPr>
          <w:t>Tabelle 1:</w:t>
        </w:r>
        <w:r w:rsidR="00BB1321">
          <w:rPr>
            <w:noProof/>
            <w:webHidden/>
          </w:rPr>
          <w:tab/>
        </w:r>
        <w:r w:rsidR="00BB1321">
          <w:rPr>
            <w:noProof/>
            <w:webHidden/>
          </w:rPr>
          <w:fldChar w:fldCharType="begin"/>
        </w:r>
        <w:r w:rsidR="00BB1321">
          <w:rPr>
            <w:noProof/>
            <w:webHidden/>
          </w:rPr>
          <w:instrText xml:space="preserve"> PAGEREF _Toc38719557 \h </w:instrText>
        </w:r>
        <w:r w:rsidR="00BB1321">
          <w:rPr>
            <w:noProof/>
            <w:webHidden/>
          </w:rPr>
        </w:r>
        <w:r w:rsidR="00BB1321">
          <w:rPr>
            <w:noProof/>
            <w:webHidden/>
          </w:rPr>
          <w:fldChar w:fldCharType="separate"/>
        </w:r>
        <w:r w:rsidR="004F44C8">
          <w:rPr>
            <w:b/>
            <w:bCs/>
            <w:noProof/>
            <w:webHidden/>
            <w:lang w:val="de-DE"/>
          </w:rPr>
          <w:t>Fehler! Textmarke nicht definiert.</w:t>
        </w:r>
        <w:r w:rsidR="00BB1321">
          <w:rPr>
            <w:noProof/>
            <w:webHidden/>
          </w:rPr>
          <w:fldChar w:fldCharType="end"/>
        </w:r>
      </w:hyperlink>
    </w:p>
    <w:p w14:paraId="6A8AFDBF" w14:textId="75C62766" w:rsidR="00BB1321" w:rsidRDefault="007E4653">
      <w:pPr>
        <w:pStyle w:val="Abbildungsverzeichnis"/>
        <w:tabs>
          <w:tab w:val="right" w:leader="dot" w:pos="8494"/>
        </w:tabs>
        <w:rPr>
          <w:rFonts w:asciiTheme="minorHAnsi" w:eastAsiaTheme="minorEastAsia" w:hAnsiTheme="minorHAnsi" w:cstheme="minorBidi"/>
          <w:noProof/>
          <w:sz w:val="22"/>
          <w:szCs w:val="22"/>
          <w:lang w:eastAsia="de-CH"/>
        </w:rPr>
      </w:pPr>
      <w:hyperlink w:anchor="_Toc38719558" w:history="1">
        <w:r w:rsidR="00BB1321" w:rsidRPr="00706725">
          <w:rPr>
            <w:rStyle w:val="Hyperlink"/>
            <w:noProof/>
          </w:rPr>
          <w:t>Tabelle 2:</w:t>
        </w:r>
        <w:r w:rsidR="00BB1321">
          <w:rPr>
            <w:noProof/>
            <w:webHidden/>
          </w:rPr>
          <w:tab/>
        </w:r>
        <w:r w:rsidR="00BB1321">
          <w:rPr>
            <w:noProof/>
            <w:webHidden/>
          </w:rPr>
          <w:fldChar w:fldCharType="begin"/>
        </w:r>
        <w:r w:rsidR="00BB1321">
          <w:rPr>
            <w:noProof/>
            <w:webHidden/>
          </w:rPr>
          <w:instrText xml:space="preserve"> PAGEREF _Toc38719558 \h </w:instrText>
        </w:r>
        <w:r w:rsidR="00BB1321">
          <w:rPr>
            <w:noProof/>
            <w:webHidden/>
          </w:rPr>
        </w:r>
        <w:r w:rsidR="00BB1321">
          <w:rPr>
            <w:noProof/>
            <w:webHidden/>
          </w:rPr>
          <w:fldChar w:fldCharType="separate"/>
        </w:r>
        <w:r w:rsidR="004F44C8">
          <w:rPr>
            <w:b/>
            <w:bCs/>
            <w:noProof/>
            <w:webHidden/>
            <w:lang w:val="de-DE"/>
          </w:rPr>
          <w:t>Fehler! Textmarke nicht definiert.</w:t>
        </w:r>
        <w:r w:rsidR="00BB1321">
          <w:rPr>
            <w:noProof/>
            <w:webHidden/>
          </w:rPr>
          <w:fldChar w:fldCharType="end"/>
        </w:r>
      </w:hyperlink>
    </w:p>
    <w:p w14:paraId="64A5DFA1" w14:textId="713567EB" w:rsidR="00444382" w:rsidRPr="00384DE9" w:rsidRDefault="00444382" w:rsidP="00EC64C6">
      <w:r w:rsidRPr="00384DE9">
        <w:fldChar w:fldCharType="end"/>
      </w:r>
    </w:p>
    <w:p w14:paraId="4A810066" w14:textId="157310B6" w:rsidR="00EC64C6" w:rsidRDefault="00D84B27" w:rsidP="00D84B27">
      <w:pPr>
        <w:pStyle w:val="berschrift1"/>
      </w:pPr>
      <w:r w:rsidRPr="00384DE9">
        <w:br w:type="page"/>
      </w:r>
      <w:bookmarkStart w:id="0" w:name="_Toc38719552"/>
      <w:r w:rsidR="00EC64C6" w:rsidRPr="00384DE9">
        <w:lastRenderedPageBreak/>
        <w:t>Projekt</w:t>
      </w:r>
      <w:r w:rsidR="00347A08" w:rsidRPr="00384DE9">
        <w:t>beschreibung</w:t>
      </w:r>
      <w:bookmarkEnd w:id="0"/>
    </w:p>
    <w:p w14:paraId="71662E4D" w14:textId="6E697E32" w:rsidR="007A0400" w:rsidRDefault="00CC29CA" w:rsidP="0072244B">
      <w:r>
        <w:t xml:space="preserve">Die Vorgabe ist ein Memoryprogramm zu programmieren. </w:t>
      </w:r>
      <w:r w:rsidR="007A0400">
        <w:t xml:space="preserve">Das </w:t>
      </w:r>
      <w:r w:rsidR="0072244B">
        <w:t>Memory</w:t>
      </w:r>
      <w:r w:rsidR="007A0400">
        <w:t xml:space="preserve">spiel, bestehend aus Bilderkarten, </w:t>
      </w:r>
      <w:r w:rsidR="0072244B">
        <w:t>kann von zwei Spielern gespielt werden</w:t>
      </w:r>
      <w:r>
        <w:t>.</w:t>
      </w:r>
      <w:r w:rsidR="007A0400">
        <w:t xml:space="preserve"> Diese zwei Spieler</w:t>
      </w:r>
      <w:r>
        <w:t xml:space="preserve"> </w:t>
      </w:r>
      <w:r w:rsidR="007A0400">
        <w:t xml:space="preserve">können Punkte sammeln, indem sie </w:t>
      </w:r>
      <w:r>
        <w:t>die gleichen Karten zieh</w:t>
      </w:r>
      <w:r w:rsidR="007A0400">
        <w:t>en. Die Punkte werden einzeln für jeden Spieler gezählt</w:t>
      </w:r>
      <w:r>
        <w:t xml:space="preserve">. </w:t>
      </w:r>
      <w:r w:rsidR="007A0400">
        <w:t xml:space="preserve">Am Ende werden die </w:t>
      </w:r>
      <w:r w:rsidR="0095501F">
        <w:t>Gesamtp</w:t>
      </w:r>
      <w:r w:rsidR="007A0400">
        <w:t xml:space="preserve">unktzahlen der Spieler verglichen und </w:t>
      </w:r>
      <w:r w:rsidR="00EE4A14">
        <w:t xml:space="preserve">der mit einer höheren Punktzahl als </w:t>
      </w:r>
      <w:r w:rsidR="007A0400">
        <w:t>Gewinner angezeigt.</w:t>
      </w:r>
    </w:p>
    <w:p w14:paraId="7A54E610" w14:textId="68637A11" w:rsidR="0072244B" w:rsidRPr="0072244B" w:rsidRDefault="001D3E52" w:rsidP="0072244B">
      <w:r>
        <w:t xml:space="preserve">Meine Vorstellung: </w:t>
      </w:r>
      <w:r w:rsidR="00CC29CA">
        <w:t xml:space="preserve">Ich stelle mir vor, dass der Benutzer das Programm </w:t>
      </w:r>
      <w:r w:rsidR="00E074E0">
        <w:t xml:space="preserve">mit einem Knopf </w:t>
      </w:r>
      <w:r w:rsidR="00372D04">
        <w:t>startet</w:t>
      </w:r>
      <w:r w:rsidR="0095501F">
        <w:t xml:space="preserve">. Oben dran wird </w:t>
      </w:r>
      <w:r w:rsidR="00CC29CA">
        <w:t>das Spiel Logo eingeblendet</w:t>
      </w:r>
      <w:r w:rsidR="0095501F">
        <w:t xml:space="preserve">. </w:t>
      </w:r>
      <w:r w:rsidR="00CC29CA">
        <w:t>Danach kommt</w:t>
      </w:r>
      <w:r w:rsidR="0095501F">
        <w:t xml:space="preserve"> die</w:t>
      </w:r>
      <w:r w:rsidR="00CC29CA">
        <w:t xml:space="preserve"> Auswahl von der Spielgrösse</w:t>
      </w:r>
      <w:r w:rsidR="0095501F">
        <w:t xml:space="preserve">, die Möglichkeiten </w:t>
      </w:r>
      <w:r w:rsidR="00CC29CA">
        <w:t>von 5x5 bis 10x10 Felder</w:t>
      </w:r>
      <w:r w:rsidR="0095501F">
        <w:t xml:space="preserve"> anbietet</w:t>
      </w:r>
      <w:r w:rsidR="00CC29CA">
        <w:t>.</w:t>
      </w:r>
      <w:r w:rsidR="00C367A6">
        <w:t xml:space="preserve"> Beim </w:t>
      </w:r>
      <w:r w:rsidR="00372D04">
        <w:t>Druck</w:t>
      </w:r>
      <w:r w:rsidR="00C367A6">
        <w:t xml:space="preserve"> auf die Spielgrösse startet das Spiel.</w:t>
      </w:r>
      <w:r w:rsidR="00CC29CA">
        <w:t xml:space="preserve"> Wenn man Karten richtig </w:t>
      </w:r>
      <w:r w:rsidR="00C367A6">
        <w:t>errät,</w:t>
      </w:r>
      <w:r w:rsidR="00CC29CA">
        <w:t xml:space="preserve"> werden diese ausgeblendet</w:t>
      </w:r>
      <w:r w:rsidR="00220D54">
        <w:t xml:space="preserve">, falls </w:t>
      </w:r>
      <w:r w:rsidR="00C367A6">
        <w:t>nicht werden sie zurückgedreht</w:t>
      </w:r>
      <w:r w:rsidR="00CC29CA">
        <w:t>.</w:t>
      </w:r>
      <w:r w:rsidR="00C367A6">
        <w:t xml:space="preserve"> Man kann auch mehrere Spiele spielen, das heisst am Ende kann man wieder</w:t>
      </w:r>
      <w:r w:rsidR="0095501F">
        <w:t xml:space="preserve"> </w:t>
      </w:r>
      <w:r w:rsidR="00EE4A14">
        <w:t>neu</w:t>
      </w:r>
      <w:r w:rsidR="00C367A6">
        <w:t>starten</w:t>
      </w:r>
      <w:r w:rsidR="0095501F">
        <w:t xml:space="preserve"> oder man beendet das Programm</w:t>
      </w:r>
      <w:r w:rsidR="00C367A6">
        <w:t xml:space="preserve">. Es sollte auch ein Endbutton geben, der </w:t>
      </w:r>
      <w:r w:rsidR="0095501F">
        <w:t xml:space="preserve">nach jedem beendeten Spiel </w:t>
      </w:r>
      <w:r w:rsidR="00C367A6">
        <w:t>beim Betätigen das Spiel beendet und die Punktzahl ausgibt.</w:t>
      </w:r>
      <w:r w:rsidR="0095501F">
        <w:t xml:space="preserve"> Die Punktzahlen für </w:t>
      </w:r>
      <w:r w:rsidR="000473CA">
        <w:t>d</w:t>
      </w:r>
      <w:r w:rsidR="0095501F">
        <w:t>ie Spieler fangen bei jedem Spiel von null an, doch im Hintergrund werden die ganzen Punkte zusammengezählt und für die Statistik vorbereitet. Dabei wird die Statistik ausgegeben und die Daten in ein File gespeichert (Dateipfad wird angezeigt).</w:t>
      </w:r>
    </w:p>
    <w:p w14:paraId="5F156D58" w14:textId="77777777" w:rsidR="00B52FD5" w:rsidRPr="00384DE9" w:rsidRDefault="00B52FD5" w:rsidP="00B52FD5">
      <w:pPr>
        <w:pStyle w:val="berschrift2"/>
      </w:pPr>
      <w:r w:rsidRPr="00384DE9">
        <w:t>Ziele</w:t>
      </w:r>
    </w:p>
    <w:p w14:paraId="4F75895D" w14:textId="62E0E4F6" w:rsidR="0004589F" w:rsidRDefault="000224C3" w:rsidP="004E6D50">
      <w:pPr>
        <w:rPr>
          <w:b/>
          <w:bCs/>
          <w:i/>
        </w:rPr>
      </w:pPr>
      <w:r w:rsidRPr="000224C3">
        <w:rPr>
          <w:b/>
          <w:bCs/>
          <w:i/>
        </w:rPr>
        <w:t>Muss-Zielen</w:t>
      </w:r>
    </w:p>
    <w:p w14:paraId="68BC9CD0" w14:textId="5D620608" w:rsidR="000224C3" w:rsidRDefault="00D93C81" w:rsidP="00DA7D69">
      <w:pPr>
        <w:ind w:left="360" w:hanging="360"/>
        <w:rPr>
          <w:b/>
          <w:bCs/>
          <w:i/>
        </w:rPr>
      </w:pPr>
      <w:r w:rsidRPr="00DA7D69">
        <w:rPr>
          <w:b/>
          <w:bCs/>
          <w:i/>
        </w:rPr>
        <w:t>1.Ziel</w:t>
      </w:r>
    </w:p>
    <w:p w14:paraId="01AEC2F3" w14:textId="1E65EECA" w:rsidR="001D3E52" w:rsidRPr="0035116F" w:rsidRDefault="001D3E52" w:rsidP="001D3E52">
      <w:pPr>
        <w:rPr>
          <w:i/>
          <w:iCs/>
        </w:rPr>
      </w:pPr>
      <w:r w:rsidRPr="0035116F">
        <w:rPr>
          <w:i/>
          <w:iCs/>
        </w:rPr>
        <w:t>Ein Layout suchen, welches zum Memory spiel passt. Dieses sollte aber sehr einfach gehalten werden und eher mit Farben beschmückt werden, welche die Aufmerksamkeit zum Spiel lenken und</w:t>
      </w:r>
      <w:r w:rsidR="00301B56" w:rsidRPr="0035116F">
        <w:rPr>
          <w:i/>
          <w:iCs/>
        </w:rPr>
        <w:t xml:space="preserve"> Benutzerfreundlich ist.</w:t>
      </w:r>
      <w:r w:rsidR="003761E9" w:rsidRPr="0035116F">
        <w:rPr>
          <w:i/>
          <w:iCs/>
        </w:rPr>
        <w:t xml:space="preserve"> Dieses Layout </w:t>
      </w:r>
      <w:r w:rsidR="0072702B">
        <w:rPr>
          <w:i/>
          <w:iCs/>
        </w:rPr>
        <w:t>wer</w:t>
      </w:r>
      <w:r w:rsidR="0088414D">
        <w:rPr>
          <w:i/>
          <w:iCs/>
        </w:rPr>
        <w:t>de</w:t>
      </w:r>
      <w:r w:rsidR="0072702B">
        <w:rPr>
          <w:i/>
          <w:iCs/>
        </w:rPr>
        <w:t xml:space="preserve"> ich</w:t>
      </w:r>
      <w:r w:rsidR="003761E9" w:rsidRPr="0035116F">
        <w:rPr>
          <w:i/>
          <w:iCs/>
        </w:rPr>
        <w:t xml:space="preserve"> vor der Implementierung bis am </w:t>
      </w:r>
      <w:r w:rsidR="007E14C9" w:rsidRPr="0035116F">
        <w:rPr>
          <w:i/>
          <w:iCs/>
        </w:rPr>
        <w:t>10</w:t>
      </w:r>
      <w:r w:rsidR="003761E9" w:rsidRPr="0035116F">
        <w:rPr>
          <w:i/>
          <w:iCs/>
        </w:rPr>
        <w:t xml:space="preserve">.6.21 dokumentiert </w:t>
      </w:r>
      <w:r w:rsidR="0072702B">
        <w:rPr>
          <w:i/>
          <w:iCs/>
        </w:rPr>
        <w:t>haben</w:t>
      </w:r>
      <w:r w:rsidR="003761E9" w:rsidRPr="0035116F">
        <w:rPr>
          <w:i/>
          <w:iCs/>
        </w:rPr>
        <w:t xml:space="preserve">. </w:t>
      </w:r>
    </w:p>
    <w:p w14:paraId="148E5965" w14:textId="77777777" w:rsidR="001D3E52" w:rsidRDefault="001D3E52" w:rsidP="001D3E52">
      <w:pPr>
        <w:rPr>
          <w:b/>
          <w:bCs/>
          <w:i/>
        </w:rPr>
      </w:pPr>
    </w:p>
    <w:p w14:paraId="0C6CD1EC" w14:textId="5CA58E71" w:rsidR="0004589F" w:rsidRDefault="0004589F" w:rsidP="00DA7D69">
      <w:pPr>
        <w:rPr>
          <w:b/>
          <w:bCs/>
          <w:i/>
        </w:rPr>
      </w:pPr>
      <w:r w:rsidRPr="00DA7D69">
        <w:rPr>
          <w:b/>
          <w:bCs/>
          <w:i/>
        </w:rPr>
        <w:t xml:space="preserve">2. Ziel: </w:t>
      </w:r>
    </w:p>
    <w:p w14:paraId="56565EAA" w14:textId="3B643955" w:rsidR="001D3E52" w:rsidRDefault="001D3E52" w:rsidP="00DA7D69">
      <w:pPr>
        <w:rPr>
          <w:i/>
        </w:rPr>
      </w:pPr>
      <w:r>
        <w:rPr>
          <w:i/>
        </w:rPr>
        <w:t xml:space="preserve">Der Kunde </w:t>
      </w:r>
      <w:r w:rsidR="00EE4A14">
        <w:rPr>
          <w:i/>
        </w:rPr>
        <w:t>w</w:t>
      </w:r>
      <w:r>
        <w:rPr>
          <w:i/>
        </w:rPr>
        <w:t>ünsch</w:t>
      </w:r>
      <w:r w:rsidR="00EE4A14">
        <w:rPr>
          <w:i/>
        </w:rPr>
        <w:t>t</w:t>
      </w:r>
      <w:r>
        <w:rPr>
          <w:i/>
        </w:rPr>
        <w:t xml:space="preserve"> sich entweder Bilder von Autos oder Tieren</w:t>
      </w:r>
      <w:r w:rsidR="003761E9">
        <w:rPr>
          <w:i/>
        </w:rPr>
        <w:t xml:space="preserve"> auf die Memorykarten</w:t>
      </w:r>
      <w:r>
        <w:rPr>
          <w:i/>
        </w:rPr>
        <w:t xml:space="preserve">. Diese müssen bis am </w:t>
      </w:r>
      <w:r w:rsidR="003761E9">
        <w:rPr>
          <w:i/>
        </w:rPr>
        <w:t>9</w:t>
      </w:r>
      <w:r>
        <w:rPr>
          <w:i/>
        </w:rPr>
        <w:t>.06.21 vorhanden sein</w:t>
      </w:r>
      <w:r w:rsidR="00A62200">
        <w:rPr>
          <w:i/>
        </w:rPr>
        <w:t xml:space="preserve"> und </w:t>
      </w:r>
      <w:r w:rsidR="009A2CD6">
        <w:rPr>
          <w:i/>
        </w:rPr>
        <w:t>von mir</w:t>
      </w:r>
      <w:r w:rsidR="00A62200">
        <w:rPr>
          <w:i/>
        </w:rPr>
        <w:t xml:space="preserve"> rasch im Programm</w:t>
      </w:r>
      <w:r w:rsidR="009A2CD6">
        <w:rPr>
          <w:i/>
        </w:rPr>
        <w:t xml:space="preserve"> eingefügt werden</w:t>
      </w:r>
      <w:r w:rsidR="00A62200">
        <w:rPr>
          <w:i/>
        </w:rPr>
        <w:t>.</w:t>
      </w:r>
      <w:r>
        <w:rPr>
          <w:i/>
        </w:rPr>
        <w:t xml:space="preserve"> Die Bilder müssen eine hohe </w:t>
      </w:r>
      <w:r w:rsidR="003761E9">
        <w:rPr>
          <w:i/>
        </w:rPr>
        <w:t>Qualität aufweisen</w:t>
      </w:r>
      <w:r>
        <w:rPr>
          <w:i/>
        </w:rPr>
        <w:t xml:space="preserve"> und</w:t>
      </w:r>
      <w:r w:rsidR="003761E9">
        <w:rPr>
          <w:i/>
        </w:rPr>
        <w:t xml:space="preserve"> eine passende Grösse vorzeigen. Wichtig ist</w:t>
      </w:r>
      <w:r w:rsidR="0035116F">
        <w:rPr>
          <w:i/>
        </w:rPr>
        <w:t>,</w:t>
      </w:r>
      <w:r w:rsidR="003761E9">
        <w:rPr>
          <w:i/>
        </w:rPr>
        <w:t xml:space="preserve"> das</w:t>
      </w:r>
      <w:r w:rsidR="0035116F">
        <w:rPr>
          <w:i/>
        </w:rPr>
        <w:t>s</w:t>
      </w:r>
      <w:r w:rsidR="003761E9">
        <w:rPr>
          <w:i/>
        </w:rPr>
        <w:t xml:space="preserve"> die Bilder unterschiedliche Farben aufweisen, damit man ihre Einzigartigkeit merken kann.</w:t>
      </w:r>
      <w:r w:rsidR="00301B56">
        <w:rPr>
          <w:i/>
        </w:rPr>
        <w:t xml:space="preserve"> Die Anzahl entspricht bis zu einem Spiel von 10x10 </w:t>
      </w:r>
      <w:r w:rsidR="004C12C4">
        <w:rPr>
          <w:i/>
        </w:rPr>
        <w:t>Felder</w:t>
      </w:r>
      <w:r w:rsidR="0035116F">
        <w:rPr>
          <w:i/>
        </w:rPr>
        <w:t xml:space="preserve"> und min. 5x5</w:t>
      </w:r>
      <w:r w:rsidR="00301B56">
        <w:rPr>
          <w:i/>
        </w:rPr>
        <w:t>.</w:t>
      </w:r>
      <w:r w:rsidR="006A3B63">
        <w:rPr>
          <w:i/>
        </w:rPr>
        <w:t xml:space="preserve"> Diese </w:t>
      </w:r>
      <w:r w:rsidR="009926EB">
        <w:rPr>
          <w:i/>
        </w:rPr>
        <w:t xml:space="preserve">Bilder </w:t>
      </w:r>
      <w:r w:rsidR="006A3B63">
        <w:rPr>
          <w:i/>
        </w:rPr>
        <w:t>werden in ein Paket «Bilder» gespeichert.</w:t>
      </w:r>
    </w:p>
    <w:p w14:paraId="38D4D0C2" w14:textId="41697368" w:rsidR="00D62D06" w:rsidRDefault="009B16D8" w:rsidP="00DA7D69">
      <w:pPr>
        <w:rPr>
          <w:i/>
        </w:rPr>
      </w:pPr>
      <w:r>
        <w:rPr>
          <w:i/>
        </w:rPr>
        <w:t>(Änderung: Der Kunde wollte doch keine Autos oder Bilder von Tieren. Er wechselte seinen Wunsch auf Anime Kartoonbilder.)</w:t>
      </w:r>
    </w:p>
    <w:p w14:paraId="1B48AC09" w14:textId="503196C3" w:rsidR="00D62D06" w:rsidRPr="00A62200" w:rsidRDefault="00D62D06" w:rsidP="00DA7D69">
      <w:pPr>
        <w:rPr>
          <w:b/>
          <w:bCs/>
          <w:i/>
        </w:rPr>
      </w:pPr>
      <w:r w:rsidRPr="00A62200">
        <w:rPr>
          <w:b/>
          <w:bCs/>
          <w:i/>
        </w:rPr>
        <w:t>3.Ziel</w:t>
      </w:r>
    </w:p>
    <w:p w14:paraId="1971A9A2" w14:textId="42ED10C3" w:rsidR="00D62D06" w:rsidRPr="001D3E52" w:rsidRDefault="00D62D06" w:rsidP="00DA7D69">
      <w:pPr>
        <w:rPr>
          <w:i/>
        </w:rPr>
      </w:pPr>
      <w:r>
        <w:rPr>
          <w:i/>
        </w:rPr>
        <w:t xml:space="preserve">Zum guten Layout sollte auch noch ein </w:t>
      </w:r>
      <w:r w:rsidR="008A45C8">
        <w:rPr>
          <w:i/>
        </w:rPr>
        <w:t>«</w:t>
      </w:r>
      <w:r w:rsidR="00E35808">
        <w:rPr>
          <w:i/>
        </w:rPr>
        <w:t>Beenden</w:t>
      </w:r>
      <w:r w:rsidR="008A45C8">
        <w:rPr>
          <w:i/>
        </w:rPr>
        <w:t>»</w:t>
      </w:r>
      <w:r>
        <w:rPr>
          <w:i/>
        </w:rPr>
        <w:t xml:space="preserve"> Knopf platziert werden. Der Sollte, da die Benutzer dieses Spiels Kinder sein werden, gross hervorstechen und gut </w:t>
      </w:r>
      <w:r w:rsidR="00704833">
        <w:rPr>
          <w:i/>
        </w:rPr>
        <w:t>platziert</w:t>
      </w:r>
      <w:r>
        <w:rPr>
          <w:i/>
        </w:rPr>
        <w:t xml:space="preserve"> </w:t>
      </w:r>
      <w:r w:rsidR="008A45C8">
        <w:rPr>
          <w:i/>
        </w:rPr>
        <w:t>sein</w:t>
      </w:r>
      <w:r>
        <w:rPr>
          <w:i/>
        </w:rPr>
        <w:t xml:space="preserve">. Er sollte es ermöglichen das Programm schnell zu beenden und die wichtige </w:t>
      </w:r>
      <w:r w:rsidR="008A45C8">
        <w:rPr>
          <w:i/>
        </w:rPr>
        <w:t>Spiels</w:t>
      </w:r>
      <w:r>
        <w:rPr>
          <w:i/>
        </w:rPr>
        <w:t>tatistik au</w:t>
      </w:r>
      <w:r w:rsidR="008A45C8">
        <w:rPr>
          <w:i/>
        </w:rPr>
        <w:t>s</w:t>
      </w:r>
      <w:r w:rsidR="00704833">
        <w:rPr>
          <w:i/>
        </w:rPr>
        <w:t>zu</w:t>
      </w:r>
      <w:r>
        <w:rPr>
          <w:i/>
        </w:rPr>
        <w:t xml:space="preserve">geben. Diese Wird wiederum </w:t>
      </w:r>
      <w:r w:rsidR="008A45C8">
        <w:rPr>
          <w:i/>
        </w:rPr>
        <w:t xml:space="preserve">Entweder als ein Separates Fenster ausgegeben oder im Hauptfenster. Mit </w:t>
      </w:r>
      <w:r w:rsidR="00D66106">
        <w:rPr>
          <w:i/>
        </w:rPr>
        <w:t>dem</w:t>
      </w:r>
      <w:r w:rsidR="008A45C8">
        <w:rPr>
          <w:i/>
        </w:rPr>
        <w:t xml:space="preserve"> Knopf «</w:t>
      </w:r>
      <w:r w:rsidR="00E35808">
        <w:rPr>
          <w:i/>
        </w:rPr>
        <w:t>Beenden</w:t>
      </w:r>
      <w:r w:rsidR="008A45C8">
        <w:rPr>
          <w:i/>
        </w:rPr>
        <w:t>», soll dieses Schlussfenster auch geschlossen werden.</w:t>
      </w:r>
      <w:r w:rsidR="002B3368">
        <w:rPr>
          <w:i/>
        </w:rPr>
        <w:t xml:space="preserve"> </w:t>
      </w:r>
      <w:r w:rsidR="006F764B">
        <w:rPr>
          <w:i/>
        </w:rPr>
        <w:t xml:space="preserve">Dies </w:t>
      </w:r>
      <w:r w:rsidR="007B50B9">
        <w:rPr>
          <w:i/>
        </w:rPr>
        <w:t xml:space="preserve">wird </w:t>
      </w:r>
      <w:r w:rsidR="00F76EF7">
        <w:rPr>
          <w:i/>
        </w:rPr>
        <w:t>während</w:t>
      </w:r>
      <w:r w:rsidR="006F764B">
        <w:rPr>
          <w:i/>
        </w:rPr>
        <w:t xml:space="preserve"> der Implementation bis 24.6.21 erledi</w:t>
      </w:r>
      <w:r w:rsidR="008717AD">
        <w:rPr>
          <w:i/>
        </w:rPr>
        <w:t>gt</w:t>
      </w:r>
      <w:r w:rsidR="00B837DE">
        <w:rPr>
          <w:i/>
        </w:rPr>
        <w:t xml:space="preserve"> werden</w:t>
      </w:r>
      <w:r w:rsidR="006F764B">
        <w:rPr>
          <w:i/>
        </w:rPr>
        <w:t>.</w:t>
      </w:r>
    </w:p>
    <w:p w14:paraId="321F7499" w14:textId="77777777" w:rsidR="001D3E52" w:rsidRPr="00DA7D69" w:rsidRDefault="001D3E52" w:rsidP="00DA7D69">
      <w:pPr>
        <w:rPr>
          <w:b/>
          <w:bCs/>
          <w:i/>
        </w:rPr>
      </w:pPr>
    </w:p>
    <w:p w14:paraId="49CAF0FE" w14:textId="77777777" w:rsidR="00FF0505" w:rsidRDefault="00FF0505" w:rsidP="001D3E52">
      <w:pPr>
        <w:rPr>
          <w:b/>
          <w:bCs/>
          <w:i/>
        </w:rPr>
      </w:pPr>
    </w:p>
    <w:p w14:paraId="5CDE72B5" w14:textId="77777777" w:rsidR="00FF0505" w:rsidRDefault="00FF0505" w:rsidP="001D3E52">
      <w:pPr>
        <w:rPr>
          <w:b/>
          <w:bCs/>
          <w:i/>
        </w:rPr>
      </w:pPr>
    </w:p>
    <w:p w14:paraId="440F6638" w14:textId="098C0D14" w:rsidR="001D3E52" w:rsidRPr="001D3E52" w:rsidRDefault="001D3E52" w:rsidP="001D3E52">
      <w:pPr>
        <w:rPr>
          <w:b/>
          <w:bCs/>
          <w:i/>
        </w:rPr>
      </w:pPr>
      <w:r>
        <w:rPr>
          <w:b/>
          <w:bCs/>
          <w:i/>
        </w:rPr>
        <w:lastRenderedPageBreak/>
        <w:t>Kann-Zielen</w:t>
      </w:r>
    </w:p>
    <w:p w14:paraId="3473AFE7" w14:textId="7E0D7613" w:rsidR="0004589F" w:rsidRDefault="0004589F" w:rsidP="004E6D50">
      <w:pPr>
        <w:rPr>
          <w:i/>
        </w:rPr>
      </w:pPr>
      <w:r>
        <w:rPr>
          <w:i/>
        </w:rPr>
        <w:t xml:space="preserve">Das </w:t>
      </w:r>
      <w:r w:rsidR="000224C3">
        <w:rPr>
          <w:i/>
        </w:rPr>
        <w:t>Programm</w:t>
      </w:r>
      <w:r>
        <w:rPr>
          <w:i/>
        </w:rPr>
        <w:t xml:space="preserve"> mit weiteren </w:t>
      </w:r>
      <w:r w:rsidR="000224C3">
        <w:rPr>
          <w:i/>
        </w:rPr>
        <w:t>Funktionalitäten</w:t>
      </w:r>
      <w:r>
        <w:rPr>
          <w:i/>
        </w:rPr>
        <w:t xml:space="preserve"> gemäss Projektvorgabe zu</w:t>
      </w:r>
      <w:r w:rsidR="00E21C62">
        <w:rPr>
          <w:i/>
        </w:rPr>
        <w:t xml:space="preserve"> vervollständigen</w:t>
      </w:r>
      <w:r w:rsidR="003761E9">
        <w:rPr>
          <w:i/>
        </w:rPr>
        <w:t xml:space="preserve">, welches der Kunde im </w:t>
      </w:r>
      <w:r w:rsidR="00A62200">
        <w:rPr>
          <w:i/>
        </w:rPr>
        <w:t>Optional fall</w:t>
      </w:r>
      <w:r w:rsidR="003761E9">
        <w:rPr>
          <w:i/>
        </w:rPr>
        <w:t xml:space="preserve"> wünsche. </w:t>
      </w:r>
      <w:r>
        <w:rPr>
          <w:i/>
        </w:rPr>
        <w:t xml:space="preserve">Wie </w:t>
      </w:r>
      <w:r w:rsidR="007A0400">
        <w:rPr>
          <w:i/>
        </w:rPr>
        <w:t xml:space="preserve">zum </w:t>
      </w:r>
      <w:r>
        <w:rPr>
          <w:i/>
        </w:rPr>
        <w:t>Beispiel</w:t>
      </w:r>
      <w:r w:rsidR="007A0400">
        <w:rPr>
          <w:i/>
        </w:rPr>
        <w:t xml:space="preserve"> </w:t>
      </w:r>
      <w:r>
        <w:rPr>
          <w:i/>
        </w:rPr>
        <w:t xml:space="preserve">einen </w:t>
      </w:r>
      <w:r w:rsidR="003761E9">
        <w:rPr>
          <w:i/>
        </w:rPr>
        <w:t>Spielt</w:t>
      </w:r>
      <w:r w:rsidR="007A0400">
        <w:rPr>
          <w:i/>
        </w:rPr>
        <w:t>imer</w:t>
      </w:r>
      <w:r w:rsidR="0095501F">
        <w:rPr>
          <w:i/>
        </w:rPr>
        <w:t>, Jokerkarten und Datenspeicherung zu ermöglichen</w:t>
      </w:r>
      <w:r w:rsidR="00A62200">
        <w:rPr>
          <w:i/>
        </w:rPr>
        <w:t>. Es</w:t>
      </w:r>
      <w:r w:rsidR="007A0400">
        <w:rPr>
          <w:i/>
        </w:rPr>
        <w:t xml:space="preserve"> wäre auch</w:t>
      </w:r>
      <w:r w:rsidR="000224C3">
        <w:rPr>
          <w:i/>
        </w:rPr>
        <w:t xml:space="preserve"> noch </w:t>
      </w:r>
      <w:r w:rsidR="007A0400">
        <w:rPr>
          <w:i/>
        </w:rPr>
        <w:t xml:space="preserve">vorteilhaft, wenn man </w:t>
      </w:r>
      <w:r w:rsidR="000224C3">
        <w:rPr>
          <w:i/>
        </w:rPr>
        <w:t xml:space="preserve">einen Benutzernamen eingeben </w:t>
      </w:r>
      <w:r w:rsidR="003761E9">
        <w:rPr>
          <w:i/>
        </w:rPr>
        <w:t xml:space="preserve">kann </w:t>
      </w:r>
      <w:r w:rsidR="000224C3">
        <w:rPr>
          <w:i/>
        </w:rPr>
        <w:t xml:space="preserve">mittels </w:t>
      </w:r>
      <w:r w:rsidR="007A0400">
        <w:rPr>
          <w:i/>
        </w:rPr>
        <w:t>GUI,</w:t>
      </w:r>
      <w:r w:rsidR="000224C3">
        <w:rPr>
          <w:i/>
        </w:rPr>
        <w:t xml:space="preserve"> anstatt nur Spieler 1/2 anzuzeigen. </w:t>
      </w:r>
      <w:r w:rsidR="003761E9">
        <w:rPr>
          <w:i/>
        </w:rPr>
        <w:t>Wenn möglich</w:t>
      </w:r>
      <w:r w:rsidR="005F39AA">
        <w:rPr>
          <w:i/>
        </w:rPr>
        <w:t>,</w:t>
      </w:r>
      <w:r w:rsidR="003761E9">
        <w:rPr>
          <w:i/>
        </w:rPr>
        <w:t xml:space="preserve"> </w:t>
      </w:r>
      <w:r w:rsidR="005F39AA">
        <w:rPr>
          <w:i/>
        </w:rPr>
        <w:t>nach</w:t>
      </w:r>
      <w:r w:rsidR="003761E9">
        <w:rPr>
          <w:i/>
        </w:rPr>
        <w:t xml:space="preserve"> den oben erreichten Zielen erledig</w:t>
      </w:r>
      <w:r w:rsidR="00AA14C7">
        <w:rPr>
          <w:i/>
        </w:rPr>
        <w:t>t</w:t>
      </w:r>
      <w:r w:rsidR="00CB2566">
        <w:rPr>
          <w:i/>
        </w:rPr>
        <w:t>,</w:t>
      </w:r>
      <w:r w:rsidR="003761E9">
        <w:rPr>
          <w:i/>
        </w:rPr>
        <w:t xml:space="preserve"> bis </w:t>
      </w:r>
      <w:r w:rsidR="005F39AA">
        <w:rPr>
          <w:i/>
        </w:rPr>
        <w:t xml:space="preserve">am </w:t>
      </w:r>
      <w:r w:rsidR="003761E9">
        <w:rPr>
          <w:i/>
        </w:rPr>
        <w:t>24.6.21.</w:t>
      </w:r>
    </w:p>
    <w:p w14:paraId="005D945C" w14:textId="5C11E57F" w:rsidR="00EC64C6" w:rsidRPr="00384DE9" w:rsidRDefault="00D84B27" w:rsidP="00087081">
      <w:pPr>
        <w:pStyle w:val="berschrift1"/>
      </w:pPr>
      <w:bookmarkStart w:id="1" w:name="_Toc38719553"/>
      <w:r w:rsidRPr="00384DE9">
        <w:t>Anwendungsentwurf</w:t>
      </w:r>
      <w:bookmarkEnd w:id="1"/>
    </w:p>
    <w:p w14:paraId="58CC4323" w14:textId="77777777" w:rsidR="009B5F1E" w:rsidRDefault="009B5F1E" w:rsidP="00A62200">
      <w:pPr>
        <w:pStyle w:val="berschrift2"/>
      </w:pPr>
      <w:r>
        <w:rPr>
          <w:noProof/>
        </w:rPr>
        <w:drawing>
          <wp:anchor distT="0" distB="0" distL="114300" distR="114300" simplePos="0" relativeHeight="251658240" behindDoc="1" locked="0" layoutInCell="1" allowOverlap="1" wp14:anchorId="63B56E55" wp14:editId="28AE9F92">
            <wp:simplePos x="0" y="0"/>
            <wp:positionH relativeFrom="column">
              <wp:posOffset>-49530</wp:posOffset>
            </wp:positionH>
            <wp:positionV relativeFrom="paragraph">
              <wp:posOffset>261620</wp:posOffset>
            </wp:positionV>
            <wp:extent cx="5400040" cy="3039110"/>
            <wp:effectExtent l="0" t="0" r="0" b="8890"/>
            <wp:wrapTight wrapText="bothSides">
              <wp:wrapPolygon edited="0">
                <wp:start x="0" y="0"/>
                <wp:lineTo x="0" y="21528"/>
                <wp:lineTo x="21488" y="21528"/>
                <wp:lineTo x="2148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anchor>
        </w:drawing>
      </w:r>
      <w:r w:rsidR="00087081" w:rsidRPr="00384DE9">
        <w:t>Anwendungsfalldiagramm</w:t>
      </w:r>
    </w:p>
    <w:p w14:paraId="574044E9" w14:textId="77777777" w:rsidR="00F02D7A" w:rsidRDefault="00F02D7A" w:rsidP="00A62200">
      <w:pPr>
        <w:pStyle w:val="berschrift2"/>
      </w:pPr>
    </w:p>
    <w:p w14:paraId="78B079FF" w14:textId="5A7F0DC6" w:rsidR="00444382" w:rsidRDefault="00472F37" w:rsidP="00A62200">
      <w:pPr>
        <w:pStyle w:val="berschrift2"/>
      </w:pPr>
      <w:r w:rsidRPr="00384DE9">
        <w:t>Anwendungsfallspezifikationen</w:t>
      </w:r>
    </w:p>
    <w:tbl>
      <w:tblPr>
        <w:tblStyle w:val="Tabellenraster"/>
        <w:tblW w:w="0" w:type="auto"/>
        <w:tblLook w:val="04A0" w:firstRow="1" w:lastRow="0" w:firstColumn="1" w:lastColumn="0" w:noHBand="0" w:noVBand="1"/>
      </w:tblPr>
      <w:tblGrid>
        <w:gridCol w:w="1980"/>
        <w:gridCol w:w="6514"/>
      </w:tblGrid>
      <w:tr w:rsidR="00827CD7" w:rsidRPr="00384DE9" w14:paraId="5225848E" w14:textId="77777777" w:rsidTr="00351534">
        <w:tc>
          <w:tcPr>
            <w:tcW w:w="1980" w:type="dxa"/>
            <w:tcBorders>
              <w:top w:val="single" w:sz="4" w:space="0" w:color="auto"/>
              <w:left w:val="single" w:sz="4" w:space="0" w:color="auto"/>
              <w:bottom w:val="single" w:sz="4" w:space="0" w:color="000000"/>
              <w:right w:val="single" w:sz="4" w:space="0" w:color="auto"/>
            </w:tcBorders>
          </w:tcPr>
          <w:p w14:paraId="2CEFAD4B" w14:textId="77777777" w:rsidR="00827CD7" w:rsidRPr="00384DE9" w:rsidRDefault="00827CD7" w:rsidP="00351534">
            <w:r w:rsidRPr="00384DE9">
              <w:t>ID</w:t>
            </w:r>
          </w:p>
        </w:tc>
        <w:tc>
          <w:tcPr>
            <w:tcW w:w="6514" w:type="dxa"/>
            <w:tcBorders>
              <w:top w:val="single" w:sz="4" w:space="0" w:color="auto"/>
              <w:left w:val="single" w:sz="4" w:space="0" w:color="auto"/>
              <w:bottom w:val="single" w:sz="4" w:space="0" w:color="000000"/>
              <w:right w:val="single" w:sz="4" w:space="0" w:color="auto"/>
            </w:tcBorders>
          </w:tcPr>
          <w:p w14:paraId="01D7E2D4" w14:textId="77777777" w:rsidR="00827CD7" w:rsidRPr="00384DE9" w:rsidRDefault="00827CD7" w:rsidP="00351534">
            <w:r>
              <w:t>-</w:t>
            </w:r>
          </w:p>
        </w:tc>
      </w:tr>
      <w:tr w:rsidR="00827CD7" w:rsidRPr="00384DE9" w14:paraId="0F35BAA6"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045B1582" w14:textId="77777777" w:rsidR="00827CD7" w:rsidRPr="00384DE9" w:rsidRDefault="00827CD7" w:rsidP="00351534">
            <w:r w:rsidRPr="00384DE9">
              <w:t>Name</w:t>
            </w:r>
          </w:p>
        </w:tc>
        <w:tc>
          <w:tcPr>
            <w:tcW w:w="6514" w:type="dxa"/>
            <w:tcBorders>
              <w:top w:val="single" w:sz="4" w:space="0" w:color="000000"/>
              <w:left w:val="single" w:sz="4" w:space="0" w:color="000000"/>
              <w:bottom w:val="single" w:sz="4" w:space="0" w:color="000000"/>
              <w:right w:val="single" w:sz="4" w:space="0" w:color="000000"/>
            </w:tcBorders>
          </w:tcPr>
          <w:p w14:paraId="3554BF25" w14:textId="77777777" w:rsidR="00827CD7" w:rsidRPr="00DD7EE3" w:rsidRDefault="00827CD7" w:rsidP="00351534">
            <w:pPr>
              <w:rPr>
                <w:b/>
                <w:bCs/>
              </w:rPr>
            </w:pPr>
            <w:r w:rsidRPr="00DD7EE3">
              <w:rPr>
                <w:b/>
                <w:bCs/>
              </w:rPr>
              <w:t>Spielgrösse auswählen</w:t>
            </w:r>
          </w:p>
        </w:tc>
      </w:tr>
      <w:tr w:rsidR="00827CD7" w:rsidRPr="00384DE9" w14:paraId="41C9601A"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1B461B5E" w14:textId="77777777" w:rsidR="00827CD7" w:rsidRPr="00384DE9" w:rsidRDefault="00827CD7" w:rsidP="00351534">
            <w:r w:rsidRPr="00384DE9">
              <w:t>Kurzbeschreibung</w:t>
            </w:r>
          </w:p>
        </w:tc>
        <w:tc>
          <w:tcPr>
            <w:tcW w:w="6514" w:type="dxa"/>
            <w:tcBorders>
              <w:top w:val="single" w:sz="4" w:space="0" w:color="000000"/>
              <w:left w:val="single" w:sz="4" w:space="0" w:color="000000"/>
              <w:bottom w:val="single" w:sz="4" w:space="0" w:color="000000"/>
              <w:right w:val="single" w:sz="4" w:space="0" w:color="000000"/>
            </w:tcBorders>
          </w:tcPr>
          <w:p w14:paraId="6B94AD4D" w14:textId="77777777" w:rsidR="00827CD7" w:rsidRPr="00384DE9" w:rsidRDefault="00827CD7" w:rsidP="00351534">
            <w:r>
              <w:t>Nach dem Starten mit dem «Start» Knopf, kann die Spielgrösse ausgewählt werden. Zur Auswahl 5x5 bis 10x10, diese Grösse können frei per Knopfdruck oder Eingabe bestimmt werden.</w:t>
            </w:r>
          </w:p>
        </w:tc>
      </w:tr>
      <w:tr w:rsidR="00827CD7" w:rsidRPr="00384DE9" w14:paraId="24024EF3"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6578AC78" w14:textId="77777777" w:rsidR="00827CD7" w:rsidRPr="00384DE9" w:rsidRDefault="00827CD7" w:rsidP="00351534">
            <w:r w:rsidRPr="00384DE9">
              <w:t>Akteur(e)</w:t>
            </w:r>
          </w:p>
        </w:tc>
        <w:tc>
          <w:tcPr>
            <w:tcW w:w="6514" w:type="dxa"/>
            <w:tcBorders>
              <w:top w:val="single" w:sz="4" w:space="0" w:color="000000"/>
              <w:left w:val="single" w:sz="4" w:space="0" w:color="000000"/>
              <w:bottom w:val="single" w:sz="4" w:space="0" w:color="000000"/>
              <w:right w:val="single" w:sz="4" w:space="0" w:color="000000"/>
            </w:tcBorders>
          </w:tcPr>
          <w:p w14:paraId="617D6E6E" w14:textId="77777777" w:rsidR="00827CD7" w:rsidRPr="00384DE9" w:rsidRDefault="00827CD7" w:rsidP="00351534">
            <w:r>
              <w:t>Spieler, er kann die gewünschte Spielgrösse auswählen</w:t>
            </w:r>
          </w:p>
        </w:tc>
      </w:tr>
      <w:tr w:rsidR="00827CD7" w:rsidRPr="00384DE9" w14:paraId="75ED071E"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079B83B7" w14:textId="77777777" w:rsidR="00827CD7" w:rsidRPr="00384DE9" w:rsidRDefault="00827CD7" w:rsidP="00351534">
            <w:r w:rsidRPr="00384DE9">
              <w:t>Auslöser</w:t>
            </w:r>
          </w:p>
        </w:tc>
        <w:tc>
          <w:tcPr>
            <w:tcW w:w="6514" w:type="dxa"/>
            <w:tcBorders>
              <w:top w:val="single" w:sz="4" w:space="0" w:color="000000"/>
              <w:left w:val="single" w:sz="4" w:space="0" w:color="000000"/>
              <w:bottom w:val="single" w:sz="4" w:space="0" w:color="000000"/>
              <w:right w:val="single" w:sz="4" w:space="0" w:color="000000"/>
            </w:tcBorders>
          </w:tcPr>
          <w:p w14:paraId="7418C93C" w14:textId="77777777" w:rsidR="00827CD7" w:rsidRPr="00384DE9" w:rsidRDefault="00827CD7" w:rsidP="00351534">
            <w:r>
              <w:t>Auf die gewünschte Spielgrösse klicken</w:t>
            </w:r>
          </w:p>
        </w:tc>
      </w:tr>
      <w:tr w:rsidR="00827CD7" w:rsidRPr="00384DE9" w14:paraId="591B3967"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213701B6" w14:textId="77777777" w:rsidR="00827CD7" w:rsidRPr="00384DE9" w:rsidRDefault="00827CD7" w:rsidP="00351534">
            <w:r w:rsidRPr="00384DE9">
              <w:t>Vorbedingung(en)</w:t>
            </w:r>
          </w:p>
        </w:tc>
        <w:tc>
          <w:tcPr>
            <w:tcW w:w="6514" w:type="dxa"/>
            <w:tcBorders>
              <w:top w:val="single" w:sz="4" w:space="0" w:color="000000"/>
              <w:left w:val="single" w:sz="4" w:space="0" w:color="000000"/>
              <w:bottom w:val="single" w:sz="4" w:space="0" w:color="000000"/>
              <w:right w:val="single" w:sz="4" w:space="0" w:color="000000"/>
            </w:tcBorders>
          </w:tcPr>
          <w:p w14:paraId="564967AD" w14:textId="3C688354" w:rsidR="00827CD7" w:rsidRPr="00384DE9" w:rsidRDefault="00827CD7" w:rsidP="00351534">
            <w:r>
              <w:t>Den «Start»</w:t>
            </w:r>
            <w:r w:rsidR="009913C1">
              <w:t xml:space="preserve"> Knopf</w:t>
            </w:r>
            <w:r>
              <w:t xml:space="preserve"> gedrückt haben</w:t>
            </w:r>
          </w:p>
        </w:tc>
      </w:tr>
      <w:tr w:rsidR="00827CD7" w:rsidRPr="00384DE9" w14:paraId="5A4AF8EC"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0476114B" w14:textId="77777777" w:rsidR="00827CD7" w:rsidRPr="00384DE9" w:rsidRDefault="00827CD7" w:rsidP="00351534">
            <w:r w:rsidRPr="00384DE9">
              <w:t>Ergebnis</w:t>
            </w:r>
          </w:p>
        </w:tc>
        <w:tc>
          <w:tcPr>
            <w:tcW w:w="6514" w:type="dxa"/>
            <w:tcBorders>
              <w:top w:val="single" w:sz="4" w:space="0" w:color="000000"/>
              <w:left w:val="single" w:sz="4" w:space="0" w:color="000000"/>
              <w:bottom w:val="single" w:sz="4" w:space="0" w:color="000000"/>
              <w:right w:val="single" w:sz="4" w:space="0" w:color="000000"/>
            </w:tcBorders>
          </w:tcPr>
          <w:p w14:paraId="40821ACD" w14:textId="77777777" w:rsidR="00827CD7" w:rsidRPr="00384DE9" w:rsidRDefault="00827CD7" w:rsidP="00351534">
            <w:r>
              <w:t>Das Memory wird gemäss Grösse aufbereitet und ausgegeben</w:t>
            </w:r>
          </w:p>
        </w:tc>
      </w:tr>
      <w:tr w:rsidR="00827CD7" w:rsidRPr="00384DE9" w14:paraId="0DA33258"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093C5665" w14:textId="77777777" w:rsidR="00827CD7" w:rsidRPr="00384DE9" w:rsidRDefault="00827CD7" w:rsidP="00351534">
            <w:r w:rsidRPr="00384DE9">
              <w:t>Nachbedingung(en)</w:t>
            </w:r>
          </w:p>
        </w:tc>
        <w:tc>
          <w:tcPr>
            <w:tcW w:w="6514" w:type="dxa"/>
            <w:tcBorders>
              <w:top w:val="single" w:sz="4" w:space="0" w:color="000000"/>
              <w:left w:val="single" w:sz="4" w:space="0" w:color="000000"/>
              <w:bottom w:val="single" w:sz="4" w:space="0" w:color="000000"/>
              <w:right w:val="single" w:sz="4" w:space="0" w:color="000000"/>
            </w:tcBorders>
          </w:tcPr>
          <w:p w14:paraId="6ACB204E" w14:textId="77777777" w:rsidR="00827CD7" w:rsidRPr="00384DE9" w:rsidRDefault="00827CD7" w:rsidP="00351534">
            <w:r>
              <w:t>Das Spiel Memory fängt an.</w:t>
            </w:r>
          </w:p>
        </w:tc>
      </w:tr>
      <w:tr w:rsidR="00827CD7" w:rsidRPr="00384DE9" w14:paraId="3B838978"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48CF23EC" w14:textId="77777777" w:rsidR="00827CD7" w:rsidRPr="00384DE9" w:rsidRDefault="00827CD7" w:rsidP="00351534">
            <w:r w:rsidRPr="00384DE9">
              <w:t>Ablauf</w:t>
            </w:r>
          </w:p>
        </w:tc>
        <w:tc>
          <w:tcPr>
            <w:tcW w:w="6514" w:type="dxa"/>
            <w:tcBorders>
              <w:top w:val="single" w:sz="4" w:space="0" w:color="000000"/>
              <w:left w:val="single" w:sz="4" w:space="0" w:color="000000"/>
              <w:bottom w:val="single" w:sz="4" w:space="0" w:color="000000"/>
              <w:right w:val="single" w:sz="4" w:space="0" w:color="000000"/>
            </w:tcBorders>
          </w:tcPr>
          <w:p w14:paraId="4DA1F94A" w14:textId="77777777" w:rsidR="00827CD7" w:rsidRDefault="00827CD7" w:rsidP="00504709">
            <w:pPr>
              <w:pStyle w:val="Listenabsatz"/>
              <w:numPr>
                <w:ilvl w:val="0"/>
                <w:numId w:val="16"/>
              </w:numPr>
            </w:pPr>
            <w:r>
              <w:t>Applikation starten</w:t>
            </w:r>
          </w:p>
          <w:p w14:paraId="59E55C94" w14:textId="23A45575" w:rsidR="00827CD7" w:rsidRDefault="00827CD7" w:rsidP="00504709">
            <w:pPr>
              <w:pStyle w:val="Listenabsatz"/>
              <w:numPr>
                <w:ilvl w:val="0"/>
                <w:numId w:val="16"/>
              </w:numPr>
            </w:pPr>
            <w:r>
              <w:t xml:space="preserve">Auf Programmbutton </w:t>
            </w:r>
            <w:r w:rsidR="00F735A6">
              <w:t>«</w:t>
            </w:r>
            <w:r>
              <w:t>Start</w:t>
            </w:r>
            <w:r w:rsidR="00F735A6">
              <w:t>»</w:t>
            </w:r>
            <w:r>
              <w:t xml:space="preserve"> klicken</w:t>
            </w:r>
          </w:p>
          <w:p w14:paraId="4F1D8BA8" w14:textId="77777777" w:rsidR="00827CD7" w:rsidRPr="00384DE9" w:rsidRDefault="00827CD7" w:rsidP="00504709">
            <w:pPr>
              <w:pStyle w:val="Listenabsatz"/>
              <w:numPr>
                <w:ilvl w:val="0"/>
                <w:numId w:val="16"/>
              </w:numPr>
            </w:pPr>
            <w:r>
              <w:t>Spielgrösse auswählen (Knopf, Eingabe)</w:t>
            </w:r>
          </w:p>
        </w:tc>
      </w:tr>
      <w:tr w:rsidR="00827CD7" w:rsidRPr="00384DE9" w14:paraId="29711AB1"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403D877A" w14:textId="77777777" w:rsidR="00827CD7" w:rsidRPr="00384DE9" w:rsidRDefault="00827CD7" w:rsidP="00351534">
            <w:r w:rsidRPr="00384DE9">
              <w:lastRenderedPageBreak/>
              <w:t>Alternativen</w:t>
            </w:r>
          </w:p>
        </w:tc>
        <w:tc>
          <w:tcPr>
            <w:tcW w:w="6514" w:type="dxa"/>
            <w:tcBorders>
              <w:top w:val="single" w:sz="4" w:space="0" w:color="000000"/>
              <w:left w:val="single" w:sz="4" w:space="0" w:color="000000"/>
              <w:bottom w:val="single" w:sz="4" w:space="0" w:color="000000"/>
              <w:right w:val="single" w:sz="4" w:space="0" w:color="000000"/>
            </w:tcBorders>
          </w:tcPr>
          <w:p w14:paraId="138326B8" w14:textId="73F255C6" w:rsidR="00827CD7" w:rsidRPr="00384DE9" w:rsidRDefault="008C331F" w:rsidP="00351534">
            <w:r>
              <w:t>-</w:t>
            </w:r>
          </w:p>
        </w:tc>
      </w:tr>
      <w:tr w:rsidR="00827CD7" w:rsidRPr="00384DE9" w14:paraId="4E3507BF"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7319B477" w14:textId="77777777" w:rsidR="00827CD7" w:rsidRPr="00384DE9" w:rsidRDefault="00827CD7" w:rsidP="00351534">
            <w:r w:rsidRPr="00384DE9">
              <w:t>Fehlerfälle</w:t>
            </w:r>
          </w:p>
        </w:tc>
        <w:tc>
          <w:tcPr>
            <w:tcW w:w="6514" w:type="dxa"/>
            <w:tcBorders>
              <w:top w:val="single" w:sz="4" w:space="0" w:color="000000"/>
              <w:left w:val="single" w:sz="4" w:space="0" w:color="000000"/>
              <w:bottom w:val="single" w:sz="4" w:space="0" w:color="000000"/>
              <w:right w:val="single" w:sz="4" w:space="0" w:color="000000"/>
            </w:tcBorders>
          </w:tcPr>
          <w:p w14:paraId="3C2D33F7" w14:textId="77777777" w:rsidR="00827CD7" w:rsidRDefault="00827CD7" w:rsidP="00504709">
            <w:pPr>
              <w:pStyle w:val="Listenabsatz"/>
            </w:pPr>
            <w:r>
              <w:t>Die Grössenknopfe sind nicht vorhanden</w:t>
            </w:r>
          </w:p>
          <w:p w14:paraId="2D2F5297" w14:textId="77777777" w:rsidR="00827CD7" w:rsidRDefault="00827CD7" w:rsidP="00504709">
            <w:pPr>
              <w:pStyle w:val="Listenabsatz"/>
            </w:pPr>
            <w:r>
              <w:t>De Knöpfe lassen falsche Anzahl Karten auftauchen</w:t>
            </w:r>
          </w:p>
          <w:p w14:paraId="0B8025C1" w14:textId="2707C5B2" w:rsidR="00827CD7" w:rsidRPr="00384DE9" w:rsidRDefault="00827CD7" w:rsidP="00504709">
            <w:pPr>
              <w:pStyle w:val="Listenabsatz"/>
            </w:pPr>
            <w:r>
              <w:t>Spiel starten nicht oder öffnet falsche Seite.</w:t>
            </w:r>
          </w:p>
        </w:tc>
      </w:tr>
      <w:tr w:rsidR="00827CD7" w:rsidRPr="00384DE9" w14:paraId="0D748EA0" w14:textId="77777777" w:rsidTr="00351534">
        <w:tc>
          <w:tcPr>
            <w:tcW w:w="1980" w:type="dxa"/>
            <w:tcBorders>
              <w:top w:val="single" w:sz="4" w:space="0" w:color="000000"/>
              <w:left w:val="single" w:sz="4" w:space="0" w:color="000000"/>
              <w:bottom w:val="single" w:sz="4" w:space="0" w:color="000000"/>
              <w:right w:val="single" w:sz="4" w:space="0" w:color="000000"/>
            </w:tcBorders>
          </w:tcPr>
          <w:p w14:paraId="637711C9" w14:textId="77777777" w:rsidR="00827CD7" w:rsidRPr="00384DE9" w:rsidRDefault="00827CD7" w:rsidP="00351534">
            <w:r w:rsidRPr="00384DE9">
              <w:t>Testfälle</w:t>
            </w:r>
          </w:p>
        </w:tc>
        <w:tc>
          <w:tcPr>
            <w:tcW w:w="6514" w:type="dxa"/>
            <w:tcBorders>
              <w:top w:val="single" w:sz="4" w:space="0" w:color="000000"/>
              <w:left w:val="single" w:sz="4" w:space="0" w:color="000000"/>
              <w:bottom w:val="single" w:sz="4" w:space="0" w:color="000000"/>
              <w:right w:val="single" w:sz="4" w:space="0" w:color="000000"/>
            </w:tcBorders>
          </w:tcPr>
          <w:p w14:paraId="62D1C74E" w14:textId="080F52F5" w:rsidR="00827CD7" w:rsidRDefault="00827CD7" w:rsidP="00504709">
            <w:pPr>
              <w:pStyle w:val="Listenabsatz"/>
            </w:pPr>
            <w:r>
              <w:t>Die Knöpfe lassen die Anzahl</w:t>
            </w:r>
            <w:r w:rsidR="0030020B">
              <w:t xml:space="preserve"> </w:t>
            </w:r>
            <w:r w:rsidR="002D7F8D">
              <w:t>gewünschten Felder</w:t>
            </w:r>
            <w:r>
              <w:t xml:space="preserve"> erscheinen</w:t>
            </w:r>
          </w:p>
          <w:p w14:paraId="69F23F55" w14:textId="039BEF06" w:rsidR="00827CD7" w:rsidRPr="00384DE9" w:rsidRDefault="00827CD7" w:rsidP="00504709">
            <w:pPr>
              <w:pStyle w:val="Listenabsatz"/>
            </w:pPr>
            <w:r>
              <w:t xml:space="preserve">Knöpfe sind </w:t>
            </w:r>
            <w:r w:rsidR="00CD4271">
              <w:t>vorhanden</w:t>
            </w:r>
          </w:p>
        </w:tc>
      </w:tr>
    </w:tbl>
    <w:p w14:paraId="0C6F828A" w14:textId="4B90556F" w:rsidR="00827CD7" w:rsidRDefault="00827CD7" w:rsidP="00472F37"/>
    <w:p w14:paraId="7B2A5DD6" w14:textId="77777777" w:rsidR="00827CD7" w:rsidRDefault="00827CD7" w:rsidP="00472F3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0"/>
        <w:gridCol w:w="6514"/>
      </w:tblGrid>
      <w:tr w:rsidR="00C012AB" w:rsidRPr="00384DE9" w14:paraId="45920DC7" w14:textId="77777777" w:rsidTr="00351534">
        <w:tc>
          <w:tcPr>
            <w:tcW w:w="1980" w:type="dxa"/>
          </w:tcPr>
          <w:p w14:paraId="71799DAE" w14:textId="77777777" w:rsidR="00C012AB" w:rsidRPr="00384DE9" w:rsidRDefault="00C012AB" w:rsidP="00351534">
            <w:r w:rsidRPr="00384DE9">
              <w:t>ID</w:t>
            </w:r>
          </w:p>
        </w:tc>
        <w:tc>
          <w:tcPr>
            <w:tcW w:w="6514" w:type="dxa"/>
          </w:tcPr>
          <w:p w14:paraId="61A30209" w14:textId="2E5BFFE6" w:rsidR="00C012AB" w:rsidRPr="00384DE9" w:rsidRDefault="001E2843" w:rsidP="00351534">
            <w:r>
              <w:t>-</w:t>
            </w:r>
          </w:p>
        </w:tc>
      </w:tr>
      <w:tr w:rsidR="00C012AB" w:rsidRPr="00384DE9" w14:paraId="0F51558E" w14:textId="77777777" w:rsidTr="00351534">
        <w:tc>
          <w:tcPr>
            <w:tcW w:w="1980" w:type="dxa"/>
          </w:tcPr>
          <w:p w14:paraId="0F276476" w14:textId="77777777" w:rsidR="00C012AB" w:rsidRPr="00384DE9" w:rsidRDefault="00C012AB" w:rsidP="00351534">
            <w:r w:rsidRPr="00384DE9">
              <w:t>Name</w:t>
            </w:r>
          </w:p>
        </w:tc>
        <w:tc>
          <w:tcPr>
            <w:tcW w:w="6514" w:type="dxa"/>
          </w:tcPr>
          <w:p w14:paraId="7545BC2F" w14:textId="77777777" w:rsidR="00C012AB" w:rsidRPr="00DD7EE3" w:rsidRDefault="00C012AB" w:rsidP="00351534">
            <w:pPr>
              <w:rPr>
                <w:b/>
                <w:bCs/>
              </w:rPr>
            </w:pPr>
            <w:r w:rsidRPr="00DD7EE3">
              <w:rPr>
                <w:b/>
                <w:bCs/>
              </w:rPr>
              <w:t>Statistik ausgeben</w:t>
            </w:r>
          </w:p>
        </w:tc>
      </w:tr>
      <w:tr w:rsidR="00C012AB" w:rsidRPr="00384DE9" w14:paraId="269D3353" w14:textId="77777777" w:rsidTr="00351534">
        <w:tc>
          <w:tcPr>
            <w:tcW w:w="1980" w:type="dxa"/>
          </w:tcPr>
          <w:p w14:paraId="3E4BF371" w14:textId="77777777" w:rsidR="00C012AB" w:rsidRPr="00384DE9" w:rsidRDefault="00C012AB" w:rsidP="00351534">
            <w:r w:rsidRPr="00384DE9">
              <w:t>Kurzbeschreibung</w:t>
            </w:r>
          </w:p>
        </w:tc>
        <w:tc>
          <w:tcPr>
            <w:tcW w:w="6514" w:type="dxa"/>
          </w:tcPr>
          <w:p w14:paraId="02C6FB24" w14:textId="53E3A88A" w:rsidR="00C012AB" w:rsidRPr="00384DE9" w:rsidRDefault="00C012AB" w:rsidP="00351534">
            <w:r>
              <w:t xml:space="preserve">Klick auf </w:t>
            </w:r>
            <w:r w:rsidR="00CD4271">
              <w:t>den «</w:t>
            </w:r>
            <w:r>
              <w:t>Ende</w:t>
            </w:r>
            <w:r w:rsidR="00CD4271">
              <w:t>»</w:t>
            </w:r>
            <w:r>
              <w:t xml:space="preserve"> </w:t>
            </w:r>
            <w:r w:rsidR="00CD4271">
              <w:t xml:space="preserve">Knopf </w:t>
            </w:r>
            <w:r>
              <w:t xml:space="preserve">werden die Punkte und Gewinner etc. angezeigt </w:t>
            </w:r>
          </w:p>
        </w:tc>
      </w:tr>
      <w:tr w:rsidR="00C012AB" w:rsidRPr="00384DE9" w14:paraId="22267313" w14:textId="77777777" w:rsidTr="00351534">
        <w:tc>
          <w:tcPr>
            <w:tcW w:w="1980" w:type="dxa"/>
          </w:tcPr>
          <w:p w14:paraId="77C6C72D" w14:textId="77777777" w:rsidR="00C012AB" w:rsidRPr="00384DE9" w:rsidRDefault="00C012AB" w:rsidP="00351534">
            <w:r w:rsidRPr="00384DE9">
              <w:t>Akteur(e)</w:t>
            </w:r>
          </w:p>
        </w:tc>
        <w:tc>
          <w:tcPr>
            <w:tcW w:w="6514" w:type="dxa"/>
          </w:tcPr>
          <w:p w14:paraId="4E6D348B" w14:textId="77777777" w:rsidR="00C012AB" w:rsidRDefault="00CD4271" w:rsidP="00351534">
            <w:r>
              <w:t xml:space="preserve">Admin, er hat dies programmiert und so eingestellt, dass dies auf </w:t>
            </w:r>
            <w:r w:rsidR="00A109A8">
              <w:t>Anfrage</w:t>
            </w:r>
            <w:r>
              <w:t xml:space="preserve"> angezeigt wird.</w:t>
            </w:r>
          </w:p>
          <w:p w14:paraId="1FD3F9E4" w14:textId="11BFB07A" w:rsidR="004B0E15" w:rsidRPr="00384DE9" w:rsidRDefault="004B0E15" w:rsidP="00351534">
            <w:r>
              <w:t xml:space="preserve">Spieler, er kann dies auf </w:t>
            </w:r>
            <w:r w:rsidR="00A53630">
              <w:t>Knopfdruck (</w:t>
            </w:r>
            <w:r>
              <w:t>vom Programm) verlangen.</w:t>
            </w:r>
          </w:p>
        </w:tc>
      </w:tr>
      <w:tr w:rsidR="00C012AB" w:rsidRPr="00384DE9" w14:paraId="39B0A219" w14:textId="77777777" w:rsidTr="00351534">
        <w:tc>
          <w:tcPr>
            <w:tcW w:w="1980" w:type="dxa"/>
          </w:tcPr>
          <w:p w14:paraId="3819722D" w14:textId="77777777" w:rsidR="00C012AB" w:rsidRPr="00384DE9" w:rsidRDefault="00C012AB" w:rsidP="00351534">
            <w:r w:rsidRPr="00384DE9">
              <w:t>Auslöser</w:t>
            </w:r>
          </w:p>
        </w:tc>
        <w:tc>
          <w:tcPr>
            <w:tcW w:w="6514" w:type="dxa"/>
          </w:tcPr>
          <w:p w14:paraId="433DECC2" w14:textId="0B1A810F" w:rsidR="00C012AB" w:rsidRPr="00384DE9" w:rsidRDefault="00C012AB" w:rsidP="00351534">
            <w:r>
              <w:t xml:space="preserve">Druck auf </w:t>
            </w:r>
            <w:r w:rsidR="00A109A8">
              <w:t>«</w:t>
            </w:r>
            <w:r>
              <w:t>Ende</w:t>
            </w:r>
            <w:r w:rsidR="00A109A8">
              <w:t>»</w:t>
            </w:r>
            <w:r>
              <w:t xml:space="preserve"> Button</w:t>
            </w:r>
          </w:p>
        </w:tc>
      </w:tr>
      <w:tr w:rsidR="00C012AB" w:rsidRPr="00384DE9" w14:paraId="6F24CC5A" w14:textId="77777777" w:rsidTr="00351534">
        <w:tc>
          <w:tcPr>
            <w:tcW w:w="1980" w:type="dxa"/>
          </w:tcPr>
          <w:p w14:paraId="484767D5" w14:textId="77777777" w:rsidR="00C012AB" w:rsidRPr="00384DE9" w:rsidRDefault="00C012AB" w:rsidP="00351534">
            <w:r w:rsidRPr="00384DE9">
              <w:t>Vorbedingung(en)</w:t>
            </w:r>
          </w:p>
        </w:tc>
        <w:tc>
          <w:tcPr>
            <w:tcW w:w="6514" w:type="dxa"/>
          </w:tcPr>
          <w:p w14:paraId="76672C8B" w14:textId="6B381ACA" w:rsidR="00C012AB" w:rsidRPr="00384DE9" w:rsidRDefault="00C012AB" w:rsidP="00351534">
            <w:r>
              <w:t xml:space="preserve">Die Spieler wollen das Spiel </w:t>
            </w:r>
            <w:r w:rsidR="00A109A8">
              <w:t>beenden (nach fertigem Memoryspiel)</w:t>
            </w:r>
          </w:p>
        </w:tc>
      </w:tr>
      <w:tr w:rsidR="00C012AB" w:rsidRPr="00384DE9" w14:paraId="5B79452C" w14:textId="77777777" w:rsidTr="00351534">
        <w:tc>
          <w:tcPr>
            <w:tcW w:w="1980" w:type="dxa"/>
          </w:tcPr>
          <w:p w14:paraId="71C07C46" w14:textId="77777777" w:rsidR="00C012AB" w:rsidRPr="00384DE9" w:rsidRDefault="00C012AB" w:rsidP="00351534">
            <w:r w:rsidRPr="00384DE9">
              <w:t>Ergebnis</w:t>
            </w:r>
          </w:p>
        </w:tc>
        <w:tc>
          <w:tcPr>
            <w:tcW w:w="6514" w:type="dxa"/>
          </w:tcPr>
          <w:p w14:paraId="006C72B5" w14:textId="77777777" w:rsidR="00C012AB" w:rsidRPr="00384DE9" w:rsidRDefault="00C012AB" w:rsidP="00351534">
            <w:r>
              <w:t>Ein Fenster wird angezeigt mit den Punkten</w:t>
            </w:r>
          </w:p>
        </w:tc>
      </w:tr>
      <w:tr w:rsidR="00C012AB" w:rsidRPr="00384DE9" w14:paraId="72538775" w14:textId="77777777" w:rsidTr="00351534">
        <w:tc>
          <w:tcPr>
            <w:tcW w:w="1980" w:type="dxa"/>
          </w:tcPr>
          <w:p w14:paraId="565F8466" w14:textId="77777777" w:rsidR="00C012AB" w:rsidRPr="00384DE9" w:rsidRDefault="00C012AB" w:rsidP="00351534">
            <w:r w:rsidRPr="00384DE9">
              <w:t>Nachbedingung(en)</w:t>
            </w:r>
          </w:p>
        </w:tc>
        <w:tc>
          <w:tcPr>
            <w:tcW w:w="6514" w:type="dxa"/>
          </w:tcPr>
          <w:p w14:paraId="29671313" w14:textId="3092B037" w:rsidR="00C012AB" w:rsidRPr="00384DE9" w:rsidRDefault="00A109A8" w:rsidP="00351534">
            <w:r>
              <w:t>Mit «OK» Fenster schliessen (Programm beendet)</w:t>
            </w:r>
          </w:p>
        </w:tc>
      </w:tr>
      <w:tr w:rsidR="00C012AB" w:rsidRPr="00384DE9" w14:paraId="11033E8F" w14:textId="77777777" w:rsidTr="00351534">
        <w:tc>
          <w:tcPr>
            <w:tcW w:w="1980" w:type="dxa"/>
          </w:tcPr>
          <w:p w14:paraId="09807F41" w14:textId="77777777" w:rsidR="00C012AB" w:rsidRPr="00384DE9" w:rsidRDefault="00C012AB" w:rsidP="00351534">
            <w:r w:rsidRPr="00384DE9">
              <w:t>Ablauf</w:t>
            </w:r>
          </w:p>
        </w:tc>
        <w:tc>
          <w:tcPr>
            <w:tcW w:w="6514" w:type="dxa"/>
          </w:tcPr>
          <w:p w14:paraId="219E9BE2" w14:textId="77777777" w:rsidR="00C012AB" w:rsidRPr="00384DE9" w:rsidRDefault="00C012AB" w:rsidP="00504709">
            <w:pPr>
              <w:pStyle w:val="Listenabsatz"/>
              <w:numPr>
                <w:ilvl w:val="0"/>
                <w:numId w:val="15"/>
              </w:numPr>
            </w:pPr>
            <w:r>
              <w:t>Programm starten (Button)</w:t>
            </w:r>
            <w:r w:rsidRPr="00384DE9">
              <w:t xml:space="preserve"> </w:t>
            </w:r>
          </w:p>
          <w:p w14:paraId="5CCEFA93" w14:textId="77777777" w:rsidR="00C012AB" w:rsidRDefault="00C012AB" w:rsidP="00504709">
            <w:pPr>
              <w:pStyle w:val="Listenabsatz"/>
              <w:numPr>
                <w:ilvl w:val="0"/>
                <w:numId w:val="15"/>
              </w:numPr>
            </w:pPr>
            <w:r>
              <w:t>Spielgrösse auswählen</w:t>
            </w:r>
          </w:p>
          <w:p w14:paraId="0B6FD291" w14:textId="0E6705BD" w:rsidR="00C012AB" w:rsidRDefault="00C012AB" w:rsidP="00504709">
            <w:pPr>
              <w:pStyle w:val="Listenabsatz"/>
              <w:numPr>
                <w:ilvl w:val="0"/>
                <w:numId w:val="15"/>
              </w:numPr>
            </w:pPr>
            <w:r>
              <w:t xml:space="preserve">Spiel Spielen </w:t>
            </w:r>
            <w:r w:rsidR="00A109A8">
              <w:t>und</w:t>
            </w:r>
            <w:r>
              <w:t xml:space="preserve"> Beenden</w:t>
            </w:r>
          </w:p>
          <w:p w14:paraId="5BEDAD23" w14:textId="77777777" w:rsidR="00C012AB" w:rsidRDefault="00C012AB" w:rsidP="00504709">
            <w:pPr>
              <w:pStyle w:val="Listenabsatz"/>
              <w:numPr>
                <w:ilvl w:val="0"/>
                <w:numId w:val="15"/>
              </w:numPr>
            </w:pPr>
            <w:r>
              <w:t>Ende Button drücken</w:t>
            </w:r>
          </w:p>
          <w:p w14:paraId="5A192091" w14:textId="4F4480EF" w:rsidR="00C012AB" w:rsidRPr="00384DE9" w:rsidRDefault="00C012AB" w:rsidP="00504709">
            <w:pPr>
              <w:pStyle w:val="Listenabsatz"/>
              <w:numPr>
                <w:ilvl w:val="0"/>
                <w:numId w:val="15"/>
              </w:numPr>
            </w:pPr>
            <w:r>
              <w:t>Werte werden angezeigt (</w:t>
            </w:r>
            <w:r w:rsidR="00213502">
              <w:t xml:space="preserve">evtl. </w:t>
            </w:r>
            <w:r w:rsidR="00441B52">
              <w:t xml:space="preserve">in </w:t>
            </w:r>
            <w:r>
              <w:t>neue</w:t>
            </w:r>
            <w:r w:rsidR="00441B52">
              <w:t>m</w:t>
            </w:r>
            <w:r>
              <w:t xml:space="preserve"> GUI)</w:t>
            </w:r>
          </w:p>
        </w:tc>
      </w:tr>
      <w:tr w:rsidR="00C012AB" w:rsidRPr="00384DE9" w14:paraId="5F025D59" w14:textId="77777777" w:rsidTr="00351534">
        <w:tc>
          <w:tcPr>
            <w:tcW w:w="1980" w:type="dxa"/>
          </w:tcPr>
          <w:p w14:paraId="4483AC4C" w14:textId="77777777" w:rsidR="00C012AB" w:rsidRPr="00384DE9" w:rsidRDefault="00C012AB" w:rsidP="00351534">
            <w:r w:rsidRPr="00384DE9">
              <w:t>Alternativen</w:t>
            </w:r>
          </w:p>
        </w:tc>
        <w:tc>
          <w:tcPr>
            <w:tcW w:w="6514" w:type="dxa"/>
          </w:tcPr>
          <w:p w14:paraId="0A75A9DE" w14:textId="77777777" w:rsidR="00C012AB" w:rsidRPr="00384DE9" w:rsidRDefault="00C012AB" w:rsidP="00351534">
            <w:r>
              <w:t>-</w:t>
            </w:r>
          </w:p>
        </w:tc>
      </w:tr>
      <w:tr w:rsidR="00C012AB" w:rsidRPr="00384DE9" w14:paraId="319660E9" w14:textId="77777777" w:rsidTr="00351534">
        <w:tc>
          <w:tcPr>
            <w:tcW w:w="1980" w:type="dxa"/>
          </w:tcPr>
          <w:p w14:paraId="78C405E8" w14:textId="77777777" w:rsidR="00C012AB" w:rsidRPr="00384DE9" w:rsidRDefault="00C012AB" w:rsidP="00351534">
            <w:r w:rsidRPr="00384DE9">
              <w:t>Fehlerfälle</w:t>
            </w:r>
          </w:p>
        </w:tc>
        <w:tc>
          <w:tcPr>
            <w:tcW w:w="6514" w:type="dxa"/>
          </w:tcPr>
          <w:p w14:paraId="132388AD" w14:textId="77777777" w:rsidR="00C012AB" w:rsidRDefault="00C012AB" w:rsidP="00504709">
            <w:pPr>
              <w:pStyle w:val="Listenabsatz"/>
            </w:pPr>
            <w:r>
              <w:t>Falsche Anzahl Punkte &amp;&amp; Daten fehlen</w:t>
            </w:r>
          </w:p>
          <w:p w14:paraId="553EFDD5" w14:textId="77777777" w:rsidR="00C012AB" w:rsidRDefault="00C012AB" w:rsidP="00504709">
            <w:pPr>
              <w:pStyle w:val="Listenabsatz"/>
            </w:pPr>
            <w:r>
              <w:t>Fenster erscheint nicht</w:t>
            </w:r>
          </w:p>
          <w:p w14:paraId="6C9CBBED" w14:textId="77777777" w:rsidR="00C012AB" w:rsidRDefault="00C012AB" w:rsidP="00504709">
            <w:pPr>
              <w:pStyle w:val="Listenabsatz"/>
            </w:pPr>
            <w:r>
              <w:t>Neue Fenster wird nicht geschlossen</w:t>
            </w:r>
          </w:p>
          <w:p w14:paraId="53E27459" w14:textId="77777777" w:rsidR="00C012AB" w:rsidRPr="00384DE9" w:rsidRDefault="00C012AB" w:rsidP="00504709">
            <w:pPr>
              <w:pStyle w:val="Listenabsatz"/>
            </w:pPr>
            <w:r>
              <w:t>Programm wird nicht beenden</w:t>
            </w:r>
          </w:p>
        </w:tc>
      </w:tr>
      <w:tr w:rsidR="00C012AB" w:rsidRPr="00384DE9" w14:paraId="60D08301" w14:textId="77777777" w:rsidTr="00351534">
        <w:tc>
          <w:tcPr>
            <w:tcW w:w="1980" w:type="dxa"/>
          </w:tcPr>
          <w:p w14:paraId="711097AB" w14:textId="77777777" w:rsidR="00C012AB" w:rsidRPr="00384DE9" w:rsidRDefault="00C012AB" w:rsidP="00351534">
            <w:r w:rsidRPr="00384DE9">
              <w:t>Testfälle</w:t>
            </w:r>
          </w:p>
        </w:tc>
        <w:tc>
          <w:tcPr>
            <w:tcW w:w="6514" w:type="dxa"/>
          </w:tcPr>
          <w:p w14:paraId="3A665F88" w14:textId="77777777" w:rsidR="00C012AB" w:rsidRDefault="00A109A8" w:rsidP="00504709">
            <w:pPr>
              <w:pStyle w:val="Listenabsatz"/>
            </w:pPr>
            <w:r>
              <w:t>Werte und Gewinner korrekt angegeben</w:t>
            </w:r>
          </w:p>
          <w:p w14:paraId="249770D6" w14:textId="57E593A6" w:rsidR="00A109A8" w:rsidRPr="00384DE9" w:rsidRDefault="00A109A8" w:rsidP="00504709">
            <w:pPr>
              <w:pStyle w:val="Listenabsatz"/>
            </w:pPr>
            <w:r>
              <w:t>Fenster erscheint beim Knopfdruck</w:t>
            </w:r>
          </w:p>
        </w:tc>
      </w:tr>
    </w:tbl>
    <w:p w14:paraId="633132E0" w14:textId="15522EB4" w:rsidR="00C012AB" w:rsidRDefault="00C012AB" w:rsidP="00472F37"/>
    <w:p w14:paraId="0CD664D1" w14:textId="77777777" w:rsidR="00DD7EE3" w:rsidRDefault="00DD7EE3" w:rsidP="00472F3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0"/>
        <w:gridCol w:w="6514"/>
      </w:tblGrid>
      <w:tr w:rsidR="001E2843" w:rsidRPr="00384DE9" w14:paraId="134BB038" w14:textId="77777777" w:rsidTr="00351534">
        <w:tc>
          <w:tcPr>
            <w:tcW w:w="1980" w:type="dxa"/>
          </w:tcPr>
          <w:p w14:paraId="1D8DCE34" w14:textId="77777777" w:rsidR="001E2843" w:rsidRPr="00384DE9" w:rsidRDefault="001E2843" w:rsidP="00351534">
            <w:r w:rsidRPr="00384DE9">
              <w:t>ID</w:t>
            </w:r>
          </w:p>
        </w:tc>
        <w:tc>
          <w:tcPr>
            <w:tcW w:w="6514" w:type="dxa"/>
          </w:tcPr>
          <w:p w14:paraId="642C51D1" w14:textId="7FB5438E" w:rsidR="001E2843" w:rsidRPr="00384DE9" w:rsidRDefault="001E2843" w:rsidP="00351534">
            <w:r>
              <w:t>-</w:t>
            </w:r>
          </w:p>
        </w:tc>
      </w:tr>
      <w:tr w:rsidR="001E2843" w:rsidRPr="00384DE9" w14:paraId="67DA66E4" w14:textId="77777777" w:rsidTr="00351534">
        <w:tc>
          <w:tcPr>
            <w:tcW w:w="1980" w:type="dxa"/>
          </w:tcPr>
          <w:p w14:paraId="59B42065" w14:textId="77777777" w:rsidR="001E2843" w:rsidRPr="00384DE9" w:rsidRDefault="001E2843" w:rsidP="00351534">
            <w:r w:rsidRPr="00384DE9">
              <w:t>Name</w:t>
            </w:r>
          </w:p>
        </w:tc>
        <w:tc>
          <w:tcPr>
            <w:tcW w:w="6514" w:type="dxa"/>
          </w:tcPr>
          <w:p w14:paraId="6E4BAA8A" w14:textId="4F9CE59C" w:rsidR="001E2843" w:rsidRPr="00DD7EE3" w:rsidRDefault="001E2843" w:rsidP="00351534">
            <w:pPr>
              <w:rPr>
                <w:b/>
                <w:bCs/>
              </w:rPr>
            </w:pPr>
            <w:r w:rsidRPr="00DD7EE3">
              <w:rPr>
                <w:b/>
                <w:bCs/>
              </w:rPr>
              <w:t>Memory spielen</w:t>
            </w:r>
          </w:p>
        </w:tc>
      </w:tr>
      <w:tr w:rsidR="001E2843" w:rsidRPr="00384DE9" w14:paraId="72CD8D9F" w14:textId="77777777" w:rsidTr="00351534">
        <w:tc>
          <w:tcPr>
            <w:tcW w:w="1980" w:type="dxa"/>
          </w:tcPr>
          <w:p w14:paraId="40AA3549" w14:textId="77777777" w:rsidR="001E2843" w:rsidRPr="00384DE9" w:rsidRDefault="001E2843" w:rsidP="00351534">
            <w:r w:rsidRPr="00384DE9">
              <w:t>Kurzbeschreibung</w:t>
            </w:r>
          </w:p>
        </w:tc>
        <w:tc>
          <w:tcPr>
            <w:tcW w:w="6514" w:type="dxa"/>
          </w:tcPr>
          <w:p w14:paraId="5CCB000B" w14:textId="4DD51986" w:rsidR="001E2843" w:rsidRPr="00384DE9" w:rsidRDefault="002E3243" w:rsidP="00351534">
            <w:r>
              <w:t>Man kann jetzt Memory spielen. Es gibt Verdeckte Karte, die man Abwechslungsweise aufdecken kann.</w:t>
            </w:r>
          </w:p>
        </w:tc>
      </w:tr>
      <w:tr w:rsidR="001E2843" w:rsidRPr="00384DE9" w14:paraId="64514FD4" w14:textId="77777777" w:rsidTr="00351534">
        <w:tc>
          <w:tcPr>
            <w:tcW w:w="1980" w:type="dxa"/>
          </w:tcPr>
          <w:p w14:paraId="52BEEE9E" w14:textId="77777777" w:rsidR="001E2843" w:rsidRPr="00384DE9" w:rsidRDefault="001E2843" w:rsidP="00351534">
            <w:r w:rsidRPr="00384DE9">
              <w:t>Akteur(e)</w:t>
            </w:r>
          </w:p>
        </w:tc>
        <w:tc>
          <w:tcPr>
            <w:tcW w:w="6514" w:type="dxa"/>
          </w:tcPr>
          <w:p w14:paraId="01D505EF" w14:textId="7158E9AA" w:rsidR="001E2843" w:rsidRPr="00384DE9" w:rsidRDefault="002E3243" w:rsidP="00351534">
            <w:r>
              <w:t>Spieler</w:t>
            </w:r>
          </w:p>
        </w:tc>
      </w:tr>
      <w:tr w:rsidR="001E2843" w:rsidRPr="00384DE9" w14:paraId="538EA799" w14:textId="77777777" w:rsidTr="00351534">
        <w:tc>
          <w:tcPr>
            <w:tcW w:w="1980" w:type="dxa"/>
          </w:tcPr>
          <w:p w14:paraId="1E706617" w14:textId="77777777" w:rsidR="001E2843" w:rsidRPr="00384DE9" w:rsidRDefault="001E2843" w:rsidP="00351534">
            <w:r w:rsidRPr="00384DE9">
              <w:lastRenderedPageBreak/>
              <w:t>Auslöser</w:t>
            </w:r>
          </w:p>
        </w:tc>
        <w:tc>
          <w:tcPr>
            <w:tcW w:w="6514" w:type="dxa"/>
          </w:tcPr>
          <w:p w14:paraId="59094450" w14:textId="6C3976DF" w:rsidR="001E2843" w:rsidRPr="00384DE9" w:rsidRDefault="002E3243" w:rsidP="00351534">
            <w:r>
              <w:t>Nachdem man die Spielgrösse ausgewählt hat,</w:t>
            </w:r>
          </w:p>
        </w:tc>
      </w:tr>
      <w:tr w:rsidR="001E2843" w:rsidRPr="00384DE9" w14:paraId="140B67C6" w14:textId="77777777" w:rsidTr="00351534">
        <w:tc>
          <w:tcPr>
            <w:tcW w:w="1980" w:type="dxa"/>
          </w:tcPr>
          <w:p w14:paraId="22C0800F" w14:textId="77777777" w:rsidR="001E2843" w:rsidRPr="00384DE9" w:rsidRDefault="001E2843" w:rsidP="00351534">
            <w:r w:rsidRPr="00384DE9">
              <w:t>Vorbedingung(en)</w:t>
            </w:r>
          </w:p>
        </w:tc>
        <w:tc>
          <w:tcPr>
            <w:tcW w:w="6514" w:type="dxa"/>
          </w:tcPr>
          <w:p w14:paraId="4DFD935E" w14:textId="73924012" w:rsidR="001E2843" w:rsidRPr="00384DE9" w:rsidRDefault="002E3243" w:rsidP="00351534">
            <w:r>
              <w:t>Spielgrösse auswählen</w:t>
            </w:r>
          </w:p>
        </w:tc>
      </w:tr>
      <w:tr w:rsidR="001E2843" w:rsidRPr="00384DE9" w14:paraId="07A8C3F7" w14:textId="77777777" w:rsidTr="00351534">
        <w:tc>
          <w:tcPr>
            <w:tcW w:w="1980" w:type="dxa"/>
          </w:tcPr>
          <w:p w14:paraId="1498DC9E" w14:textId="77777777" w:rsidR="001E2843" w:rsidRPr="00384DE9" w:rsidRDefault="001E2843" w:rsidP="00351534">
            <w:r w:rsidRPr="00384DE9">
              <w:t>Ergebnis</w:t>
            </w:r>
          </w:p>
        </w:tc>
        <w:tc>
          <w:tcPr>
            <w:tcW w:w="6514" w:type="dxa"/>
          </w:tcPr>
          <w:p w14:paraId="47544A07" w14:textId="2D7D7121" w:rsidR="001E2843" w:rsidRPr="00384DE9" w:rsidRDefault="001E2843" w:rsidP="00351534">
            <w:r>
              <w:t>Ein Fenster</w:t>
            </w:r>
            <w:r w:rsidR="002E3243">
              <w:t xml:space="preserve"> mit vielen verdeckten Karten wird angezeigt, mit den Namen der Spieler und den Punkten(oben).</w:t>
            </w:r>
          </w:p>
        </w:tc>
      </w:tr>
      <w:tr w:rsidR="001E2843" w:rsidRPr="00384DE9" w14:paraId="573539B3" w14:textId="77777777" w:rsidTr="00351534">
        <w:tc>
          <w:tcPr>
            <w:tcW w:w="1980" w:type="dxa"/>
          </w:tcPr>
          <w:p w14:paraId="707290E7" w14:textId="77777777" w:rsidR="001E2843" w:rsidRPr="00384DE9" w:rsidRDefault="001E2843" w:rsidP="00351534">
            <w:r w:rsidRPr="00384DE9">
              <w:t>Nachbedingung(en)</w:t>
            </w:r>
          </w:p>
        </w:tc>
        <w:tc>
          <w:tcPr>
            <w:tcW w:w="6514" w:type="dxa"/>
          </w:tcPr>
          <w:p w14:paraId="762DD444" w14:textId="7B43DDC7" w:rsidR="001E2843" w:rsidRPr="00384DE9" w:rsidRDefault="002E3243" w:rsidP="00351534">
            <w:r>
              <w:t>Danach kann entweder neu gespielt werden oder die Statistik ausgegeben werden</w:t>
            </w:r>
            <w:r w:rsidR="00035ABC">
              <w:t xml:space="preserve"> bzw. Programm beenden</w:t>
            </w:r>
          </w:p>
        </w:tc>
      </w:tr>
      <w:tr w:rsidR="001E2843" w:rsidRPr="00384DE9" w14:paraId="0A15EA51" w14:textId="77777777" w:rsidTr="00351534">
        <w:tc>
          <w:tcPr>
            <w:tcW w:w="1980" w:type="dxa"/>
          </w:tcPr>
          <w:p w14:paraId="2FF371C1" w14:textId="77777777" w:rsidR="001E2843" w:rsidRPr="00384DE9" w:rsidRDefault="001E2843" w:rsidP="00351534">
            <w:r w:rsidRPr="00384DE9">
              <w:t>Ablauf</w:t>
            </w:r>
          </w:p>
        </w:tc>
        <w:tc>
          <w:tcPr>
            <w:tcW w:w="6514" w:type="dxa"/>
          </w:tcPr>
          <w:p w14:paraId="295FB7E8" w14:textId="77777777" w:rsidR="001E2843" w:rsidRPr="00384DE9" w:rsidRDefault="001E2843" w:rsidP="00504709">
            <w:pPr>
              <w:pStyle w:val="Listenabsatz"/>
              <w:numPr>
                <w:ilvl w:val="0"/>
                <w:numId w:val="17"/>
              </w:numPr>
            </w:pPr>
            <w:r>
              <w:t>Programm starten (Button)</w:t>
            </w:r>
            <w:r w:rsidRPr="00384DE9">
              <w:t xml:space="preserve"> </w:t>
            </w:r>
          </w:p>
          <w:p w14:paraId="581EFAFF" w14:textId="77777777" w:rsidR="001E2843" w:rsidRDefault="001E2843" w:rsidP="00504709">
            <w:pPr>
              <w:pStyle w:val="Listenabsatz"/>
              <w:numPr>
                <w:ilvl w:val="0"/>
                <w:numId w:val="17"/>
              </w:numPr>
            </w:pPr>
            <w:r>
              <w:t>Spielgrösse auswählen</w:t>
            </w:r>
          </w:p>
          <w:p w14:paraId="47A117AC" w14:textId="06B825A7" w:rsidR="001E2843" w:rsidRPr="00384DE9" w:rsidRDefault="002E3243" w:rsidP="00504709">
            <w:pPr>
              <w:pStyle w:val="Listenabsatz"/>
              <w:numPr>
                <w:ilvl w:val="0"/>
                <w:numId w:val="17"/>
              </w:numPr>
            </w:pPr>
            <w:r>
              <w:t>Memory wird angezeigt</w:t>
            </w:r>
          </w:p>
        </w:tc>
      </w:tr>
      <w:tr w:rsidR="001E2843" w:rsidRPr="00384DE9" w14:paraId="51B1DE31" w14:textId="77777777" w:rsidTr="00351534">
        <w:tc>
          <w:tcPr>
            <w:tcW w:w="1980" w:type="dxa"/>
          </w:tcPr>
          <w:p w14:paraId="05CAEE2F" w14:textId="77777777" w:rsidR="001E2843" w:rsidRPr="00384DE9" w:rsidRDefault="001E2843" w:rsidP="00351534">
            <w:r w:rsidRPr="00384DE9">
              <w:t>Alternativen</w:t>
            </w:r>
          </w:p>
        </w:tc>
        <w:tc>
          <w:tcPr>
            <w:tcW w:w="6514" w:type="dxa"/>
          </w:tcPr>
          <w:p w14:paraId="552042DC" w14:textId="77777777" w:rsidR="001E2843" w:rsidRPr="00384DE9" w:rsidRDefault="001E2843" w:rsidP="00351534">
            <w:r>
              <w:t>-</w:t>
            </w:r>
          </w:p>
        </w:tc>
      </w:tr>
      <w:tr w:rsidR="001E2843" w:rsidRPr="00384DE9" w14:paraId="21FE044A" w14:textId="77777777" w:rsidTr="00351534">
        <w:tc>
          <w:tcPr>
            <w:tcW w:w="1980" w:type="dxa"/>
          </w:tcPr>
          <w:p w14:paraId="2FA5E9B3" w14:textId="77777777" w:rsidR="001E2843" w:rsidRPr="00384DE9" w:rsidRDefault="001E2843" w:rsidP="00351534">
            <w:r w:rsidRPr="00384DE9">
              <w:t>Fehlerfälle</w:t>
            </w:r>
          </w:p>
        </w:tc>
        <w:tc>
          <w:tcPr>
            <w:tcW w:w="6514" w:type="dxa"/>
          </w:tcPr>
          <w:p w14:paraId="05C0CB9D" w14:textId="37103ABF" w:rsidR="001E2843" w:rsidRDefault="002E3243" w:rsidP="00504709">
            <w:pPr>
              <w:pStyle w:val="Listenabsatz"/>
            </w:pPr>
            <w:r>
              <w:t>Keine Karten</w:t>
            </w:r>
          </w:p>
          <w:p w14:paraId="04AA8742" w14:textId="6DC45A6B" w:rsidR="002E3243" w:rsidRDefault="002E3243" w:rsidP="00504709">
            <w:pPr>
              <w:pStyle w:val="Listenabsatz"/>
            </w:pPr>
            <w:r>
              <w:t>Keine Bilder auf den Karten</w:t>
            </w:r>
          </w:p>
          <w:p w14:paraId="6F01592C" w14:textId="77777777" w:rsidR="002E3243" w:rsidRDefault="002E3243" w:rsidP="00504709">
            <w:pPr>
              <w:pStyle w:val="Listenabsatz"/>
            </w:pPr>
            <w:r>
              <w:t>Die Punkte und Namen werden nicht angezeigt</w:t>
            </w:r>
          </w:p>
          <w:p w14:paraId="04AB150B" w14:textId="77777777" w:rsidR="002E3243" w:rsidRDefault="002E3243" w:rsidP="00504709">
            <w:pPr>
              <w:pStyle w:val="Listenabsatz"/>
            </w:pPr>
            <w:r>
              <w:t>Karten lassen sich nicht umdrehen</w:t>
            </w:r>
          </w:p>
          <w:p w14:paraId="26D6EED4" w14:textId="77777777" w:rsidR="002E3243" w:rsidRDefault="002E3243" w:rsidP="00504709">
            <w:pPr>
              <w:pStyle w:val="Listenabsatz"/>
            </w:pPr>
            <w:r>
              <w:t>Richtige Kartenpaare verschwinden nicht</w:t>
            </w:r>
          </w:p>
          <w:p w14:paraId="142CF46D" w14:textId="77777777" w:rsidR="002E3243" w:rsidRDefault="002E3243" w:rsidP="00504709">
            <w:pPr>
              <w:pStyle w:val="Listenabsatz"/>
            </w:pPr>
            <w:r>
              <w:t xml:space="preserve">Karten werden </w:t>
            </w:r>
            <w:r w:rsidR="00565D2F">
              <w:t>nach falschem Zug</w:t>
            </w:r>
            <w:r>
              <w:t xml:space="preserve"> nicht verdeckt</w:t>
            </w:r>
          </w:p>
          <w:p w14:paraId="1B915ECC" w14:textId="77777777" w:rsidR="00565D2F" w:rsidRDefault="00565D2F" w:rsidP="00504709">
            <w:pPr>
              <w:pStyle w:val="Listenabsatz"/>
            </w:pPr>
            <w:r>
              <w:t>Der Fasche Spieler ist an der Reihe</w:t>
            </w:r>
          </w:p>
          <w:p w14:paraId="24671785" w14:textId="1FD1C913" w:rsidR="00F846AE" w:rsidRPr="00384DE9" w:rsidRDefault="00F846AE" w:rsidP="00504709">
            <w:pPr>
              <w:pStyle w:val="Listenabsatz"/>
            </w:pPr>
            <w:r>
              <w:t xml:space="preserve">Wenn es Keine Karten mehr </w:t>
            </w:r>
            <w:r w:rsidR="00097F5D">
              <w:t>hat, wird es</w:t>
            </w:r>
            <w:r>
              <w:t xml:space="preserve"> nicht beende</w:t>
            </w:r>
            <w:r w:rsidR="00097F5D">
              <w:t>t</w:t>
            </w:r>
          </w:p>
        </w:tc>
      </w:tr>
      <w:tr w:rsidR="001E2843" w:rsidRPr="00384DE9" w14:paraId="16C217D8" w14:textId="77777777" w:rsidTr="00351534">
        <w:tc>
          <w:tcPr>
            <w:tcW w:w="1980" w:type="dxa"/>
          </w:tcPr>
          <w:p w14:paraId="28F73C7D" w14:textId="77777777" w:rsidR="001E2843" w:rsidRPr="00384DE9" w:rsidRDefault="001E2843" w:rsidP="00351534">
            <w:r w:rsidRPr="00384DE9">
              <w:t>Testfälle</w:t>
            </w:r>
          </w:p>
        </w:tc>
        <w:tc>
          <w:tcPr>
            <w:tcW w:w="6514" w:type="dxa"/>
          </w:tcPr>
          <w:p w14:paraId="3B56FC88" w14:textId="64C8EF27" w:rsidR="00565D2F" w:rsidRDefault="00565D2F" w:rsidP="00504709">
            <w:pPr>
              <w:pStyle w:val="Listenabsatz"/>
            </w:pPr>
            <w:r>
              <w:t>Karten mit Bildern vorhanden</w:t>
            </w:r>
          </w:p>
          <w:p w14:paraId="07F09194" w14:textId="77777777" w:rsidR="00565D2F" w:rsidRDefault="00565D2F" w:rsidP="00504709">
            <w:pPr>
              <w:pStyle w:val="Listenabsatz"/>
            </w:pPr>
            <w:r>
              <w:t>Richtige Paare verschwinden &amp;&amp; Anzahl neu prüfen</w:t>
            </w:r>
          </w:p>
          <w:p w14:paraId="2F5286EA" w14:textId="77777777" w:rsidR="00565D2F" w:rsidRDefault="00565D2F" w:rsidP="00504709">
            <w:pPr>
              <w:pStyle w:val="Listenabsatz"/>
            </w:pPr>
            <w:r>
              <w:t>Falsche Paare bleiben &amp;&amp; Anzahl neu prüfen</w:t>
            </w:r>
          </w:p>
          <w:p w14:paraId="11A94FEC" w14:textId="77777777" w:rsidR="00565D2F" w:rsidRDefault="00565D2F" w:rsidP="00504709">
            <w:pPr>
              <w:pStyle w:val="Listenabsatz"/>
            </w:pPr>
            <w:r>
              <w:t>Die Spielerpunkte werden mitgezählt und sind korrekt</w:t>
            </w:r>
          </w:p>
          <w:p w14:paraId="31042A99" w14:textId="77777777" w:rsidR="00565D2F" w:rsidRDefault="00565D2F" w:rsidP="00504709">
            <w:pPr>
              <w:pStyle w:val="Listenabsatz"/>
            </w:pPr>
            <w:r>
              <w:t>Der Spieler wird gewechselt</w:t>
            </w:r>
          </w:p>
          <w:p w14:paraId="2FD84454" w14:textId="69C6AEAC" w:rsidR="00F846AE" w:rsidRPr="00384DE9" w:rsidRDefault="00F846AE" w:rsidP="00504709">
            <w:pPr>
              <w:pStyle w:val="Listenabsatz"/>
            </w:pPr>
            <w:r>
              <w:t>Bei Keinen Karten wird das Spiel beendet</w:t>
            </w:r>
          </w:p>
        </w:tc>
      </w:tr>
    </w:tbl>
    <w:p w14:paraId="1E82DE10" w14:textId="77777777" w:rsidR="001E2843" w:rsidRDefault="001E2843" w:rsidP="00AE75C9">
      <w:pPr>
        <w:pStyle w:val="berschrift2"/>
      </w:pPr>
    </w:p>
    <w:p w14:paraId="26344E9B" w14:textId="5D44411D" w:rsidR="00AE75C9" w:rsidRPr="00384DE9" w:rsidRDefault="00AE75C9" w:rsidP="00AE75C9">
      <w:pPr>
        <w:pStyle w:val="berschrift2"/>
      </w:pPr>
      <w:r w:rsidRPr="00384DE9">
        <w:t>Anforderungen</w:t>
      </w:r>
    </w:p>
    <w:p w14:paraId="02813999" w14:textId="43164D1B" w:rsidR="004302B2" w:rsidRPr="00C269AE" w:rsidRDefault="004302B2" w:rsidP="00472F37">
      <w:pPr>
        <w:rPr>
          <w:b/>
          <w:bCs/>
          <w:i/>
        </w:rPr>
      </w:pPr>
      <w:r w:rsidRPr="00C269AE">
        <w:rPr>
          <w:b/>
          <w:bCs/>
          <w:i/>
        </w:rPr>
        <w:t>funktionale Anforderungen</w:t>
      </w:r>
    </w:p>
    <w:p w14:paraId="68B59A76" w14:textId="4BB1E4B6" w:rsidR="00D62D06" w:rsidRDefault="00D62D06" w:rsidP="00504709">
      <w:pPr>
        <w:pStyle w:val="Listenabsatz"/>
      </w:pPr>
      <w:r>
        <w:t xml:space="preserve">Das Layout sollte kinderfreundlich und </w:t>
      </w:r>
      <w:r w:rsidR="001C08D3">
        <w:t>bunt</w:t>
      </w:r>
      <w:r>
        <w:t xml:space="preserve"> sein</w:t>
      </w:r>
    </w:p>
    <w:p w14:paraId="6178957A" w14:textId="41ECAC0C" w:rsidR="00D62D06" w:rsidRDefault="00D62D06" w:rsidP="00504709">
      <w:pPr>
        <w:pStyle w:val="Listenabsatz"/>
      </w:pPr>
      <w:r>
        <w:t>Auf den Karten sollen Autos oder Tiere abgebildet werden</w:t>
      </w:r>
      <w:r w:rsidR="009B16D8">
        <w:t>(Anime)</w:t>
      </w:r>
    </w:p>
    <w:p w14:paraId="09421727" w14:textId="35224493" w:rsidR="00D62D06" w:rsidRDefault="00D62D06" w:rsidP="00504709">
      <w:pPr>
        <w:pStyle w:val="Listenabsatz"/>
      </w:pPr>
      <w:r>
        <w:t xml:space="preserve">Die Memorykarten sind parallel nebeneinander </w:t>
      </w:r>
    </w:p>
    <w:p w14:paraId="5A8BE408" w14:textId="77777777" w:rsidR="00D62D06" w:rsidRDefault="00D62D06" w:rsidP="00504709">
      <w:pPr>
        <w:pStyle w:val="Listenabsatz"/>
      </w:pPr>
      <w:r>
        <w:t>Man kann die Memorykarten umkehren</w:t>
      </w:r>
    </w:p>
    <w:p w14:paraId="72CA5008" w14:textId="6E22B19A" w:rsidR="00D62D06" w:rsidRDefault="00D62D06" w:rsidP="00504709">
      <w:pPr>
        <w:pStyle w:val="Listenabsatz"/>
      </w:pPr>
      <w:r>
        <w:t>Die richtig gezogene Memorykarten sollten verschwinden</w:t>
      </w:r>
    </w:p>
    <w:p w14:paraId="44044FFD" w14:textId="30DA0944" w:rsidR="00D62D06" w:rsidRDefault="00D62D06" w:rsidP="00504709">
      <w:pPr>
        <w:pStyle w:val="Listenabsatz"/>
      </w:pPr>
      <w:r>
        <w:t>Bei richtig gezogenen Memorykarten bleibt der aktuelle Spieler an der Reihe</w:t>
      </w:r>
    </w:p>
    <w:p w14:paraId="5042452D" w14:textId="4AA29F95" w:rsidR="00D62D06" w:rsidRDefault="001C08D3" w:rsidP="00504709">
      <w:pPr>
        <w:pStyle w:val="Listenabsatz"/>
      </w:pPr>
      <w:r>
        <w:t xml:space="preserve">Bei </w:t>
      </w:r>
      <w:r w:rsidR="00D62D06">
        <w:t>Falsch gezogenen Memorykarten soll das Programm von selbst</w:t>
      </w:r>
      <w:r>
        <w:t xml:space="preserve"> diese</w:t>
      </w:r>
      <w:r w:rsidR="00D62D06">
        <w:t xml:space="preserve"> </w:t>
      </w:r>
      <w:r>
        <w:t>um</w:t>
      </w:r>
      <w:r w:rsidR="00D62D06">
        <w:t>drehen</w:t>
      </w:r>
    </w:p>
    <w:p w14:paraId="4B42200C" w14:textId="1202DC36" w:rsidR="00D62D06" w:rsidRDefault="00D62D06" w:rsidP="00504709">
      <w:pPr>
        <w:pStyle w:val="Listenabsatz"/>
      </w:pPr>
      <w:r>
        <w:t>Bei Falsch gezogenen Memorykarten muss der Spieler gewechselt werden</w:t>
      </w:r>
    </w:p>
    <w:p w14:paraId="7652D1A8" w14:textId="5E7DA6D8" w:rsidR="00451B4A" w:rsidRDefault="00D62D06" w:rsidP="00504709">
      <w:pPr>
        <w:pStyle w:val="Listenabsatz"/>
      </w:pPr>
      <w:r>
        <w:t xml:space="preserve">Ein Knopf </w:t>
      </w:r>
      <w:r w:rsidR="00451B4A">
        <w:t xml:space="preserve">ist </w:t>
      </w:r>
      <w:r w:rsidR="001C08D3">
        <w:t xml:space="preserve">vorhanden </w:t>
      </w:r>
      <w:r>
        <w:t xml:space="preserve">mit dem man das Programm </w:t>
      </w:r>
      <w:r w:rsidR="00451B4A">
        <w:t>verlassen</w:t>
      </w:r>
      <w:r>
        <w:t xml:space="preserve"> kann</w:t>
      </w:r>
    </w:p>
    <w:p w14:paraId="01664B5C" w14:textId="09293C00" w:rsidR="00D62D06" w:rsidRDefault="00D62D06" w:rsidP="00504709">
      <w:pPr>
        <w:pStyle w:val="Listenabsatz"/>
      </w:pPr>
      <w:r>
        <w:t>Das Memory muss die Punkte der Beiden Spieler zählen und ausgeben</w:t>
      </w:r>
    </w:p>
    <w:p w14:paraId="64627D76" w14:textId="0DEF7DAE" w:rsidR="00697B9A" w:rsidRDefault="00697B9A" w:rsidP="00504709">
      <w:pPr>
        <w:pStyle w:val="Listenabsatz"/>
      </w:pPr>
      <w:r>
        <w:t>Der Spielstand sollte immer angezeigt werden</w:t>
      </w:r>
    </w:p>
    <w:p w14:paraId="37B54019" w14:textId="6B4C91E9" w:rsidR="00451B4A" w:rsidRDefault="00451B4A" w:rsidP="00504709">
      <w:pPr>
        <w:pStyle w:val="Listenabsatz"/>
      </w:pPr>
      <w:r>
        <w:t>Dier Ganze Spielstatistik sollte am Schluss angezeigt werden</w:t>
      </w:r>
    </w:p>
    <w:p w14:paraId="0EDAA6AF" w14:textId="119E2EC5" w:rsidR="00D62D06" w:rsidRDefault="00D62D06" w:rsidP="00504709">
      <w:pPr>
        <w:pStyle w:val="Listenabsatz"/>
      </w:pPr>
      <w:r>
        <w:t>Das Spiel sollte mehrmals ausführbar sein</w:t>
      </w:r>
    </w:p>
    <w:p w14:paraId="6D16750B" w14:textId="1D9B01A0" w:rsidR="00D62D06" w:rsidRDefault="00D62D06" w:rsidP="00504709">
      <w:pPr>
        <w:pStyle w:val="Listenabsatz"/>
      </w:pPr>
      <w:r>
        <w:t>Das Spiel kann zu jedem beliebigen Zeitpunkt beendet werden</w:t>
      </w:r>
    </w:p>
    <w:p w14:paraId="5E9A0F2B" w14:textId="59A13F85" w:rsidR="005F29D7" w:rsidRDefault="005F29D7" w:rsidP="00504709">
      <w:pPr>
        <w:pStyle w:val="Listenabsatz"/>
      </w:pPr>
      <w:r>
        <w:t>Spielgrösse zwischen 5x5 oder 10x10</w:t>
      </w:r>
    </w:p>
    <w:p w14:paraId="01572C4A" w14:textId="45C1D747" w:rsidR="007D5EC1" w:rsidRPr="005F29D7" w:rsidRDefault="00D62D06" w:rsidP="00504709">
      <w:pPr>
        <w:pStyle w:val="Listenabsatz"/>
      </w:pPr>
      <w:r>
        <w:t xml:space="preserve">Optional: </w:t>
      </w:r>
      <w:r w:rsidR="00CA233E">
        <w:t>Z</w:t>
      </w:r>
      <w:r>
        <w:t>usätzlich</w:t>
      </w:r>
      <w:r w:rsidR="00CA233E">
        <w:t>e</w:t>
      </w:r>
      <w:r>
        <w:t xml:space="preserve"> gewünschten </w:t>
      </w:r>
      <w:r w:rsidR="00C269AE">
        <w:t>Funktionalitäten (Timer, Benutzername Eingabe)</w:t>
      </w:r>
      <w:r w:rsidR="002B3368">
        <w:t xml:space="preserve"> siehe Liste</w:t>
      </w:r>
      <w:r w:rsidR="00032273">
        <w:t>!</w:t>
      </w:r>
    </w:p>
    <w:p w14:paraId="3629B64A" w14:textId="77777777" w:rsidR="000011F0" w:rsidRDefault="000011F0" w:rsidP="00472F37">
      <w:pPr>
        <w:rPr>
          <w:b/>
          <w:bCs/>
          <w:i/>
        </w:rPr>
      </w:pPr>
    </w:p>
    <w:p w14:paraId="1BE0A929" w14:textId="77777777" w:rsidR="000011F0" w:rsidRDefault="000011F0" w:rsidP="00472F37">
      <w:pPr>
        <w:rPr>
          <w:b/>
          <w:bCs/>
          <w:i/>
        </w:rPr>
      </w:pPr>
    </w:p>
    <w:p w14:paraId="0EB31B41" w14:textId="794309EC" w:rsidR="004302B2" w:rsidRDefault="004302B2" w:rsidP="00472F37">
      <w:pPr>
        <w:rPr>
          <w:b/>
          <w:bCs/>
          <w:i/>
        </w:rPr>
      </w:pPr>
      <w:r w:rsidRPr="00C269AE">
        <w:rPr>
          <w:b/>
          <w:bCs/>
          <w:i/>
        </w:rPr>
        <w:t>Nicht-funktionale Anforderungen</w:t>
      </w:r>
    </w:p>
    <w:p w14:paraId="65A99F15" w14:textId="14E824A4" w:rsidR="00C269AE" w:rsidRPr="00C269AE" w:rsidRDefault="00C269AE" w:rsidP="00472F37">
      <w:pPr>
        <w:rPr>
          <w:b/>
          <w:bCs/>
          <w:i/>
        </w:rPr>
      </w:pPr>
      <w:r w:rsidRPr="00C269AE">
        <w:rPr>
          <w:b/>
          <w:bCs/>
          <w:i/>
        </w:rPr>
        <w:t>Qualitätsanforderungen</w:t>
      </w:r>
    </w:p>
    <w:p w14:paraId="4A057839" w14:textId="0FA95536" w:rsidR="00C269AE" w:rsidRPr="00304350" w:rsidRDefault="00C269AE" w:rsidP="00504709">
      <w:pPr>
        <w:pStyle w:val="Listenabsatz"/>
      </w:pPr>
      <w:r>
        <w:t>Optional:</w:t>
      </w:r>
      <w:r w:rsidR="00304350">
        <w:t xml:space="preserve"> </w:t>
      </w:r>
      <w:r w:rsidR="006414F9">
        <w:t>Ein Zug pro Spieler</w:t>
      </w:r>
      <w:r w:rsidRPr="00304350">
        <w:t xml:space="preserve"> dauert</w:t>
      </w:r>
      <w:r w:rsidR="00DB551E" w:rsidRPr="00304350">
        <w:t xml:space="preserve"> höchstens</w:t>
      </w:r>
      <w:r w:rsidRPr="00304350">
        <w:t xml:space="preserve"> </w:t>
      </w:r>
      <w:r w:rsidR="006414F9">
        <w:t>15s</w:t>
      </w:r>
      <w:r w:rsidRPr="00304350">
        <w:t xml:space="preserve"> (Timer)</w:t>
      </w:r>
      <w:r w:rsidR="00FE070B" w:rsidRPr="00304350">
        <w:t xml:space="preserve">, danach wird </w:t>
      </w:r>
      <w:r w:rsidR="006414F9">
        <w:t>die Rolle gewechselt.</w:t>
      </w:r>
    </w:p>
    <w:p w14:paraId="2689C252" w14:textId="77777777" w:rsidR="00C269AE" w:rsidRDefault="00C269AE" w:rsidP="00472F37">
      <w:pPr>
        <w:rPr>
          <w:i/>
        </w:rPr>
      </w:pPr>
    </w:p>
    <w:p w14:paraId="6A55D2CE" w14:textId="77777777" w:rsidR="003019F1" w:rsidRDefault="001A6AB7" w:rsidP="003019F1">
      <w:pPr>
        <w:rPr>
          <w:i/>
        </w:rPr>
      </w:pPr>
      <w:r w:rsidRPr="007D5EC1">
        <w:rPr>
          <w:i/>
          <w:u w:val="single"/>
        </w:rPr>
        <w:t>Auswertung:</w:t>
      </w:r>
      <w:r>
        <w:rPr>
          <w:i/>
        </w:rPr>
        <w:t xml:space="preserve"> Ich bin überzeugt, dass alle </w:t>
      </w:r>
      <w:r w:rsidR="00BC1747">
        <w:rPr>
          <w:i/>
        </w:rPr>
        <w:t>Anforderungen</w:t>
      </w:r>
      <w:r>
        <w:rPr>
          <w:i/>
        </w:rPr>
        <w:t xml:space="preserve"> </w:t>
      </w:r>
      <w:r w:rsidR="00BC1747">
        <w:rPr>
          <w:i/>
        </w:rPr>
        <w:t>zu schaffen sind und ich mich darum kümmern kann. Ich denke auch</w:t>
      </w:r>
      <w:r w:rsidR="004F3ED3">
        <w:rPr>
          <w:i/>
        </w:rPr>
        <w:t>,</w:t>
      </w:r>
      <w:r w:rsidR="00BC1747">
        <w:rPr>
          <w:i/>
        </w:rPr>
        <w:t xml:space="preserve"> da</w:t>
      </w:r>
      <w:r w:rsidR="004F3ED3">
        <w:rPr>
          <w:i/>
        </w:rPr>
        <w:t>s</w:t>
      </w:r>
      <w:r w:rsidR="00BC1747">
        <w:rPr>
          <w:i/>
        </w:rPr>
        <w:t>s die Optionalen Punkte noch in der Zeit liegen werden.</w:t>
      </w:r>
    </w:p>
    <w:p w14:paraId="76C472E4" w14:textId="33043037" w:rsidR="00C24227" w:rsidRDefault="003019F1" w:rsidP="003019F1">
      <w:pPr>
        <w:rPr>
          <w:rFonts w:ascii="Arial Black" w:hAnsi="Arial Black"/>
        </w:rPr>
      </w:pPr>
      <w:r>
        <w:rPr>
          <w:noProof/>
        </w:rPr>
        <w:drawing>
          <wp:anchor distT="0" distB="0" distL="114300" distR="114300" simplePos="0" relativeHeight="251663360" behindDoc="0" locked="0" layoutInCell="1" allowOverlap="1" wp14:anchorId="296A7D3F" wp14:editId="07A189BA">
            <wp:simplePos x="0" y="0"/>
            <wp:positionH relativeFrom="margin">
              <wp:align>left</wp:align>
            </wp:positionH>
            <wp:positionV relativeFrom="paragraph">
              <wp:posOffset>233680</wp:posOffset>
            </wp:positionV>
            <wp:extent cx="4602480" cy="6389405"/>
            <wp:effectExtent l="0" t="0" r="762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0894" cy="6401086"/>
                    </a:xfrm>
                    <a:prstGeom prst="rect">
                      <a:avLst/>
                    </a:prstGeom>
                  </pic:spPr>
                </pic:pic>
              </a:graphicData>
            </a:graphic>
            <wp14:sizeRelH relativeFrom="margin">
              <wp14:pctWidth>0</wp14:pctWidth>
            </wp14:sizeRelH>
            <wp14:sizeRelV relativeFrom="margin">
              <wp14:pctHeight>0</wp14:pctHeight>
            </wp14:sizeRelV>
          </wp:anchor>
        </w:drawing>
      </w:r>
      <w:r w:rsidR="00C24227" w:rsidRPr="003019F1">
        <w:rPr>
          <w:rFonts w:ascii="Arial Black" w:hAnsi="Arial Black"/>
        </w:rPr>
        <w:t>Aktivitätsdiagramm</w:t>
      </w:r>
    </w:p>
    <w:p w14:paraId="0CB10B24" w14:textId="2EAFE328" w:rsidR="003019F1" w:rsidRPr="003019F1" w:rsidRDefault="003019F1" w:rsidP="003019F1">
      <w:pPr>
        <w:rPr>
          <w:rFonts w:ascii="Arial Black" w:hAnsi="Arial Black"/>
          <w:i/>
        </w:rPr>
      </w:pPr>
    </w:p>
    <w:p w14:paraId="6FE80802" w14:textId="1A4A17D1" w:rsidR="003019F1" w:rsidRDefault="003019F1" w:rsidP="00C9233E">
      <w:pPr>
        <w:pStyle w:val="berschrift2"/>
      </w:pPr>
    </w:p>
    <w:p w14:paraId="1276A324" w14:textId="2FA2ED8C" w:rsidR="003019F1" w:rsidRDefault="003019F1" w:rsidP="00C9233E">
      <w:pPr>
        <w:pStyle w:val="berschrift2"/>
      </w:pPr>
    </w:p>
    <w:p w14:paraId="54C4551C" w14:textId="506D9BC2" w:rsidR="003019F1" w:rsidRDefault="003019F1" w:rsidP="00C9233E">
      <w:pPr>
        <w:pStyle w:val="berschrift2"/>
      </w:pPr>
    </w:p>
    <w:p w14:paraId="628FAD8A" w14:textId="77777777" w:rsidR="003019F1" w:rsidRDefault="003019F1" w:rsidP="00C9233E">
      <w:pPr>
        <w:pStyle w:val="berschrift2"/>
      </w:pPr>
    </w:p>
    <w:p w14:paraId="797BFBEB" w14:textId="1D696ACB" w:rsidR="003019F1" w:rsidRDefault="003019F1" w:rsidP="00C9233E">
      <w:pPr>
        <w:pStyle w:val="berschrift2"/>
      </w:pPr>
    </w:p>
    <w:p w14:paraId="5280B245" w14:textId="77777777" w:rsidR="003019F1" w:rsidRDefault="003019F1" w:rsidP="00C9233E">
      <w:pPr>
        <w:pStyle w:val="berschrift2"/>
      </w:pPr>
    </w:p>
    <w:p w14:paraId="7E8A8CEC" w14:textId="52733362" w:rsidR="003019F1" w:rsidRDefault="003019F1" w:rsidP="00C9233E">
      <w:pPr>
        <w:pStyle w:val="berschrift2"/>
      </w:pPr>
    </w:p>
    <w:p w14:paraId="30A97104" w14:textId="5B2D58A5" w:rsidR="003019F1" w:rsidRDefault="003019F1" w:rsidP="00C9233E">
      <w:pPr>
        <w:pStyle w:val="berschrift2"/>
      </w:pPr>
    </w:p>
    <w:p w14:paraId="071C961C" w14:textId="20928648" w:rsidR="003019F1" w:rsidRDefault="003019F1" w:rsidP="00C9233E">
      <w:pPr>
        <w:pStyle w:val="berschrift2"/>
      </w:pPr>
    </w:p>
    <w:p w14:paraId="09D04780" w14:textId="77777777" w:rsidR="003019F1" w:rsidRDefault="003019F1" w:rsidP="00C9233E">
      <w:pPr>
        <w:pStyle w:val="berschrift2"/>
      </w:pPr>
    </w:p>
    <w:p w14:paraId="2519ADBC" w14:textId="62C57074" w:rsidR="003019F1" w:rsidRDefault="003019F1" w:rsidP="00C9233E">
      <w:pPr>
        <w:pStyle w:val="berschrift2"/>
      </w:pPr>
    </w:p>
    <w:p w14:paraId="3378102C" w14:textId="77777777" w:rsidR="003019F1" w:rsidRDefault="003019F1" w:rsidP="00C9233E">
      <w:pPr>
        <w:pStyle w:val="berschrift2"/>
      </w:pPr>
    </w:p>
    <w:p w14:paraId="4E14AFFC" w14:textId="77777777" w:rsidR="003019F1" w:rsidRDefault="003019F1" w:rsidP="00C9233E">
      <w:pPr>
        <w:pStyle w:val="berschrift2"/>
      </w:pPr>
    </w:p>
    <w:p w14:paraId="206B0DBA" w14:textId="77777777" w:rsidR="003019F1" w:rsidRDefault="003019F1" w:rsidP="00C9233E">
      <w:pPr>
        <w:pStyle w:val="berschrift2"/>
      </w:pPr>
    </w:p>
    <w:p w14:paraId="2E35DAAE" w14:textId="77777777" w:rsidR="003019F1" w:rsidRDefault="003019F1" w:rsidP="00C9233E">
      <w:pPr>
        <w:pStyle w:val="berschrift2"/>
      </w:pPr>
    </w:p>
    <w:p w14:paraId="6CE086D1" w14:textId="77777777" w:rsidR="003019F1" w:rsidRDefault="003019F1" w:rsidP="00C9233E">
      <w:pPr>
        <w:pStyle w:val="berschrift2"/>
      </w:pPr>
    </w:p>
    <w:p w14:paraId="4815DDBB" w14:textId="77777777" w:rsidR="003019F1" w:rsidRDefault="003019F1" w:rsidP="00C9233E">
      <w:pPr>
        <w:pStyle w:val="berschrift2"/>
      </w:pPr>
    </w:p>
    <w:p w14:paraId="2C31716E" w14:textId="77777777" w:rsidR="003019F1" w:rsidRDefault="003019F1" w:rsidP="00C9233E">
      <w:pPr>
        <w:pStyle w:val="berschrift2"/>
      </w:pPr>
    </w:p>
    <w:p w14:paraId="4D439719" w14:textId="77777777" w:rsidR="003019F1" w:rsidRDefault="003019F1" w:rsidP="00C9233E">
      <w:pPr>
        <w:pStyle w:val="berschrift2"/>
      </w:pPr>
    </w:p>
    <w:p w14:paraId="221FE1B7" w14:textId="77777777" w:rsidR="003019F1" w:rsidRDefault="003019F1" w:rsidP="00C9233E">
      <w:pPr>
        <w:pStyle w:val="berschrift2"/>
      </w:pPr>
    </w:p>
    <w:p w14:paraId="251DFFA7" w14:textId="77777777" w:rsidR="003019F1" w:rsidRDefault="003019F1" w:rsidP="00C9233E">
      <w:pPr>
        <w:pStyle w:val="berschrift2"/>
      </w:pPr>
    </w:p>
    <w:p w14:paraId="21A26786" w14:textId="77777777" w:rsidR="003019F1" w:rsidRDefault="003019F1" w:rsidP="00C9233E">
      <w:pPr>
        <w:pStyle w:val="berschrift2"/>
      </w:pPr>
    </w:p>
    <w:p w14:paraId="7B339775" w14:textId="2B4F9F52" w:rsidR="003019F1" w:rsidRDefault="003019F1" w:rsidP="00C9233E">
      <w:pPr>
        <w:pStyle w:val="berschrift2"/>
      </w:pPr>
    </w:p>
    <w:p w14:paraId="289FC942" w14:textId="77777777" w:rsidR="003019F1" w:rsidRPr="003019F1" w:rsidRDefault="003019F1" w:rsidP="003019F1"/>
    <w:p w14:paraId="695DE370" w14:textId="05466B81" w:rsidR="000011F0" w:rsidRPr="00C9233E" w:rsidRDefault="00444382" w:rsidP="00C9233E">
      <w:pPr>
        <w:pStyle w:val="berschrift2"/>
      </w:pPr>
      <w:r w:rsidRPr="00384DE9">
        <w:lastRenderedPageBreak/>
        <w:t>CRC-Karten</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90"/>
        <w:gridCol w:w="4104"/>
      </w:tblGrid>
      <w:tr w:rsidR="000011F0" w:rsidRPr="00384DE9" w14:paraId="356DA753" w14:textId="77777777" w:rsidTr="00F1331B">
        <w:tc>
          <w:tcPr>
            <w:tcW w:w="8494" w:type="dxa"/>
            <w:gridSpan w:val="2"/>
          </w:tcPr>
          <w:p w14:paraId="55CC8551" w14:textId="121E8562" w:rsidR="000011F0" w:rsidRDefault="000011F0" w:rsidP="000011F0">
            <w:r w:rsidRPr="00384DE9">
              <w:t>Class:</w:t>
            </w:r>
            <w:r>
              <w:t xml:space="preserve"> Karte</w:t>
            </w:r>
          </w:p>
          <w:p w14:paraId="50BB1DA8" w14:textId="2411D811" w:rsidR="000011F0" w:rsidRPr="00384DE9" w:rsidRDefault="000011F0" w:rsidP="000011F0">
            <w:r>
              <w:t>Klasse für die Karten des Memoryspiels</w:t>
            </w:r>
          </w:p>
        </w:tc>
      </w:tr>
      <w:tr w:rsidR="000011F0" w:rsidRPr="00384DE9" w14:paraId="370BB82C" w14:textId="77777777" w:rsidTr="00F1331B">
        <w:tc>
          <w:tcPr>
            <w:tcW w:w="4390" w:type="dxa"/>
          </w:tcPr>
          <w:p w14:paraId="53B5C5BB" w14:textId="7F6F811A" w:rsidR="002E4CC0" w:rsidRPr="00384DE9" w:rsidRDefault="000011F0" w:rsidP="000011F0">
            <w:r w:rsidRPr="00384DE9">
              <w:t>Responsibilities:</w:t>
            </w:r>
          </w:p>
          <w:p w14:paraId="23D9D7AA" w14:textId="7C7C463C" w:rsidR="004D76D2" w:rsidRDefault="002E4CC0" w:rsidP="00504709">
            <w:pPr>
              <w:pStyle w:val="Listenabsatz"/>
              <w:numPr>
                <w:ilvl w:val="0"/>
                <w:numId w:val="18"/>
              </w:numPr>
            </w:pPr>
            <w:r>
              <w:t xml:space="preserve">Liefert </w:t>
            </w:r>
            <w:r w:rsidR="000011F0">
              <w:t>Art der Karten (Jokerkarten, Normal)</w:t>
            </w:r>
            <w:r>
              <w:t xml:space="preserve"> bzw. die Punkte pro Karte</w:t>
            </w:r>
            <w:r w:rsidR="001B4ABD">
              <w:t>.</w:t>
            </w:r>
          </w:p>
          <w:p w14:paraId="328A9DBE" w14:textId="5BBBD00F" w:rsidR="008568A1" w:rsidRPr="00384DE9" w:rsidRDefault="008568A1" w:rsidP="00504709">
            <w:pPr>
              <w:pStyle w:val="Listenabsatz"/>
              <w:numPr>
                <w:ilvl w:val="0"/>
                <w:numId w:val="18"/>
              </w:numPr>
            </w:pPr>
            <w:r>
              <w:t xml:space="preserve">Setzt Bilder auf </w:t>
            </w:r>
            <w:r w:rsidR="007906F2">
              <w:t>die</w:t>
            </w:r>
            <w:r>
              <w:t xml:space="preserve"> </w:t>
            </w:r>
            <w:r w:rsidR="007906F2">
              <w:t>Karten (nicht Bilder laden)</w:t>
            </w:r>
            <w:r w:rsidR="00C9233E">
              <w:t xml:space="preserve"> und liefert diese auch für das Matching</w:t>
            </w:r>
            <w:r w:rsidR="002C3884">
              <w:t xml:space="preserve"> der Paare</w:t>
            </w:r>
            <w:r w:rsidR="00C9233E">
              <w:t>.</w:t>
            </w:r>
          </w:p>
        </w:tc>
        <w:tc>
          <w:tcPr>
            <w:tcW w:w="4104" w:type="dxa"/>
          </w:tcPr>
          <w:p w14:paraId="3A49EAA4" w14:textId="314FD1A2" w:rsidR="000011F0" w:rsidRPr="00384DE9" w:rsidRDefault="000011F0" w:rsidP="000011F0">
            <w:r w:rsidRPr="00384DE9">
              <w:t>Collaborators:</w:t>
            </w:r>
          </w:p>
          <w:p w14:paraId="0FDCC8D9" w14:textId="7911014F" w:rsidR="000011F0" w:rsidRDefault="000011F0" w:rsidP="000011F0">
            <w:r>
              <w:t>Memoryspiel</w:t>
            </w:r>
          </w:p>
          <w:p w14:paraId="41B0CF41" w14:textId="77777777" w:rsidR="000011F0" w:rsidRPr="00384DE9" w:rsidRDefault="000011F0" w:rsidP="000011F0"/>
        </w:tc>
      </w:tr>
    </w:tbl>
    <w:p w14:paraId="57A5355E" w14:textId="62EF3C84" w:rsidR="00444382" w:rsidRPr="00384DE9" w:rsidRDefault="00444382" w:rsidP="00444382"/>
    <w:tbl>
      <w:tblPr>
        <w:tblStyle w:val="Tabellenrast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104"/>
        <w:gridCol w:w="4396"/>
      </w:tblGrid>
      <w:tr w:rsidR="000011F0" w:rsidRPr="00384DE9" w14:paraId="54233237" w14:textId="77777777" w:rsidTr="000011F0">
        <w:tc>
          <w:tcPr>
            <w:tcW w:w="8500" w:type="dxa"/>
            <w:gridSpan w:val="2"/>
          </w:tcPr>
          <w:p w14:paraId="3F040665" w14:textId="77777777" w:rsidR="000011F0" w:rsidRDefault="000011F0" w:rsidP="000011F0">
            <w:r w:rsidRPr="00384DE9">
              <w:t>Class:</w:t>
            </w:r>
            <w:r>
              <w:t xml:space="preserve"> Spieler</w:t>
            </w:r>
          </w:p>
          <w:p w14:paraId="03439E79" w14:textId="4C833A91" w:rsidR="000011F0" w:rsidRPr="00384DE9" w:rsidRDefault="000011F0" w:rsidP="000011F0">
            <w:r>
              <w:t>Benutzer des Memoryspiels</w:t>
            </w:r>
          </w:p>
        </w:tc>
      </w:tr>
      <w:tr w:rsidR="000011F0" w:rsidRPr="00384DE9" w14:paraId="1F910C21" w14:textId="4502DC02" w:rsidTr="000011F0">
        <w:tc>
          <w:tcPr>
            <w:tcW w:w="4104" w:type="dxa"/>
          </w:tcPr>
          <w:p w14:paraId="44CF8005" w14:textId="77777777" w:rsidR="000011F0" w:rsidRDefault="000011F0" w:rsidP="000011F0">
            <w:r w:rsidRPr="00384DE9">
              <w:t>Responsibilities:</w:t>
            </w:r>
          </w:p>
          <w:p w14:paraId="6F5B607A" w14:textId="1767A2EE" w:rsidR="000011F0" w:rsidRPr="00384DE9" w:rsidRDefault="002E4CC0" w:rsidP="00504709">
            <w:pPr>
              <w:pStyle w:val="Listenabsatz"/>
            </w:pPr>
            <w:r>
              <w:t>Liefert den Benutzernamen</w:t>
            </w:r>
            <w:r w:rsidR="000011F0">
              <w:t xml:space="preserve"> der Spieler</w:t>
            </w:r>
            <w:r w:rsidR="005A1999">
              <w:t>.</w:t>
            </w:r>
          </w:p>
        </w:tc>
        <w:tc>
          <w:tcPr>
            <w:tcW w:w="4396" w:type="dxa"/>
          </w:tcPr>
          <w:p w14:paraId="7DE98C85" w14:textId="77777777" w:rsidR="002E4CC0" w:rsidRPr="00384DE9" w:rsidRDefault="002E4CC0" w:rsidP="002E4CC0">
            <w:r w:rsidRPr="00384DE9">
              <w:t>Collaborators:</w:t>
            </w:r>
          </w:p>
          <w:p w14:paraId="19BF060E" w14:textId="6ECBDC17" w:rsidR="000011F0" w:rsidRPr="00384DE9" w:rsidRDefault="00D6230E" w:rsidP="002E4CC0">
            <w:pPr>
              <w:spacing w:after="0" w:line="240" w:lineRule="auto"/>
              <w:rPr>
                <w:rFonts w:asciiTheme="minorHAnsi" w:eastAsiaTheme="minorHAnsi" w:hAnsiTheme="minorHAnsi" w:cstheme="minorBidi"/>
                <w:sz w:val="22"/>
                <w:szCs w:val="22"/>
              </w:rPr>
            </w:pPr>
            <w:r>
              <w:rPr>
                <w:rFonts w:asciiTheme="minorHAnsi" w:eastAsiaTheme="minorHAnsi" w:hAnsiTheme="minorHAnsi" w:cstheme="minorBidi"/>
                <w:szCs w:val="22"/>
              </w:rPr>
              <w:t>Memoryspiel</w:t>
            </w:r>
          </w:p>
        </w:tc>
      </w:tr>
    </w:tbl>
    <w:p w14:paraId="2B9F9092" w14:textId="7E40DC3B" w:rsidR="000011F0" w:rsidRDefault="000011F0" w:rsidP="00087081">
      <w:pPr>
        <w:pStyle w:val="berschrift2"/>
      </w:pP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90"/>
        <w:gridCol w:w="4104"/>
      </w:tblGrid>
      <w:tr w:rsidR="000011F0" w:rsidRPr="00384DE9" w14:paraId="18CF179C" w14:textId="77777777" w:rsidTr="005863AA">
        <w:tc>
          <w:tcPr>
            <w:tcW w:w="8494" w:type="dxa"/>
            <w:gridSpan w:val="2"/>
          </w:tcPr>
          <w:p w14:paraId="54493923" w14:textId="77777777" w:rsidR="000011F0" w:rsidRDefault="000011F0" w:rsidP="005863AA">
            <w:r w:rsidRPr="00384DE9">
              <w:t>Class:</w:t>
            </w:r>
            <w:r>
              <w:t xml:space="preserve"> Memoryspiel</w:t>
            </w:r>
          </w:p>
          <w:p w14:paraId="66139885" w14:textId="191CFD71" w:rsidR="000011F0" w:rsidRPr="00384DE9" w:rsidRDefault="000011F0" w:rsidP="005863AA">
            <w:r>
              <w:t>Geschäftslogik des Memoryspiels</w:t>
            </w:r>
          </w:p>
        </w:tc>
      </w:tr>
      <w:tr w:rsidR="000011F0" w:rsidRPr="00384DE9" w14:paraId="215447C1" w14:textId="77777777" w:rsidTr="005863AA">
        <w:tc>
          <w:tcPr>
            <w:tcW w:w="4390" w:type="dxa"/>
          </w:tcPr>
          <w:p w14:paraId="5BC987B9" w14:textId="77777777" w:rsidR="000011F0" w:rsidRDefault="000011F0" w:rsidP="005863AA">
            <w:r w:rsidRPr="00384DE9">
              <w:t>Responsibilities:</w:t>
            </w:r>
          </w:p>
          <w:p w14:paraId="790E7BA0" w14:textId="557C1A31" w:rsidR="007906F2" w:rsidRDefault="001712C1" w:rsidP="00504709">
            <w:pPr>
              <w:pStyle w:val="Listenabsatz"/>
            </w:pPr>
            <w:r>
              <w:t xml:space="preserve">Liefert </w:t>
            </w:r>
            <w:r w:rsidR="000011F0">
              <w:t>Punkte pro Spieler</w:t>
            </w:r>
            <w:r>
              <w:t xml:space="preserve"> </w:t>
            </w:r>
            <w:r w:rsidR="007906F2">
              <w:t>an die Statistik</w:t>
            </w:r>
            <w:r w:rsidR="005A1999">
              <w:t>.</w:t>
            </w:r>
          </w:p>
          <w:p w14:paraId="4B004C5D" w14:textId="1505B746" w:rsidR="007906F2" w:rsidRDefault="007906F2" w:rsidP="00504709">
            <w:pPr>
              <w:pStyle w:val="Listenabsatz"/>
            </w:pPr>
            <w:r>
              <w:t>Zählt die Punkte pro Spiel zusammen</w:t>
            </w:r>
            <w:r w:rsidR="005A1999">
              <w:t>.</w:t>
            </w:r>
          </w:p>
          <w:p w14:paraId="6EF8C2F9" w14:textId="1754BA5F" w:rsidR="007906F2" w:rsidRDefault="001712C1" w:rsidP="00504709">
            <w:pPr>
              <w:pStyle w:val="Listenabsatz"/>
            </w:pPr>
            <w:r>
              <w:t xml:space="preserve">bestimmt </w:t>
            </w:r>
            <w:r w:rsidR="007906F2">
              <w:t xml:space="preserve">die </w:t>
            </w:r>
            <w:r w:rsidR="000011F0">
              <w:t>Spielgrösse/</w:t>
            </w:r>
            <w:r w:rsidR="007906F2">
              <w:t>Fläche</w:t>
            </w:r>
            <w:r w:rsidR="000011F0">
              <w:t xml:space="preserve"> des Spie</w:t>
            </w:r>
            <w:r w:rsidR="007906F2">
              <w:t>ls</w:t>
            </w:r>
            <w:r w:rsidR="005A1999">
              <w:t>.</w:t>
            </w:r>
          </w:p>
          <w:p w14:paraId="151126D6" w14:textId="287E7BFF" w:rsidR="007906F2" w:rsidRDefault="007906F2" w:rsidP="00504709">
            <w:pPr>
              <w:pStyle w:val="Listenabsatz"/>
            </w:pPr>
            <w:r>
              <w:t>E</w:t>
            </w:r>
            <w:r w:rsidR="004D76D2">
              <w:t>rstellt</w:t>
            </w:r>
            <w:r w:rsidR="001712C1">
              <w:t xml:space="preserve"> </w:t>
            </w:r>
            <w:r w:rsidR="000011F0">
              <w:t>Kn</w:t>
            </w:r>
            <w:r>
              <w:t>ö</w:t>
            </w:r>
            <w:r w:rsidR="000011F0">
              <w:t>pf</w:t>
            </w:r>
            <w:r w:rsidR="001712C1">
              <w:t>e</w:t>
            </w:r>
            <w:r w:rsidR="004D76D2">
              <w:t xml:space="preserve"> mit den Bildern</w:t>
            </w:r>
            <w:r w:rsidR="005A1999">
              <w:t>.</w:t>
            </w:r>
            <w:r>
              <w:t xml:space="preserve"> </w:t>
            </w:r>
          </w:p>
          <w:p w14:paraId="70618D2F" w14:textId="026BEE7A" w:rsidR="007906F2" w:rsidRDefault="007906F2" w:rsidP="00504709">
            <w:pPr>
              <w:pStyle w:val="Listenabsatz"/>
            </w:pPr>
            <w:r>
              <w:t>Ladet die Bilder und liefert diese an die Klasse «Karte»</w:t>
            </w:r>
            <w:r w:rsidR="001B4ABD">
              <w:t>.</w:t>
            </w:r>
          </w:p>
          <w:p w14:paraId="6C6836E5" w14:textId="1E0F1FA7" w:rsidR="007906F2" w:rsidRDefault="007906F2" w:rsidP="00504709">
            <w:pPr>
              <w:pStyle w:val="Listenabsatz"/>
            </w:pPr>
            <w:r>
              <w:t xml:space="preserve">Zuständig für </w:t>
            </w:r>
            <w:r w:rsidR="000011F0">
              <w:t>Neustart</w:t>
            </w:r>
            <w:r w:rsidR="001712C1">
              <w:t xml:space="preserve"> </w:t>
            </w:r>
            <w:r>
              <w:t xml:space="preserve">und beenden </w:t>
            </w:r>
            <w:r w:rsidR="001712C1">
              <w:t>des Programms</w:t>
            </w:r>
            <w:r w:rsidR="001B4ABD">
              <w:t>.</w:t>
            </w:r>
          </w:p>
          <w:p w14:paraId="7F07649B" w14:textId="262D4E80" w:rsidR="001B4ABD" w:rsidRDefault="007906F2" w:rsidP="00504709">
            <w:pPr>
              <w:pStyle w:val="Listenabsatz"/>
            </w:pPr>
            <w:r>
              <w:t>Regelt Spielregeln: limitierte Zeit für einen Zug, falls richtige Kartenpaare</w:t>
            </w:r>
            <w:r w:rsidR="001B4ABD">
              <w:t xml:space="preserve"> gezogen</w:t>
            </w:r>
            <w:r>
              <w:t xml:space="preserve"> </w:t>
            </w:r>
            <w:r w:rsidR="001B4ABD">
              <w:t>ist der gleiche Spieler am Zug etc.</w:t>
            </w:r>
          </w:p>
          <w:p w14:paraId="5D68AC0E" w14:textId="50747090" w:rsidR="000011F0" w:rsidRPr="00384DE9" w:rsidRDefault="001B4ABD" w:rsidP="00504709">
            <w:pPr>
              <w:pStyle w:val="Listenabsatz"/>
            </w:pPr>
            <w:r>
              <w:t>Lässt den Benutzer mit dem Spiellogo begrüssen.</w:t>
            </w:r>
          </w:p>
        </w:tc>
        <w:tc>
          <w:tcPr>
            <w:tcW w:w="4104" w:type="dxa"/>
          </w:tcPr>
          <w:p w14:paraId="139D8BDA" w14:textId="77777777" w:rsidR="000011F0" w:rsidRPr="00384DE9" w:rsidRDefault="000011F0" w:rsidP="005863AA">
            <w:r w:rsidRPr="00384DE9">
              <w:t>Collaborators:</w:t>
            </w:r>
          </w:p>
          <w:p w14:paraId="1E0AD9DA" w14:textId="37EFB7D3" w:rsidR="000011F0" w:rsidRPr="00384DE9" w:rsidRDefault="000011F0" w:rsidP="005863AA">
            <w:r>
              <w:t>Karte, Statistik, Spieler</w:t>
            </w:r>
          </w:p>
        </w:tc>
      </w:tr>
    </w:tbl>
    <w:p w14:paraId="194DAF42" w14:textId="77777777" w:rsidR="000011F0" w:rsidRPr="000011F0" w:rsidRDefault="000011F0" w:rsidP="000011F0"/>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90"/>
        <w:gridCol w:w="4104"/>
      </w:tblGrid>
      <w:tr w:rsidR="000011F0" w:rsidRPr="00384DE9" w14:paraId="418F8DA9" w14:textId="77777777" w:rsidTr="005863AA">
        <w:tc>
          <w:tcPr>
            <w:tcW w:w="8494" w:type="dxa"/>
            <w:gridSpan w:val="2"/>
          </w:tcPr>
          <w:p w14:paraId="2AEB430D" w14:textId="77777777" w:rsidR="000011F0" w:rsidRDefault="000011F0" w:rsidP="005863AA">
            <w:r w:rsidRPr="00384DE9">
              <w:t>Class:</w:t>
            </w:r>
            <w:r>
              <w:t xml:space="preserve"> Statistik </w:t>
            </w:r>
          </w:p>
          <w:p w14:paraId="7ED16152" w14:textId="49DC114D" w:rsidR="000011F0" w:rsidRPr="00384DE9" w:rsidRDefault="000011F0" w:rsidP="005863AA">
            <w:r>
              <w:t>Klasse für d</w:t>
            </w:r>
            <w:r w:rsidR="001712C1">
              <w:t>as</w:t>
            </w:r>
            <w:r>
              <w:t xml:space="preserve"> Anzeigen und in einer Datei </w:t>
            </w:r>
            <w:r w:rsidR="001B4ABD">
              <w:t>zu speichernde Statistik</w:t>
            </w:r>
            <w:r>
              <w:t>.</w:t>
            </w:r>
          </w:p>
        </w:tc>
      </w:tr>
      <w:tr w:rsidR="000011F0" w:rsidRPr="00384DE9" w14:paraId="608FB8D3" w14:textId="77777777" w:rsidTr="005863AA">
        <w:tc>
          <w:tcPr>
            <w:tcW w:w="4390" w:type="dxa"/>
          </w:tcPr>
          <w:p w14:paraId="3B3A6470" w14:textId="679FB4DD" w:rsidR="000011F0" w:rsidRDefault="000011F0" w:rsidP="005863AA">
            <w:r w:rsidRPr="00384DE9">
              <w:t>Responsibilities:</w:t>
            </w:r>
          </w:p>
          <w:p w14:paraId="74EA6929" w14:textId="7587F436" w:rsidR="001B4ABD" w:rsidRDefault="001B4ABD" w:rsidP="00504709">
            <w:pPr>
              <w:pStyle w:val="Listenabsatz"/>
            </w:pPr>
            <w:r>
              <w:t xml:space="preserve">Verwaltet die von Memoryspiel übertragenen Spieldaten und zählt diese </w:t>
            </w:r>
            <w:r w:rsidR="00DA3B08">
              <w:t>zusammen (</w:t>
            </w:r>
            <w:r w:rsidR="005A1999">
              <w:t xml:space="preserve">Zusammenzählen </w:t>
            </w:r>
            <w:r w:rsidR="005A1999">
              <w:lastRenderedPageBreak/>
              <w:t>könnte man auch in der Klasse Memoryspiel, da wir aber noch nicht wissen was besser ist, werden wir dies testen und dann anpassen)</w:t>
            </w:r>
            <w:r>
              <w:t>.</w:t>
            </w:r>
          </w:p>
          <w:p w14:paraId="37BDD623" w14:textId="4430ABA8" w:rsidR="001B4ABD" w:rsidRDefault="001B4ABD" w:rsidP="00504709">
            <w:pPr>
              <w:pStyle w:val="Listenabsatz"/>
            </w:pPr>
            <w:r>
              <w:t xml:space="preserve">Vergleicht die Punktzahlen der Spieler und </w:t>
            </w:r>
            <w:r w:rsidR="0082679B">
              <w:t>liefert</w:t>
            </w:r>
            <w:r>
              <w:t xml:space="preserve"> dann einen </w:t>
            </w:r>
            <w:r w:rsidR="009C38E5">
              <w:t>Gewinner (</w:t>
            </w:r>
            <w:r w:rsidR="0082679B">
              <w:t xml:space="preserve">mit dem Benutzernamen) und </w:t>
            </w:r>
            <w:r w:rsidR="002C3884">
              <w:t>d</w:t>
            </w:r>
            <w:r w:rsidR="00763FFB">
              <w:t>ie</w:t>
            </w:r>
            <w:r w:rsidR="002C3884">
              <w:t xml:space="preserve"> gesammelte</w:t>
            </w:r>
            <w:r w:rsidR="00763FFB">
              <w:t>n</w:t>
            </w:r>
            <w:r w:rsidR="002C3884">
              <w:t xml:space="preserve"> Punkte</w:t>
            </w:r>
            <w:r w:rsidR="0082679B">
              <w:t xml:space="preserve"> </w:t>
            </w:r>
            <w:r w:rsidR="002C3884">
              <w:t>beider Spieler</w:t>
            </w:r>
            <w:r w:rsidR="0082679B">
              <w:t>.</w:t>
            </w:r>
          </w:p>
          <w:p w14:paraId="50551F9C" w14:textId="11ADCF5A" w:rsidR="001B4ABD" w:rsidRDefault="001B4ABD" w:rsidP="00504709">
            <w:pPr>
              <w:pStyle w:val="Listenabsatz"/>
            </w:pPr>
            <w:r>
              <w:t>Speichert alle Spieldaten des Memorys in eine Datei. Im Gui wird der Pfad (Speicherort) angezeigt,</w:t>
            </w:r>
          </w:p>
          <w:p w14:paraId="53F87A2C" w14:textId="4DB46C08" w:rsidR="00EA0D65" w:rsidRPr="00384DE9" w:rsidRDefault="00EA0D65" w:rsidP="00504709">
            <w:pPr>
              <w:pStyle w:val="Listenabsatz"/>
            </w:pPr>
            <w:r>
              <w:t>Liefert die Anzahl gespielte</w:t>
            </w:r>
            <w:r w:rsidR="002C3884">
              <w:t>r</w:t>
            </w:r>
            <w:r>
              <w:t xml:space="preserve"> Spiele.</w:t>
            </w:r>
          </w:p>
          <w:p w14:paraId="4A2BE092" w14:textId="13ED4902" w:rsidR="000011F0" w:rsidRPr="00384DE9" w:rsidRDefault="000011F0" w:rsidP="005863AA"/>
        </w:tc>
        <w:tc>
          <w:tcPr>
            <w:tcW w:w="4104" w:type="dxa"/>
          </w:tcPr>
          <w:p w14:paraId="1053309C" w14:textId="77777777" w:rsidR="000011F0" w:rsidRPr="00384DE9" w:rsidRDefault="000011F0" w:rsidP="005863AA">
            <w:r w:rsidRPr="00384DE9">
              <w:lastRenderedPageBreak/>
              <w:t>Collaborators:</w:t>
            </w:r>
          </w:p>
          <w:p w14:paraId="627C95E7" w14:textId="6586F2F9" w:rsidR="000011F0" w:rsidRPr="00384DE9" w:rsidRDefault="000011F0" w:rsidP="005863AA">
            <w:r>
              <w:t>Memoryspiel</w:t>
            </w:r>
          </w:p>
        </w:tc>
      </w:tr>
    </w:tbl>
    <w:p w14:paraId="1A737D42" w14:textId="7C07C20F" w:rsidR="000011F0" w:rsidRDefault="000011F0" w:rsidP="00087081">
      <w:pPr>
        <w:pStyle w:val="berschrift2"/>
      </w:pPr>
    </w:p>
    <w:p w14:paraId="48725E64" w14:textId="53939A78" w:rsidR="00087081" w:rsidRDefault="00087081" w:rsidP="00087081">
      <w:pPr>
        <w:pStyle w:val="berschrift2"/>
      </w:pPr>
      <w:r w:rsidRPr="00384DE9">
        <w:t>Klassendiagramm</w:t>
      </w:r>
    </w:p>
    <w:p w14:paraId="0CB4126F" w14:textId="698F8DEF" w:rsidR="00680D3A" w:rsidRDefault="00CE1FEA" w:rsidP="00680D3A">
      <w:pPr>
        <w:rPr>
          <w:i/>
          <w:u w:val="single"/>
        </w:rPr>
      </w:pPr>
      <w:r w:rsidRPr="00CE1FEA">
        <w:rPr>
          <w:i/>
          <w:u w:val="single"/>
        </w:rPr>
        <w:t xml:space="preserve">Siehe nächste Seite </w:t>
      </w:r>
      <w:r w:rsidR="000C02CC">
        <w:rPr>
          <w:i/>
          <w:u w:val="single"/>
        </w:rPr>
        <w:t>9</w:t>
      </w:r>
      <w:r w:rsidR="003019F1">
        <w:rPr>
          <w:i/>
          <w:u w:val="single"/>
        </w:rPr>
        <w:t xml:space="preserve"> für Erklärung</w:t>
      </w:r>
      <w:r w:rsidRPr="00CE1FEA">
        <w:rPr>
          <w:i/>
          <w:u w:val="single"/>
        </w:rPr>
        <w:t>!</w:t>
      </w:r>
    </w:p>
    <w:p w14:paraId="7965D15F" w14:textId="55D80330" w:rsidR="00CE1FEA" w:rsidRDefault="003019F1" w:rsidP="00680D3A">
      <w:pPr>
        <w:rPr>
          <w:i/>
          <w:u w:val="single"/>
        </w:rPr>
      </w:pPr>
      <w:r>
        <w:rPr>
          <w:noProof/>
        </w:rPr>
        <w:drawing>
          <wp:anchor distT="0" distB="0" distL="114300" distR="114300" simplePos="0" relativeHeight="251659264" behindDoc="0" locked="0" layoutInCell="1" allowOverlap="1" wp14:anchorId="2E858A43" wp14:editId="29A56EFE">
            <wp:simplePos x="0" y="0"/>
            <wp:positionH relativeFrom="column">
              <wp:posOffset>-152400</wp:posOffset>
            </wp:positionH>
            <wp:positionV relativeFrom="paragraph">
              <wp:posOffset>134620</wp:posOffset>
            </wp:positionV>
            <wp:extent cx="5542915" cy="4206240"/>
            <wp:effectExtent l="0" t="0" r="63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915" cy="4206240"/>
                    </a:xfrm>
                    <a:prstGeom prst="rect">
                      <a:avLst/>
                    </a:prstGeom>
                  </pic:spPr>
                </pic:pic>
              </a:graphicData>
            </a:graphic>
            <wp14:sizeRelH relativeFrom="margin">
              <wp14:pctWidth>0</wp14:pctWidth>
            </wp14:sizeRelH>
            <wp14:sizeRelV relativeFrom="margin">
              <wp14:pctHeight>0</wp14:pctHeight>
            </wp14:sizeRelV>
          </wp:anchor>
        </w:drawing>
      </w:r>
    </w:p>
    <w:p w14:paraId="33C4DF31" w14:textId="6D7AFDB6" w:rsidR="00463203" w:rsidRDefault="00463203" w:rsidP="00680D3A">
      <w:pPr>
        <w:rPr>
          <w:i/>
          <w:u w:val="single"/>
        </w:rPr>
      </w:pPr>
    </w:p>
    <w:p w14:paraId="5C8B35F1" w14:textId="63A13876" w:rsidR="00463203" w:rsidRDefault="00463203" w:rsidP="00680D3A">
      <w:pPr>
        <w:rPr>
          <w:i/>
          <w:u w:val="single"/>
        </w:rPr>
      </w:pPr>
    </w:p>
    <w:p w14:paraId="3B0005DF" w14:textId="19E3DE68" w:rsidR="00463203" w:rsidRPr="00680D3A" w:rsidRDefault="00463203" w:rsidP="00680D3A">
      <w:pPr>
        <w:rPr>
          <w:i/>
          <w:u w:val="single"/>
        </w:rPr>
      </w:pPr>
    </w:p>
    <w:p w14:paraId="67DA5E54" w14:textId="26FE359F" w:rsidR="00CE1FEA" w:rsidRDefault="00CE1FEA" w:rsidP="00504709">
      <w:pPr>
        <w:pStyle w:val="Listenabsatz"/>
      </w:pPr>
      <w:r w:rsidRPr="00BE2800">
        <w:lastRenderedPageBreak/>
        <w:t>Vorwort: Ein richtiges Klassendiagramm zu Zeichen ist sehr schwierig, da man Entweder viele Möglichkeiten hat etwas umzusetzen</w:t>
      </w:r>
      <w:r w:rsidR="00BE2800">
        <w:t xml:space="preserve">, sodass man gar </w:t>
      </w:r>
      <w:r w:rsidR="006005C3">
        <w:t xml:space="preserve">nicht </w:t>
      </w:r>
      <w:r w:rsidR="00BE2800">
        <w:t>weiss welche Methode man nehmen soll</w:t>
      </w:r>
      <w:r w:rsidRPr="00BE2800">
        <w:t xml:space="preserve"> oder man </w:t>
      </w:r>
      <w:r w:rsidR="00BE2800">
        <w:t xml:space="preserve">hat </w:t>
      </w:r>
      <w:r w:rsidRPr="00BE2800">
        <w:t xml:space="preserve">gar keine Ahnung wie man es umsetzten kann. </w:t>
      </w:r>
    </w:p>
    <w:p w14:paraId="7C62A911" w14:textId="24565B9B" w:rsidR="00BE2800" w:rsidRPr="00BE2800" w:rsidRDefault="00BE2800" w:rsidP="0074406F">
      <w:pPr>
        <w:ind w:left="720"/>
      </w:pPr>
    </w:p>
    <w:p w14:paraId="0456AAF0" w14:textId="28991D3C" w:rsidR="005A0817" w:rsidRDefault="00CE1FEA" w:rsidP="00504709">
      <w:pPr>
        <w:pStyle w:val="Listenabsatz"/>
      </w:pPr>
      <w:r>
        <w:t xml:space="preserve">Unser Klassendiagramm: Rechts befindet sich die Klasse Karte, welche dann unsere Memorykarten sein werden. Spieler Klasse soll genutzt </w:t>
      </w:r>
      <w:r w:rsidR="00BE2800">
        <w:t>werden,</w:t>
      </w:r>
      <w:r>
        <w:t xml:space="preserve"> um die zwei Spieler zu erstellen und ihnen einen erkennbaren Benutzername </w:t>
      </w:r>
      <w:r w:rsidR="00BE2800">
        <w:t xml:space="preserve">zu </w:t>
      </w:r>
      <w:r>
        <w:t>geben</w:t>
      </w:r>
      <w:r w:rsidR="00BE2800">
        <w:t xml:space="preserve">. Die Klasse Statistik wird genutzt, um die Daten auszuwerten. Wir dachten an ein JDialog der auf Befehl der klasse Memoryspiel aufgerufen wird. In der Mitte befindet sich die wichtigste Klasse nämlich das Memoryspiel. Dort drin werden Methoden ausgeführt wie ob die Karten einen Match haben, die Spielgrösse </w:t>
      </w:r>
      <w:r w:rsidR="00680D3A">
        <w:t xml:space="preserve">wird </w:t>
      </w:r>
      <w:r w:rsidR="00BE2800">
        <w:t xml:space="preserve">gesetzt, Bilder </w:t>
      </w:r>
      <w:r w:rsidR="00680D3A">
        <w:t xml:space="preserve">werden </w:t>
      </w:r>
      <w:r w:rsidR="00BE2800">
        <w:t>geladen und ein Timer ausgeführt. Bei dieser Klasse sind wir</w:t>
      </w:r>
      <w:r w:rsidR="00680D3A">
        <w:t xml:space="preserve"> aber </w:t>
      </w:r>
      <w:r w:rsidR="00BE2800">
        <w:t xml:space="preserve">über </w:t>
      </w:r>
      <w:r w:rsidR="00680D3A">
        <w:t>Korrektheit</w:t>
      </w:r>
      <w:r w:rsidR="00BE2800">
        <w:t xml:space="preserve"> </w:t>
      </w:r>
      <w:r w:rsidR="00680D3A">
        <w:t xml:space="preserve">noch </w:t>
      </w:r>
      <w:r w:rsidR="00BE2800">
        <w:t>nicht sicher</w:t>
      </w:r>
      <w:r w:rsidR="00680D3A">
        <w:t>,</w:t>
      </w:r>
      <w:r w:rsidR="00BE2800">
        <w:t xml:space="preserve"> </w:t>
      </w:r>
      <w:r w:rsidR="00680D3A">
        <w:t>vor allem</w:t>
      </w:r>
      <w:r w:rsidR="00BE2800">
        <w:t xml:space="preserve"> das mit den </w:t>
      </w:r>
      <w:r w:rsidR="00680D3A">
        <w:t>Bildern laden</w:t>
      </w:r>
      <w:r w:rsidR="00BE2800">
        <w:t xml:space="preserve"> und </w:t>
      </w:r>
      <w:r w:rsidR="00680D3A">
        <w:t>Punkten übergeben. Dies wird sich hoffentlich im Laufe noch ergeben.</w:t>
      </w:r>
    </w:p>
    <w:p w14:paraId="0BE86E2A" w14:textId="77777777" w:rsidR="005A0817" w:rsidRDefault="005A0817" w:rsidP="0074406F">
      <w:pPr>
        <w:ind w:left="720"/>
      </w:pPr>
    </w:p>
    <w:p w14:paraId="669BFD5D" w14:textId="357E2079" w:rsidR="00444382" w:rsidRDefault="005A0817" w:rsidP="005A0817">
      <w:pPr>
        <w:ind w:left="720" w:hanging="360"/>
        <w:rPr>
          <w:rFonts w:ascii="Arial Black" w:hAnsi="Arial Black"/>
        </w:rPr>
      </w:pPr>
      <w:r>
        <w:rPr>
          <w:noProof/>
        </w:rPr>
        <w:drawing>
          <wp:anchor distT="0" distB="0" distL="114300" distR="114300" simplePos="0" relativeHeight="251664384" behindDoc="1" locked="0" layoutInCell="1" allowOverlap="1" wp14:anchorId="4973015E" wp14:editId="0A39E7D4">
            <wp:simplePos x="0" y="0"/>
            <wp:positionH relativeFrom="margin">
              <wp:posOffset>118745</wp:posOffset>
            </wp:positionH>
            <wp:positionV relativeFrom="paragraph">
              <wp:posOffset>298662</wp:posOffset>
            </wp:positionV>
            <wp:extent cx="5201285" cy="3392805"/>
            <wp:effectExtent l="0" t="0" r="0" b="0"/>
            <wp:wrapTight wrapText="bothSides">
              <wp:wrapPolygon edited="0">
                <wp:start x="0" y="0"/>
                <wp:lineTo x="0" y="21467"/>
                <wp:lineTo x="21518" y="21467"/>
                <wp:lineTo x="2151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1285" cy="3392805"/>
                    </a:xfrm>
                    <a:prstGeom prst="rect">
                      <a:avLst/>
                    </a:prstGeom>
                  </pic:spPr>
                </pic:pic>
              </a:graphicData>
            </a:graphic>
            <wp14:sizeRelH relativeFrom="margin">
              <wp14:pctWidth>0</wp14:pctWidth>
            </wp14:sizeRelH>
            <wp14:sizeRelV relativeFrom="margin">
              <wp14:pctHeight>0</wp14:pctHeight>
            </wp14:sizeRelV>
          </wp:anchor>
        </w:drawing>
      </w:r>
      <w:r w:rsidR="00444382" w:rsidRPr="005A0817">
        <w:rPr>
          <w:rFonts w:ascii="Arial Black" w:hAnsi="Arial Black"/>
        </w:rPr>
        <w:t>Zustandsdiagramm</w:t>
      </w:r>
    </w:p>
    <w:p w14:paraId="0B578804" w14:textId="3E74ACBC" w:rsidR="005A0817" w:rsidRPr="005A0817" w:rsidRDefault="005A0817" w:rsidP="00B80456">
      <w:pPr>
        <w:ind w:left="720" w:hanging="12"/>
        <w:rPr>
          <w:rFonts w:cs="Arial"/>
        </w:rPr>
      </w:pPr>
      <w:r>
        <w:rPr>
          <w:rFonts w:cs="Arial"/>
        </w:rPr>
        <w:t>Bei</w:t>
      </w:r>
      <w:r w:rsidR="00EA4FD9">
        <w:rPr>
          <w:rFonts w:cs="Arial"/>
        </w:rPr>
        <w:t>m</w:t>
      </w:r>
      <w:r>
        <w:rPr>
          <w:rFonts w:cs="Arial"/>
        </w:rPr>
        <w:t xml:space="preserve"> </w:t>
      </w:r>
      <w:r w:rsidR="00B80456">
        <w:rPr>
          <w:rFonts w:cs="Arial"/>
        </w:rPr>
        <w:t>Memory</w:t>
      </w:r>
      <w:r>
        <w:rPr>
          <w:rFonts w:cs="Arial"/>
        </w:rPr>
        <w:t>Spiel gibt es genau zwei Zustände</w:t>
      </w:r>
      <w:r w:rsidR="008F2E98">
        <w:rPr>
          <w:rFonts w:cs="Arial"/>
        </w:rPr>
        <w:t>.</w:t>
      </w:r>
      <w:r>
        <w:rPr>
          <w:rFonts w:cs="Arial"/>
        </w:rPr>
        <w:t xml:space="preserve"> Alle Karten sind aufdeckt oder man Deckt diese zu, sodass sie den Karten Umdrehen Zustand einnehmen.</w:t>
      </w:r>
      <w:r w:rsidR="00B80456">
        <w:rPr>
          <w:rFonts w:cs="Arial"/>
        </w:rPr>
        <w:t xml:space="preserve"> Ein Zug findet so statt: Der Spieler1 dreht eine Karte auf, falls die Kartenpaare gleich sind, werden diese entfernt und der Spieler1 kann weiter Karten umdrehen, falls es noch hat. Wenn er eine Falsche Karte gezogen hat, wird der Spieler gewechselt, dieser kann auch nach gleichem Schema Karten ziehen</w:t>
      </w:r>
      <w:r w:rsidR="00FF3514">
        <w:rPr>
          <w:rFonts w:cs="Arial"/>
        </w:rPr>
        <w:t>.</w:t>
      </w:r>
    </w:p>
    <w:p w14:paraId="0953CD3A" w14:textId="7FB04E2B" w:rsidR="00087081" w:rsidRDefault="00BE7759" w:rsidP="00087081">
      <w:pPr>
        <w:pStyle w:val="berschrift2"/>
      </w:pPr>
      <w:r w:rsidRPr="00BE7759">
        <w:rPr>
          <w:noProof/>
        </w:rPr>
        <w:lastRenderedPageBreak/>
        <w:drawing>
          <wp:anchor distT="0" distB="0" distL="114300" distR="114300" simplePos="0" relativeHeight="251660288" behindDoc="1" locked="0" layoutInCell="1" allowOverlap="1" wp14:anchorId="77D3A48A" wp14:editId="3E659938">
            <wp:simplePos x="0" y="0"/>
            <wp:positionH relativeFrom="margin">
              <wp:posOffset>48895</wp:posOffset>
            </wp:positionH>
            <wp:positionV relativeFrom="paragraph">
              <wp:posOffset>220980</wp:posOffset>
            </wp:positionV>
            <wp:extent cx="5386070" cy="4823460"/>
            <wp:effectExtent l="0" t="0" r="5080" b="0"/>
            <wp:wrapTight wrapText="bothSides">
              <wp:wrapPolygon edited="0">
                <wp:start x="0" y="0"/>
                <wp:lineTo x="0" y="21498"/>
                <wp:lineTo x="21544" y="21498"/>
                <wp:lineTo x="21544"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47"/>
                    <a:stretch/>
                  </pic:blipFill>
                  <pic:spPr bwMode="auto">
                    <a:xfrm>
                      <a:off x="0" y="0"/>
                      <a:ext cx="5386070" cy="482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7081" w:rsidRPr="00384DE9">
        <w:t>Sequenzdiagramm</w:t>
      </w:r>
    </w:p>
    <w:p w14:paraId="31E78989" w14:textId="7A19D6EE" w:rsidR="004D6454" w:rsidRPr="004D6454" w:rsidRDefault="004D6454" w:rsidP="00B52FD5">
      <w:pPr>
        <w:pStyle w:val="berschrift2"/>
        <w:rPr>
          <w:rFonts w:ascii="Arial" w:hAnsi="Arial" w:cs="Arial"/>
          <w:szCs w:val="21"/>
        </w:rPr>
      </w:pPr>
      <w:r w:rsidRPr="004D6454">
        <w:rPr>
          <w:rFonts w:ascii="Arial" w:hAnsi="Arial" w:cs="Arial"/>
          <w:szCs w:val="21"/>
        </w:rPr>
        <w:t>Ganz Rechts werden zwei Spieler mit Verschiedenen Benutzernamen</w:t>
      </w:r>
      <w:r>
        <w:rPr>
          <w:rFonts w:ascii="Arial" w:hAnsi="Arial" w:cs="Arial"/>
          <w:szCs w:val="21"/>
        </w:rPr>
        <w:t xml:space="preserve"> erstellt</w:t>
      </w:r>
      <w:r w:rsidRPr="004D6454">
        <w:rPr>
          <w:rFonts w:ascii="Arial" w:hAnsi="Arial" w:cs="Arial"/>
          <w:szCs w:val="21"/>
        </w:rPr>
        <w:t>. Wichtig ist anzumerken</w:t>
      </w:r>
      <w:r>
        <w:rPr>
          <w:rFonts w:ascii="Arial" w:hAnsi="Arial" w:cs="Arial"/>
          <w:szCs w:val="21"/>
        </w:rPr>
        <w:t>,</w:t>
      </w:r>
      <w:r w:rsidRPr="004D6454">
        <w:rPr>
          <w:rFonts w:ascii="Arial" w:hAnsi="Arial" w:cs="Arial"/>
          <w:szCs w:val="21"/>
        </w:rPr>
        <w:t xml:space="preserve"> das</w:t>
      </w:r>
      <w:r>
        <w:rPr>
          <w:rFonts w:ascii="Arial" w:hAnsi="Arial" w:cs="Arial"/>
          <w:szCs w:val="21"/>
        </w:rPr>
        <w:t xml:space="preserve">s alle Methoden ausgehend </w:t>
      </w:r>
      <w:r w:rsidRPr="004D6454">
        <w:rPr>
          <w:rFonts w:ascii="Arial" w:hAnsi="Arial" w:cs="Arial"/>
          <w:szCs w:val="21"/>
        </w:rPr>
        <w:t xml:space="preserve">der Klasse Memoryspiel in der </w:t>
      </w:r>
      <w:r>
        <w:rPr>
          <w:rFonts w:ascii="Arial" w:hAnsi="Arial" w:cs="Arial"/>
          <w:szCs w:val="21"/>
        </w:rPr>
        <w:t>«</w:t>
      </w:r>
      <w:r w:rsidRPr="004D6454">
        <w:rPr>
          <w:rFonts w:ascii="Arial" w:hAnsi="Arial" w:cs="Arial"/>
          <w:szCs w:val="21"/>
        </w:rPr>
        <w:t>Main</w:t>
      </w:r>
      <w:r>
        <w:rPr>
          <w:rFonts w:ascii="Arial" w:hAnsi="Arial" w:cs="Arial"/>
          <w:szCs w:val="21"/>
        </w:rPr>
        <w:t>»</w:t>
      </w:r>
      <w:r w:rsidRPr="004D6454">
        <w:rPr>
          <w:rFonts w:ascii="Arial" w:hAnsi="Arial" w:cs="Arial"/>
          <w:szCs w:val="21"/>
        </w:rPr>
        <w:t xml:space="preserve"> </w:t>
      </w:r>
      <w:r>
        <w:rPr>
          <w:rFonts w:ascii="Arial" w:hAnsi="Arial" w:cs="Arial"/>
          <w:szCs w:val="21"/>
        </w:rPr>
        <w:t xml:space="preserve">Methode </w:t>
      </w:r>
      <w:r w:rsidRPr="004D6454">
        <w:rPr>
          <w:rFonts w:ascii="Arial" w:hAnsi="Arial" w:cs="Arial"/>
          <w:szCs w:val="21"/>
        </w:rPr>
        <w:t>ausgeführt</w:t>
      </w:r>
      <w:r>
        <w:rPr>
          <w:rFonts w:ascii="Arial" w:hAnsi="Arial" w:cs="Arial"/>
          <w:szCs w:val="21"/>
        </w:rPr>
        <w:t xml:space="preserve"> bzw. aufgerufen w</w:t>
      </w:r>
      <w:r w:rsidR="004F154C">
        <w:rPr>
          <w:rFonts w:ascii="Arial" w:hAnsi="Arial" w:cs="Arial"/>
          <w:szCs w:val="21"/>
        </w:rPr>
        <w:t>erden</w:t>
      </w:r>
      <w:r w:rsidRPr="004D6454">
        <w:rPr>
          <w:rFonts w:ascii="Arial" w:hAnsi="Arial" w:cs="Arial"/>
          <w:szCs w:val="21"/>
        </w:rPr>
        <w:t>.</w:t>
      </w:r>
      <w:r>
        <w:rPr>
          <w:rFonts w:ascii="Arial" w:hAnsi="Arial" w:cs="Arial"/>
          <w:szCs w:val="21"/>
        </w:rPr>
        <w:t xml:space="preserve"> Die Memoryklasse Kommuniziert mit der Klasse Karte, wobei </w:t>
      </w:r>
      <w:r w:rsidR="004F154C">
        <w:rPr>
          <w:rFonts w:ascii="Arial" w:hAnsi="Arial" w:cs="Arial"/>
          <w:szCs w:val="21"/>
        </w:rPr>
        <w:t>diese (Memoryspiel)</w:t>
      </w:r>
      <w:r>
        <w:rPr>
          <w:rFonts w:ascii="Arial" w:hAnsi="Arial" w:cs="Arial"/>
          <w:szCs w:val="21"/>
        </w:rPr>
        <w:t xml:space="preserve"> die Bilder lade</w:t>
      </w:r>
      <w:r w:rsidR="004F154C">
        <w:rPr>
          <w:rFonts w:ascii="Arial" w:hAnsi="Arial" w:cs="Arial"/>
          <w:szCs w:val="21"/>
        </w:rPr>
        <w:t xml:space="preserve">t und </w:t>
      </w:r>
      <w:r>
        <w:rPr>
          <w:rFonts w:ascii="Arial" w:hAnsi="Arial" w:cs="Arial"/>
          <w:szCs w:val="21"/>
        </w:rPr>
        <w:t xml:space="preserve">sie in der Methode init() mit der setBild() Funktion auf die Karten setzt. Danach mit der Spielgrösse das Spiel erstellt und </w:t>
      </w:r>
      <w:r w:rsidR="004F154C">
        <w:rPr>
          <w:rFonts w:ascii="Arial" w:hAnsi="Arial" w:cs="Arial"/>
          <w:szCs w:val="21"/>
        </w:rPr>
        <w:t xml:space="preserve">noch </w:t>
      </w:r>
      <w:r>
        <w:rPr>
          <w:rFonts w:ascii="Arial" w:hAnsi="Arial" w:cs="Arial"/>
          <w:szCs w:val="21"/>
        </w:rPr>
        <w:t xml:space="preserve">den Zugtimer(Spielerzug) gesetzt. Das Spiel beginnt. Mit der isMatched() Methode schaut </w:t>
      </w:r>
      <w:r w:rsidR="004F154C">
        <w:rPr>
          <w:rFonts w:ascii="Arial" w:hAnsi="Arial" w:cs="Arial"/>
          <w:szCs w:val="21"/>
        </w:rPr>
        <w:t>das Programm ob der Benutzer richtige Kartenpaare gezogen hat. Er Kontrolliert dies mit der getBild() Methode und Je nach Richtigkeit werden mit der getPunkte() Methode die richtige Anzahl Punkte verteilt(0,10,Joker=20). Zum Schluss wird die Statistik angezeigt und in einer Datei gespeichert.</w:t>
      </w:r>
    </w:p>
    <w:p w14:paraId="3D35E767" w14:textId="0AF5C351" w:rsidR="004D6454" w:rsidRDefault="004D6454" w:rsidP="00B52FD5">
      <w:pPr>
        <w:pStyle w:val="berschrift2"/>
      </w:pPr>
    </w:p>
    <w:p w14:paraId="072C210F" w14:textId="77777777" w:rsidR="001B37CF" w:rsidRDefault="001B37CF" w:rsidP="00B52FD5">
      <w:pPr>
        <w:pStyle w:val="berschrift2"/>
      </w:pPr>
    </w:p>
    <w:p w14:paraId="7C482BDF" w14:textId="77777777" w:rsidR="001B37CF" w:rsidRDefault="001B37CF" w:rsidP="00B52FD5">
      <w:pPr>
        <w:pStyle w:val="berschrift2"/>
      </w:pPr>
    </w:p>
    <w:p w14:paraId="4DBE8E70" w14:textId="77777777" w:rsidR="001B37CF" w:rsidRDefault="001B37CF" w:rsidP="00B52FD5">
      <w:pPr>
        <w:pStyle w:val="berschrift2"/>
      </w:pPr>
    </w:p>
    <w:p w14:paraId="0681236D" w14:textId="77777777" w:rsidR="001B37CF" w:rsidRDefault="001B37CF" w:rsidP="00B52FD5">
      <w:pPr>
        <w:pStyle w:val="berschrift2"/>
      </w:pPr>
    </w:p>
    <w:p w14:paraId="6924C0B5" w14:textId="77777777" w:rsidR="00D25F67" w:rsidRDefault="00D25F67" w:rsidP="00B52FD5">
      <w:pPr>
        <w:pStyle w:val="berschrift2"/>
      </w:pPr>
    </w:p>
    <w:p w14:paraId="6EF4E7E2" w14:textId="7B317358" w:rsidR="00087081" w:rsidRDefault="00087081" w:rsidP="00B52FD5">
      <w:pPr>
        <w:pStyle w:val="berschrift2"/>
      </w:pPr>
      <w:r w:rsidRPr="00384DE9">
        <w:lastRenderedPageBreak/>
        <w:t>Mockup</w:t>
      </w:r>
      <w:r w:rsidR="00D25F67">
        <w:t>s</w:t>
      </w:r>
    </w:p>
    <w:p w14:paraId="74AB2DB9" w14:textId="0CD0FD52" w:rsidR="001B37CF" w:rsidRPr="009B4A7E" w:rsidRDefault="00D25F67" w:rsidP="009B4A7E">
      <w:r>
        <w:rPr>
          <w:noProof/>
        </w:rPr>
        <mc:AlternateContent>
          <mc:Choice Requires="wps">
            <w:drawing>
              <wp:anchor distT="0" distB="0" distL="114300" distR="114300" simplePos="0" relativeHeight="251670528" behindDoc="0" locked="0" layoutInCell="1" allowOverlap="1" wp14:anchorId="0E0BF110" wp14:editId="60CF998C">
                <wp:simplePos x="0" y="0"/>
                <wp:positionH relativeFrom="margin">
                  <wp:align>center</wp:align>
                </wp:positionH>
                <wp:positionV relativeFrom="paragraph">
                  <wp:posOffset>149572</wp:posOffset>
                </wp:positionV>
                <wp:extent cx="1760220" cy="251460"/>
                <wp:effectExtent l="0" t="0" r="11430" b="15240"/>
                <wp:wrapNone/>
                <wp:docPr id="16" name="Textfeld 16"/>
                <wp:cNvGraphicFramePr/>
                <a:graphic xmlns:a="http://schemas.openxmlformats.org/drawingml/2006/main">
                  <a:graphicData uri="http://schemas.microsoft.com/office/word/2010/wordprocessingShape">
                    <wps:wsp>
                      <wps:cNvSpPr txBox="1"/>
                      <wps:spPr>
                        <a:xfrm>
                          <a:off x="0" y="0"/>
                          <a:ext cx="1760220" cy="251460"/>
                        </a:xfrm>
                        <a:prstGeom prst="rect">
                          <a:avLst/>
                        </a:prstGeom>
                        <a:solidFill>
                          <a:schemeClr val="lt1"/>
                        </a:solidFill>
                        <a:ln w="6350">
                          <a:solidFill>
                            <a:schemeClr val="bg1"/>
                          </a:solidFill>
                        </a:ln>
                      </wps:spPr>
                      <wps:txbx>
                        <w:txbxContent>
                          <w:p w14:paraId="737818D0" w14:textId="19F9997E" w:rsidR="00D25F67" w:rsidRPr="00D25F67" w:rsidRDefault="00D25F67" w:rsidP="00D25F67">
                            <w:pPr>
                              <w:rPr>
                                <w:b/>
                                <w:bCs/>
                              </w:rPr>
                            </w:pPr>
                            <w:r>
                              <w:rPr>
                                <w:b/>
                                <w:bCs/>
                              </w:rPr>
                              <w:t>Willkommensfenster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F110" id="_x0000_t202" coordsize="21600,21600" o:spt="202" path="m,l,21600r21600,l21600,xe">
                <v:stroke joinstyle="miter"/>
                <v:path gradientshapeok="t" o:connecttype="rect"/>
              </v:shapetype>
              <v:shape id="Textfeld 16" o:spid="_x0000_s1026" type="#_x0000_t202" style="position:absolute;margin-left:0;margin-top:11.8pt;width:138.6pt;height:19.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" fillcolor="white [3201]" strokecolor="white [3212]" strokeweight=".5pt">
                <v:textbox>
                  <w:txbxContent>
                    <w:p w14:paraId="737818D0" w14:textId="19F9997E" w:rsidR="00D25F67" w:rsidRPr="00D25F67" w:rsidRDefault="00D25F67" w:rsidP="00D25F67">
                      <w:pPr>
                        <w:rPr>
                          <w:b/>
                          <w:bCs/>
                        </w:rPr>
                      </w:pPr>
                      <w:r>
                        <w:rPr>
                          <w:b/>
                          <w:bCs/>
                        </w:rPr>
                        <w:t>Willkommensfenster</w:t>
                      </w:r>
                    </w:p>
                  </w:txbxContent>
                </v:textbox>
                <w10:wrap anchorx="margin"/>
              </v:shape>
            </w:pict>
          </mc:Fallback>
        </mc:AlternateContent>
      </w:r>
      <w:r w:rsidR="00862D25">
        <w:t xml:space="preserve"> </w:t>
      </w:r>
    </w:p>
    <w:p w14:paraId="7FDF3B49" w14:textId="2253FF4B" w:rsidR="001B37CF" w:rsidRDefault="00D25F67" w:rsidP="00087081">
      <w:pPr>
        <w:pStyle w:val="berschrift1"/>
      </w:pPr>
      <w:bookmarkStart w:id="2" w:name="_Toc38719554"/>
      <w:r>
        <w:rPr>
          <w:noProof/>
        </w:rPr>
        <w:drawing>
          <wp:anchor distT="0" distB="0" distL="114300" distR="114300" simplePos="0" relativeHeight="251665408" behindDoc="1" locked="0" layoutInCell="1" allowOverlap="1" wp14:anchorId="54F92CC3" wp14:editId="254CD391">
            <wp:simplePos x="0" y="0"/>
            <wp:positionH relativeFrom="margin">
              <wp:align>center</wp:align>
            </wp:positionH>
            <wp:positionV relativeFrom="paragraph">
              <wp:posOffset>159385</wp:posOffset>
            </wp:positionV>
            <wp:extent cx="4138295" cy="259461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38295" cy="2594610"/>
                    </a:xfrm>
                    <a:prstGeom prst="rect">
                      <a:avLst/>
                    </a:prstGeom>
                  </pic:spPr>
                </pic:pic>
              </a:graphicData>
            </a:graphic>
            <wp14:sizeRelH relativeFrom="margin">
              <wp14:pctWidth>0</wp14:pctWidth>
            </wp14:sizeRelH>
            <wp14:sizeRelV relativeFrom="margin">
              <wp14:pctHeight>0</wp14:pctHeight>
            </wp14:sizeRelV>
          </wp:anchor>
        </w:drawing>
      </w:r>
    </w:p>
    <w:p w14:paraId="3999F607" w14:textId="3ECA2598" w:rsidR="001B37CF" w:rsidRDefault="001B37CF" w:rsidP="00087081">
      <w:pPr>
        <w:pStyle w:val="berschrift1"/>
      </w:pPr>
    </w:p>
    <w:p w14:paraId="6C64E570" w14:textId="3A056650" w:rsidR="001B37CF" w:rsidRDefault="001B37CF" w:rsidP="00087081">
      <w:pPr>
        <w:pStyle w:val="berschrift1"/>
      </w:pPr>
    </w:p>
    <w:p w14:paraId="509DF82B" w14:textId="175D2AAC" w:rsidR="001B37CF" w:rsidRDefault="001B37CF" w:rsidP="00087081">
      <w:pPr>
        <w:pStyle w:val="berschrift1"/>
      </w:pPr>
    </w:p>
    <w:p w14:paraId="4303704C" w14:textId="19679B70" w:rsidR="001B37CF" w:rsidRDefault="001B37CF" w:rsidP="00087081">
      <w:pPr>
        <w:pStyle w:val="berschrift1"/>
      </w:pPr>
    </w:p>
    <w:p w14:paraId="4334E843" w14:textId="5108C1C7" w:rsidR="001B37CF" w:rsidRDefault="001B37CF" w:rsidP="00087081">
      <w:pPr>
        <w:pStyle w:val="berschrift1"/>
      </w:pPr>
    </w:p>
    <w:p w14:paraId="41235402" w14:textId="620AE8AD" w:rsidR="001B37CF" w:rsidRDefault="001B37CF" w:rsidP="00087081">
      <w:pPr>
        <w:pStyle w:val="berschrift1"/>
      </w:pPr>
    </w:p>
    <w:p w14:paraId="47D593C7" w14:textId="12791F08" w:rsidR="001B37CF" w:rsidRDefault="001B37CF" w:rsidP="00087081">
      <w:pPr>
        <w:pStyle w:val="berschrift1"/>
      </w:pPr>
    </w:p>
    <w:p w14:paraId="1331AFEB" w14:textId="46BF2389" w:rsidR="001B37CF" w:rsidRDefault="001B37CF" w:rsidP="00087081">
      <w:pPr>
        <w:pStyle w:val="berschrift1"/>
      </w:pPr>
    </w:p>
    <w:p w14:paraId="6C555F2C" w14:textId="4C9AD828" w:rsidR="001B37CF" w:rsidRDefault="001B37CF" w:rsidP="00087081">
      <w:pPr>
        <w:pStyle w:val="berschrift1"/>
      </w:pPr>
    </w:p>
    <w:p w14:paraId="18BF4102" w14:textId="7E7F50AC" w:rsidR="001B37CF" w:rsidRDefault="001B37CF" w:rsidP="001B37CF"/>
    <w:p w14:paraId="7546C6B9" w14:textId="4C5D4AA1" w:rsidR="00D25F67" w:rsidRDefault="00D25F67" w:rsidP="001B37CF"/>
    <w:p w14:paraId="3204F08F" w14:textId="028D7146" w:rsidR="00D25F67" w:rsidRDefault="00D25F67" w:rsidP="001B37CF"/>
    <w:p w14:paraId="073F3D4F" w14:textId="77777777" w:rsidR="00D25F67" w:rsidRDefault="00D25F67" w:rsidP="001B37CF"/>
    <w:p w14:paraId="13B2B22B" w14:textId="77777777" w:rsidR="00D25F67" w:rsidRDefault="00D25F67" w:rsidP="001B37CF"/>
    <w:p w14:paraId="7D78DF9C" w14:textId="705F857D" w:rsidR="001B37CF" w:rsidRDefault="001B37CF" w:rsidP="00504709">
      <w:pPr>
        <w:pStyle w:val="Listenabsatz"/>
        <w:numPr>
          <w:ilvl w:val="0"/>
          <w:numId w:val="22"/>
        </w:numPr>
      </w:pPr>
      <w:r>
        <w:t xml:space="preserve">Dies ist </w:t>
      </w:r>
      <w:r w:rsidR="00060FDE">
        <w:t>die Begrüssung</w:t>
      </w:r>
      <w:r>
        <w:t xml:space="preserve"> bzw. Willkommens GUI des Memoryspiel. Dem Benutzer wird beim starten des Programms das schöne Logo des Memoryspiels angezeigt und kann zum Starten </w:t>
      </w:r>
      <w:r w:rsidR="00862D25">
        <w:t xml:space="preserve">des Spiels </w:t>
      </w:r>
      <w:r>
        <w:t xml:space="preserve">den «Get Started» Knopf betätigen, welcher sich unterhalb befindet. Daraufhin wird man zum 2. Fenster weitergeleitet. Hier wird für die Platzierung ein Borderlayout genutzt welches mit JPanels für den Abstand und Zentrierung der Komponenten </w:t>
      </w:r>
      <w:r w:rsidR="00862D25">
        <w:t>zuständig ist.</w:t>
      </w:r>
      <w:r w:rsidR="0037455E">
        <w:t xml:space="preserve"> Unsere Komponenten werden hierbei JLabel(mit </w:t>
      </w:r>
      <w:r w:rsidR="005A29BB">
        <w:t>Imageicon</w:t>
      </w:r>
      <w:r w:rsidR="0037455E">
        <w:t>) und JButton sein.</w:t>
      </w:r>
    </w:p>
    <w:p w14:paraId="4C131E10" w14:textId="27F59B68" w:rsidR="001B37CF" w:rsidRDefault="001B37CF" w:rsidP="0074406F">
      <w:pPr>
        <w:ind w:left="1080"/>
      </w:pPr>
    </w:p>
    <w:p w14:paraId="6C01970C" w14:textId="3EF42192" w:rsidR="001B37CF" w:rsidRDefault="00C75FDC" w:rsidP="0074406F">
      <w:pPr>
        <w:ind w:left="1080"/>
      </w:pPr>
      <w:r>
        <w:rPr>
          <w:noProof/>
        </w:rPr>
        <mc:AlternateContent>
          <mc:Choice Requires="wps">
            <w:drawing>
              <wp:anchor distT="0" distB="0" distL="114300" distR="114300" simplePos="0" relativeHeight="251668480" behindDoc="0" locked="0" layoutInCell="1" allowOverlap="1" wp14:anchorId="2BF46839" wp14:editId="486C0116">
                <wp:simplePos x="0" y="0"/>
                <wp:positionH relativeFrom="margin">
                  <wp:posOffset>2209800</wp:posOffset>
                </wp:positionH>
                <wp:positionV relativeFrom="paragraph">
                  <wp:posOffset>227330</wp:posOffset>
                </wp:positionV>
                <wp:extent cx="1760220" cy="320040"/>
                <wp:effectExtent l="0" t="0" r="11430" b="22860"/>
                <wp:wrapNone/>
                <wp:docPr id="14" name="Textfeld 14"/>
                <wp:cNvGraphicFramePr/>
                <a:graphic xmlns:a="http://schemas.openxmlformats.org/drawingml/2006/main">
                  <a:graphicData uri="http://schemas.microsoft.com/office/word/2010/wordprocessingShape">
                    <wps:wsp>
                      <wps:cNvSpPr txBox="1"/>
                      <wps:spPr>
                        <a:xfrm>
                          <a:off x="0" y="0"/>
                          <a:ext cx="1760220" cy="320040"/>
                        </a:xfrm>
                        <a:prstGeom prst="rect">
                          <a:avLst/>
                        </a:prstGeom>
                        <a:solidFill>
                          <a:schemeClr val="lt1"/>
                        </a:solidFill>
                        <a:ln w="6350">
                          <a:solidFill>
                            <a:schemeClr val="bg1"/>
                          </a:solidFill>
                        </a:ln>
                      </wps:spPr>
                      <wps:txbx>
                        <w:txbxContent>
                          <w:p w14:paraId="4585A45D" w14:textId="030BB034" w:rsidR="00D25F67" w:rsidRPr="00D25F67" w:rsidRDefault="00D25F67">
                            <w:pPr>
                              <w:rPr>
                                <w:b/>
                                <w:bCs/>
                              </w:rPr>
                            </w:pPr>
                            <w:r w:rsidRPr="00D25F67">
                              <w:rPr>
                                <w:b/>
                                <w:bCs/>
                              </w:rPr>
                              <w:t>Einstellungsfenster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6839" id="Textfeld 14" o:spid="_x0000_s1027" type="#_x0000_t202" style="position:absolute;left:0;text-align:left;margin-left:174pt;margin-top:17.9pt;width:138.6pt;height:25.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" fillcolor="white [3201]" strokecolor="white [3212]" strokeweight=".5pt">
                <v:textbox>
                  <w:txbxContent>
                    <w:p w14:paraId="4585A45D" w14:textId="030BB034" w:rsidR="00D25F67" w:rsidRPr="00D25F67" w:rsidRDefault="00D25F67">
                      <w:pPr>
                        <w:rPr>
                          <w:b/>
                          <w:bCs/>
                        </w:rPr>
                      </w:pPr>
                      <w:r w:rsidRPr="00D25F67">
                        <w:rPr>
                          <w:b/>
                          <w:bCs/>
                        </w:rPr>
                        <w:t>Einstellungsfenster</w:t>
                      </w:r>
                    </w:p>
                  </w:txbxContent>
                </v:textbox>
                <w10:wrap anchorx="margin"/>
              </v:shape>
            </w:pict>
          </mc:Fallback>
        </mc:AlternateContent>
      </w:r>
    </w:p>
    <w:p w14:paraId="580A5BDF" w14:textId="684F22BA" w:rsidR="001B37CF" w:rsidRDefault="001B37CF" w:rsidP="0074406F">
      <w:pPr>
        <w:ind w:left="1080"/>
      </w:pPr>
    </w:p>
    <w:p w14:paraId="066FA0D3" w14:textId="13F64F6C" w:rsidR="001B37CF" w:rsidRDefault="001B37CF" w:rsidP="00C75FDC"/>
    <w:p w14:paraId="0AD5ED8C" w14:textId="6B5197E1" w:rsidR="004C193C" w:rsidRPr="001B37CF" w:rsidRDefault="00C75FDC" w:rsidP="00504709">
      <w:pPr>
        <w:pStyle w:val="Listenabsatz"/>
        <w:numPr>
          <w:ilvl w:val="0"/>
          <w:numId w:val="22"/>
        </w:numPr>
      </w:pPr>
      <w:r>
        <w:rPr>
          <w:noProof/>
        </w:rPr>
        <w:drawing>
          <wp:anchor distT="0" distB="0" distL="114300" distR="114300" simplePos="0" relativeHeight="251666432" behindDoc="1" locked="0" layoutInCell="1" allowOverlap="1" wp14:anchorId="32CE0AA0" wp14:editId="5D6889DD">
            <wp:simplePos x="0" y="0"/>
            <wp:positionH relativeFrom="margin">
              <wp:posOffset>-925830</wp:posOffset>
            </wp:positionH>
            <wp:positionV relativeFrom="paragraph">
              <wp:posOffset>-367665</wp:posOffset>
            </wp:positionV>
            <wp:extent cx="2752725" cy="2978785"/>
            <wp:effectExtent l="0" t="0" r="952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2725" cy="2978785"/>
                    </a:xfrm>
                    <a:prstGeom prst="rect">
                      <a:avLst/>
                    </a:prstGeom>
                  </pic:spPr>
                </pic:pic>
              </a:graphicData>
            </a:graphic>
            <wp14:sizeRelH relativeFrom="margin">
              <wp14:pctWidth>0</wp14:pctWidth>
            </wp14:sizeRelH>
            <wp14:sizeRelV relativeFrom="margin">
              <wp14:pctHeight>0</wp14:pctHeight>
            </wp14:sizeRelV>
          </wp:anchor>
        </w:drawing>
      </w:r>
      <w:r w:rsidR="001B37CF">
        <w:t xml:space="preserve">Als nächstes gelangt man zum </w:t>
      </w:r>
      <w:r w:rsidR="004C193C">
        <w:t>Einstellungsfenster,</w:t>
      </w:r>
      <w:r w:rsidR="001B37CF">
        <w:t xml:space="preserve"> bei dem man wichtige Einstellungen treffen kann. Oben kann man hier </w:t>
      </w:r>
      <w:r w:rsidR="004C193C">
        <w:t>entsprechende Namen für die Spieler geben. Beispielsweise «Tenzin124» etc. Falls man keinen eigenen Namen benutzen möchte, werden, wie im JTextfield gezeigt, die vorgeschlagen Namen übernommen. Spieler1 und Spieler2. Unten kann man dann noch seine gewünschte Spielgrösse mittels JCombobox auswählen. Die mögliche Auswahl liegt hierbei zwischen 5X5 bis 10x10. Wenn der Benutzer sich für einen Namen und eine Grösse entschieden hat, kann dieser mit dem Knopf «Spiel Starten» das Memoryspiel beginnen. Hier werden wir auch Borderlayout mit JPanels für die Umsetzung benutzen. Bei den JTexfield könnten wir bei Bedarf noch ein Gridlayout benutzen.</w:t>
      </w:r>
      <w:r w:rsidR="00B17585">
        <w:t xml:space="preserve"> Für die Texte werden JLabels verwendet.</w:t>
      </w:r>
    </w:p>
    <w:p w14:paraId="2E735DD5" w14:textId="40B34A00" w:rsidR="001B37CF" w:rsidRDefault="00862D25" w:rsidP="00087081">
      <w:pPr>
        <w:pStyle w:val="berschrift1"/>
      </w:pPr>
      <w:r>
        <w:rPr>
          <w:noProof/>
        </w:rPr>
        <w:lastRenderedPageBreak/>
        <mc:AlternateContent>
          <mc:Choice Requires="wps">
            <w:drawing>
              <wp:anchor distT="0" distB="0" distL="114300" distR="114300" simplePos="0" relativeHeight="251671552" behindDoc="0" locked="0" layoutInCell="1" allowOverlap="1" wp14:anchorId="423533DF" wp14:editId="2276C5D4">
                <wp:simplePos x="0" y="0"/>
                <wp:positionH relativeFrom="margin">
                  <wp:posOffset>1886585</wp:posOffset>
                </wp:positionH>
                <wp:positionV relativeFrom="paragraph">
                  <wp:posOffset>-254000</wp:posOffset>
                </wp:positionV>
                <wp:extent cx="1641764" cy="266469"/>
                <wp:effectExtent l="0" t="0" r="15875" b="19685"/>
                <wp:wrapNone/>
                <wp:docPr id="17" name="Textfeld 17"/>
                <wp:cNvGraphicFramePr/>
                <a:graphic xmlns:a="http://schemas.openxmlformats.org/drawingml/2006/main">
                  <a:graphicData uri="http://schemas.microsoft.com/office/word/2010/wordprocessingShape">
                    <wps:wsp>
                      <wps:cNvSpPr txBox="1"/>
                      <wps:spPr>
                        <a:xfrm>
                          <a:off x="0" y="0"/>
                          <a:ext cx="1641764" cy="266469"/>
                        </a:xfrm>
                        <a:prstGeom prst="rect">
                          <a:avLst/>
                        </a:prstGeom>
                        <a:solidFill>
                          <a:schemeClr val="bg1"/>
                        </a:solidFill>
                        <a:ln w="6350">
                          <a:solidFill>
                            <a:schemeClr val="bg1"/>
                          </a:solidFill>
                        </a:ln>
                      </wps:spPr>
                      <wps:txbx>
                        <w:txbxContent>
                          <w:p w14:paraId="22F57238" w14:textId="3F088A72" w:rsidR="007667E3" w:rsidRDefault="007667E3">
                            <w:r w:rsidRPr="007667E3">
                              <w:rPr>
                                <w:b/>
                                <w:bCs/>
                              </w:rPr>
                              <w:t>Memoryspie</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533DF" id="Textfeld 17" o:spid="_x0000_s1028" type="#_x0000_t202" style="position:absolute;margin-left:148.55pt;margin-top:-20pt;width:129.25pt;height:21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" fillcolor="white [3212]" strokecolor="white [3212]" strokeweight=".5pt">
                <v:textbox>
                  <w:txbxContent>
                    <w:p w14:paraId="22F57238" w14:textId="3F088A72" w:rsidR="007667E3" w:rsidRDefault="007667E3">
                      <w:r w:rsidRPr="007667E3">
                        <w:rPr>
                          <w:b/>
                          <w:bCs/>
                        </w:rPr>
                        <w:t>Memoryspie</w:t>
                      </w:r>
                      <w:r>
                        <w:t>l</w:t>
                      </w:r>
                    </w:p>
                  </w:txbxContent>
                </v:textbox>
                <w10:wrap anchorx="margin"/>
              </v:shape>
            </w:pict>
          </mc:Fallback>
        </mc:AlternateContent>
      </w:r>
    </w:p>
    <w:p w14:paraId="2230A16E" w14:textId="392AB3BF" w:rsidR="001B37CF" w:rsidRDefault="00C75FDC" w:rsidP="00087081">
      <w:pPr>
        <w:pStyle w:val="berschrift1"/>
      </w:pPr>
      <w:r>
        <w:rPr>
          <w:noProof/>
        </w:rPr>
        <w:drawing>
          <wp:anchor distT="0" distB="0" distL="114300" distR="114300" simplePos="0" relativeHeight="251667456" behindDoc="0" locked="0" layoutInCell="1" allowOverlap="1" wp14:anchorId="40168EA3" wp14:editId="363E86BF">
            <wp:simplePos x="0" y="0"/>
            <wp:positionH relativeFrom="margin">
              <wp:align>center</wp:align>
            </wp:positionH>
            <wp:positionV relativeFrom="paragraph">
              <wp:posOffset>33020</wp:posOffset>
            </wp:positionV>
            <wp:extent cx="4213860" cy="40449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13860" cy="4044950"/>
                    </a:xfrm>
                    <a:prstGeom prst="rect">
                      <a:avLst/>
                    </a:prstGeom>
                  </pic:spPr>
                </pic:pic>
              </a:graphicData>
            </a:graphic>
            <wp14:sizeRelH relativeFrom="margin">
              <wp14:pctWidth>0</wp14:pctWidth>
            </wp14:sizeRelH>
            <wp14:sizeRelV relativeFrom="margin">
              <wp14:pctHeight>0</wp14:pctHeight>
            </wp14:sizeRelV>
          </wp:anchor>
        </w:drawing>
      </w:r>
    </w:p>
    <w:p w14:paraId="29C55EF4" w14:textId="3EE7B880" w:rsidR="001B37CF" w:rsidRDefault="001B37CF" w:rsidP="00087081">
      <w:pPr>
        <w:pStyle w:val="berschrift1"/>
      </w:pPr>
    </w:p>
    <w:p w14:paraId="738DCE7C" w14:textId="47E2CCC2" w:rsidR="001B37CF" w:rsidRDefault="001B37CF" w:rsidP="00087081">
      <w:pPr>
        <w:pStyle w:val="berschrift1"/>
      </w:pPr>
    </w:p>
    <w:p w14:paraId="1A8587E8" w14:textId="61409BD9" w:rsidR="001B37CF" w:rsidRDefault="001B37CF" w:rsidP="00087081">
      <w:pPr>
        <w:pStyle w:val="berschrift1"/>
      </w:pPr>
    </w:p>
    <w:p w14:paraId="2996A700" w14:textId="77777777" w:rsidR="001B37CF" w:rsidRDefault="001B37CF" w:rsidP="00087081">
      <w:pPr>
        <w:pStyle w:val="berschrift1"/>
      </w:pPr>
    </w:p>
    <w:p w14:paraId="4F406DAF" w14:textId="77777777" w:rsidR="001B37CF" w:rsidRDefault="001B37CF" w:rsidP="00087081">
      <w:pPr>
        <w:pStyle w:val="berschrift1"/>
      </w:pPr>
    </w:p>
    <w:p w14:paraId="635742DB" w14:textId="77777777" w:rsidR="001B37CF" w:rsidRDefault="001B37CF" w:rsidP="00087081">
      <w:pPr>
        <w:pStyle w:val="berschrift1"/>
      </w:pPr>
    </w:p>
    <w:p w14:paraId="70A48E6C" w14:textId="77777777" w:rsidR="001B37CF" w:rsidRDefault="001B37CF" w:rsidP="00087081">
      <w:pPr>
        <w:pStyle w:val="berschrift1"/>
      </w:pPr>
    </w:p>
    <w:p w14:paraId="2A22A6C8" w14:textId="77777777" w:rsidR="001B37CF" w:rsidRDefault="001B37CF" w:rsidP="00087081">
      <w:pPr>
        <w:pStyle w:val="berschrift1"/>
      </w:pPr>
    </w:p>
    <w:p w14:paraId="549D27D9" w14:textId="77777777" w:rsidR="001B37CF" w:rsidRDefault="001B37CF" w:rsidP="00087081">
      <w:pPr>
        <w:pStyle w:val="berschrift1"/>
      </w:pPr>
    </w:p>
    <w:p w14:paraId="46178DE5" w14:textId="77777777" w:rsidR="001B37CF" w:rsidRDefault="001B37CF" w:rsidP="00087081">
      <w:pPr>
        <w:pStyle w:val="berschrift1"/>
      </w:pPr>
    </w:p>
    <w:p w14:paraId="1BF543E3" w14:textId="77777777" w:rsidR="001B37CF" w:rsidRDefault="001B37CF" w:rsidP="00087081">
      <w:pPr>
        <w:pStyle w:val="berschrift1"/>
      </w:pPr>
    </w:p>
    <w:p w14:paraId="71F69032" w14:textId="77777777" w:rsidR="001B37CF" w:rsidRDefault="001B37CF" w:rsidP="00087081">
      <w:pPr>
        <w:pStyle w:val="berschrift1"/>
      </w:pPr>
    </w:p>
    <w:p w14:paraId="6ED74184" w14:textId="77777777" w:rsidR="001B37CF" w:rsidRDefault="001B37CF" w:rsidP="00087081">
      <w:pPr>
        <w:pStyle w:val="berschrift1"/>
      </w:pPr>
    </w:p>
    <w:p w14:paraId="3FF057CD" w14:textId="77777777" w:rsidR="001B37CF" w:rsidRDefault="001B37CF" w:rsidP="00087081">
      <w:pPr>
        <w:pStyle w:val="berschrift1"/>
      </w:pPr>
    </w:p>
    <w:p w14:paraId="7C1863CB" w14:textId="77777777" w:rsidR="001B37CF" w:rsidRDefault="001B37CF" w:rsidP="00087081">
      <w:pPr>
        <w:pStyle w:val="berschrift1"/>
      </w:pPr>
    </w:p>
    <w:p w14:paraId="3ACDB93E" w14:textId="77777777" w:rsidR="001B37CF" w:rsidRDefault="001B37CF" w:rsidP="00087081">
      <w:pPr>
        <w:pStyle w:val="berschrift1"/>
      </w:pPr>
    </w:p>
    <w:p w14:paraId="4CB657B1" w14:textId="77777777" w:rsidR="001B37CF" w:rsidRDefault="001B37CF" w:rsidP="00087081">
      <w:pPr>
        <w:pStyle w:val="berschrift1"/>
      </w:pPr>
    </w:p>
    <w:p w14:paraId="167229C6" w14:textId="77777777" w:rsidR="001B37CF" w:rsidRDefault="001B37CF" w:rsidP="00087081">
      <w:pPr>
        <w:pStyle w:val="berschrift1"/>
      </w:pPr>
    </w:p>
    <w:p w14:paraId="42991A6B" w14:textId="77777777" w:rsidR="001B37CF" w:rsidRDefault="001B37CF" w:rsidP="00087081">
      <w:pPr>
        <w:pStyle w:val="berschrift1"/>
      </w:pPr>
    </w:p>
    <w:p w14:paraId="12E993CD" w14:textId="77777777" w:rsidR="00D25F67" w:rsidRDefault="00D25F67" w:rsidP="00087081">
      <w:pPr>
        <w:pStyle w:val="berschrift1"/>
      </w:pPr>
    </w:p>
    <w:p w14:paraId="67289EE4" w14:textId="77777777" w:rsidR="00D25F67" w:rsidRDefault="00D25F67" w:rsidP="00087081">
      <w:pPr>
        <w:pStyle w:val="berschrift1"/>
      </w:pPr>
    </w:p>
    <w:p w14:paraId="5681CF95" w14:textId="77777777" w:rsidR="00D25F67" w:rsidRDefault="00D25F67" w:rsidP="00087081">
      <w:pPr>
        <w:pStyle w:val="berschrift1"/>
      </w:pPr>
    </w:p>
    <w:p w14:paraId="61E1A1B6" w14:textId="77777777" w:rsidR="00D25F67" w:rsidRDefault="00D25F67" w:rsidP="00087081">
      <w:pPr>
        <w:pStyle w:val="berschrift1"/>
      </w:pPr>
    </w:p>
    <w:p w14:paraId="7FBB771D" w14:textId="77777777" w:rsidR="00D25F67" w:rsidRDefault="00D25F67" w:rsidP="00087081">
      <w:pPr>
        <w:pStyle w:val="berschrift1"/>
      </w:pPr>
    </w:p>
    <w:p w14:paraId="7CBCD4F9" w14:textId="77777777" w:rsidR="00D25F67" w:rsidRDefault="00D25F67" w:rsidP="00087081">
      <w:pPr>
        <w:pStyle w:val="berschrift1"/>
      </w:pPr>
    </w:p>
    <w:p w14:paraId="17EB7E22" w14:textId="5BF36905" w:rsidR="00862D25" w:rsidRDefault="00D25F67" w:rsidP="00504709">
      <w:pPr>
        <w:pStyle w:val="Listenabsatz"/>
        <w:numPr>
          <w:ilvl w:val="0"/>
          <w:numId w:val="22"/>
        </w:numPr>
      </w:pPr>
      <w:r>
        <w:t xml:space="preserve">Das Main-GUI. Jetzt hat das Memoryspiel begonnen und </w:t>
      </w:r>
      <w:r w:rsidR="00B17585">
        <w:t xml:space="preserve">die </w:t>
      </w:r>
      <w:r>
        <w:t>Spieler</w:t>
      </w:r>
      <w:r w:rsidR="00B17585">
        <w:t xml:space="preserve"> </w:t>
      </w:r>
      <w:r>
        <w:t xml:space="preserve">1 und 2 können Karten umdrehen. In der Mitte kann man diese </w:t>
      </w:r>
      <w:r w:rsidR="00B17585">
        <w:t xml:space="preserve">sehen, </w:t>
      </w:r>
      <w:r>
        <w:t xml:space="preserve">nämlich </w:t>
      </w:r>
      <w:r w:rsidRPr="00A109ED">
        <w:t xml:space="preserve">25 Memorykarten. Diese sind von der vorherigen Einstellung (Spielgrösse 5x5) realisiert worden. Die Karten sind </w:t>
      </w:r>
      <w:r>
        <w:t>J</w:t>
      </w:r>
      <w:r w:rsidRPr="00A109ED">
        <w:t>Buttons, welche umgedreht werden, wenn man auf sie klickt</w:t>
      </w:r>
      <w:r w:rsidR="00B17585">
        <w:t>. F</w:t>
      </w:r>
      <w:r>
        <w:t>alls die Kartenpaare übereinstimmen</w:t>
      </w:r>
      <w:r w:rsidR="00B17585">
        <w:t xml:space="preserve"> verschwinden(ausgeblend</w:t>
      </w:r>
      <w:r w:rsidR="00862D25">
        <w:t>en</w:t>
      </w:r>
      <w:r w:rsidR="00B17585">
        <w:t>) diese</w:t>
      </w:r>
      <w:r>
        <w:t>.</w:t>
      </w:r>
      <w:r w:rsidRPr="00A109ED">
        <w:t xml:space="preserve"> Oben sieht man die Namen der Spieler und deren Punktstand</w:t>
      </w:r>
      <w:r w:rsidR="00B17585">
        <w:t xml:space="preserve">, </w:t>
      </w:r>
      <w:r w:rsidR="008311FA">
        <w:t>anfangs auf 0 gesetzt</w:t>
      </w:r>
      <w:r w:rsidRPr="00A109ED">
        <w:t>. Der Name des Spielers, welche mit einer roten Umrandung gekennzeichnet ist, ist gerade am Zug (er darf Karten umdrehen</w:t>
      </w:r>
      <w:r w:rsidR="00B17585" w:rsidRPr="00A109ED">
        <w:t>).</w:t>
      </w:r>
      <w:r w:rsidR="00B17585">
        <w:t xml:space="preserve"> Das heisst</w:t>
      </w:r>
      <w:r w:rsidR="007667E3">
        <w:t xml:space="preserve">, der Spieler, der an der Reihe ist, muss klar ersichtlich sein. Dies wird </w:t>
      </w:r>
      <w:r w:rsidR="008311FA">
        <w:t xml:space="preserve">entweder </w:t>
      </w:r>
      <w:r w:rsidR="007667E3">
        <w:t xml:space="preserve">so </w:t>
      </w:r>
      <w:r w:rsidR="00862D25">
        <w:t xml:space="preserve">im Programm </w:t>
      </w:r>
      <w:r w:rsidR="007667E3">
        <w:t>umgesetzt, dass die Farbe des Benutzernamen</w:t>
      </w:r>
      <w:r w:rsidR="00B17585">
        <w:t xml:space="preserve"> (</w:t>
      </w:r>
      <w:r w:rsidR="008311FA">
        <w:t xml:space="preserve">JLabel) </w:t>
      </w:r>
      <w:r w:rsidR="007667E3">
        <w:t xml:space="preserve">verändert </w:t>
      </w:r>
      <w:r w:rsidR="008311FA">
        <w:t>oder de</w:t>
      </w:r>
      <w:r w:rsidR="007667E3">
        <w:t>n</w:t>
      </w:r>
      <w:r w:rsidR="008311FA">
        <w:t xml:space="preserve"> Hintergrund hinter dem </w:t>
      </w:r>
      <w:r w:rsidR="007667E3">
        <w:t xml:space="preserve">Namen hervorstechen wird. </w:t>
      </w:r>
    </w:p>
    <w:p w14:paraId="69760BDB" w14:textId="4A04E164" w:rsidR="00570ACC" w:rsidRDefault="00D25F67" w:rsidP="0074406F">
      <w:pPr>
        <w:ind w:left="1080"/>
      </w:pPr>
      <w:r w:rsidRPr="00A109ED">
        <w:t xml:space="preserve">Oben in der Mitte ist ein Timer, welche </w:t>
      </w:r>
      <w:r w:rsidR="00B17585" w:rsidRPr="00A109ED">
        <w:t xml:space="preserve">die </w:t>
      </w:r>
      <w:r w:rsidR="00B17585">
        <w:t>verbleibende Zeit</w:t>
      </w:r>
      <w:r w:rsidRPr="00A109ED">
        <w:t xml:space="preserve"> </w:t>
      </w:r>
      <w:r w:rsidR="00B17585">
        <w:t>für ein Zug</w:t>
      </w:r>
      <w:r w:rsidR="00862D25">
        <w:t xml:space="preserve">, pro Spieler anzeigt (welcher am Zug ist). </w:t>
      </w:r>
      <w:r w:rsidRPr="00A109ED">
        <w:t xml:space="preserve">Unten rechts </w:t>
      </w:r>
      <w:r w:rsidR="00B17585">
        <w:t xml:space="preserve">hat es ein JButton «Beenden». Mit diesem </w:t>
      </w:r>
      <w:r w:rsidRPr="00A109ED">
        <w:t>kann man das Spiel vorzeitig beenden</w:t>
      </w:r>
      <w:r w:rsidR="00B17585">
        <w:t xml:space="preserve">, falls man nicht weiterspielen möchte. Wenn alle Karten </w:t>
      </w:r>
      <w:r w:rsidR="007667E3">
        <w:t>umgedreht</w:t>
      </w:r>
      <w:r w:rsidR="00B17585">
        <w:t xml:space="preserve"> wurde</w:t>
      </w:r>
      <w:r w:rsidR="007667E3">
        <w:t>n,</w:t>
      </w:r>
      <w:r w:rsidR="00B17585">
        <w:t xml:space="preserve"> wir</w:t>
      </w:r>
      <w:r w:rsidR="007667E3">
        <w:t xml:space="preserve">d </w:t>
      </w:r>
      <w:r w:rsidR="00B17585">
        <w:t>das G</w:t>
      </w:r>
      <w:r w:rsidR="00862D25">
        <w:t>UI</w:t>
      </w:r>
      <w:r w:rsidR="00B17585">
        <w:t xml:space="preserve"> automatisch auf das 4. GUI springen, nämlich </w:t>
      </w:r>
      <w:r w:rsidR="007667E3">
        <w:t>zum Zwischenstand.</w:t>
      </w:r>
      <w:r w:rsidR="00570ACC" w:rsidRPr="00570ACC">
        <w:t xml:space="preserve"> </w:t>
      </w:r>
    </w:p>
    <w:p w14:paraId="6E8912B1" w14:textId="7981CDB4" w:rsidR="00570ACC" w:rsidRDefault="00570ACC" w:rsidP="0074406F">
      <w:pPr>
        <w:ind w:left="1080"/>
      </w:pPr>
      <w:r>
        <w:t xml:space="preserve">Für die Karten benutzen wird ein Gridlayout. Für die Punkteleiste oben und unten werden </w:t>
      </w:r>
      <w:r w:rsidR="003424E6">
        <w:t>B</w:t>
      </w:r>
      <w:r>
        <w:t>o</w:t>
      </w:r>
      <w:r w:rsidR="00862D25">
        <w:t>r</w:t>
      </w:r>
      <w:r>
        <w:t>de</w:t>
      </w:r>
      <w:r w:rsidR="00862D25">
        <w:t>r</w:t>
      </w:r>
      <w:r>
        <w:t>layouts mit JPanels genutzt. Für den Text JLabels.</w:t>
      </w:r>
    </w:p>
    <w:p w14:paraId="5C337228" w14:textId="3CAF5A93" w:rsidR="007667E3" w:rsidRDefault="007667E3" w:rsidP="00570ACC">
      <w:pPr>
        <w:ind w:left="720"/>
      </w:pPr>
    </w:p>
    <w:p w14:paraId="4309F0F3" w14:textId="6F6D7370" w:rsidR="007667E3" w:rsidRDefault="007667E3" w:rsidP="00D25F67"/>
    <w:p w14:paraId="54F295BC" w14:textId="22B587B8" w:rsidR="007667E3" w:rsidRDefault="007667E3" w:rsidP="00D25F67"/>
    <w:p w14:paraId="1A663857" w14:textId="71B6FF35" w:rsidR="007667E3" w:rsidRDefault="007667E3" w:rsidP="007667E3"/>
    <w:p w14:paraId="634D1EED" w14:textId="4BDEFBCA" w:rsidR="00FA52B2" w:rsidRDefault="00FA52B2" w:rsidP="0074406F">
      <w:pPr>
        <w:ind w:left="1080"/>
      </w:pPr>
      <w:r>
        <w:rPr>
          <w:noProof/>
        </w:rPr>
        <mc:AlternateContent>
          <mc:Choice Requires="wps">
            <w:drawing>
              <wp:anchor distT="0" distB="0" distL="114300" distR="114300" simplePos="0" relativeHeight="251673600" behindDoc="0" locked="0" layoutInCell="1" allowOverlap="1" wp14:anchorId="744577D4" wp14:editId="4AC67999">
                <wp:simplePos x="0" y="0"/>
                <wp:positionH relativeFrom="page">
                  <wp:posOffset>1176867</wp:posOffset>
                </wp:positionH>
                <wp:positionV relativeFrom="paragraph">
                  <wp:posOffset>-60113</wp:posOffset>
                </wp:positionV>
                <wp:extent cx="1842654" cy="287020"/>
                <wp:effectExtent l="0" t="0" r="24765" b="17780"/>
                <wp:wrapNone/>
                <wp:docPr id="20" name="Textfeld 20"/>
                <wp:cNvGraphicFramePr/>
                <a:graphic xmlns:a="http://schemas.openxmlformats.org/drawingml/2006/main">
                  <a:graphicData uri="http://schemas.microsoft.com/office/word/2010/wordprocessingShape">
                    <wps:wsp>
                      <wps:cNvSpPr txBox="1"/>
                      <wps:spPr>
                        <a:xfrm>
                          <a:off x="0" y="0"/>
                          <a:ext cx="1842654" cy="287020"/>
                        </a:xfrm>
                        <a:prstGeom prst="rect">
                          <a:avLst/>
                        </a:prstGeom>
                        <a:solidFill>
                          <a:schemeClr val="lt1"/>
                        </a:solidFill>
                        <a:ln w="6350">
                          <a:solidFill>
                            <a:schemeClr val="bg1"/>
                          </a:solidFill>
                        </a:ln>
                      </wps:spPr>
                      <wps:txbx>
                        <w:txbxContent>
                          <w:p w14:paraId="764CC6D5" w14:textId="4F8D7503" w:rsidR="009A7642" w:rsidRPr="009A7642" w:rsidRDefault="009A7642">
                            <w:pPr>
                              <w:rPr>
                                <w:b/>
                                <w:bCs/>
                              </w:rPr>
                            </w:pPr>
                            <w:r w:rsidRPr="009A7642">
                              <w:rPr>
                                <w:b/>
                                <w:bCs/>
                              </w:rPr>
                              <w:t>Zwischenstand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577D4" id="Textfeld 20" o:spid="_x0000_s1029" type="#_x0000_t202" style="position:absolute;left:0;text-align:left;margin-left:92.65pt;margin-top:-4.75pt;width:145.1pt;height:22.6pt;z-index:2516736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" fillcolor="white [3201]" strokecolor="white [3212]" strokeweight=".5pt">
                <v:textbox>
                  <w:txbxContent>
                    <w:p w14:paraId="764CC6D5" w14:textId="4F8D7503" w:rsidR="009A7642" w:rsidRPr="009A7642" w:rsidRDefault="009A7642">
                      <w:pPr>
                        <w:rPr>
                          <w:b/>
                          <w:bCs/>
                        </w:rPr>
                      </w:pPr>
                      <w:r w:rsidRPr="009A7642">
                        <w:rPr>
                          <w:b/>
                          <w:bCs/>
                        </w:rPr>
                        <w:t>Zwischenstand</w:t>
                      </w:r>
                    </w:p>
                  </w:txbxContent>
                </v:textbox>
                <w10:wrap anchorx="page"/>
              </v:shape>
            </w:pict>
          </mc:Fallback>
        </mc:AlternateContent>
      </w:r>
    </w:p>
    <w:p w14:paraId="3F3F39F9" w14:textId="446E5125" w:rsidR="00FA52B2" w:rsidRDefault="00466FBE" w:rsidP="0074406F">
      <w:pPr>
        <w:ind w:left="1080"/>
      </w:pPr>
      <w:r>
        <w:rPr>
          <w:noProof/>
        </w:rPr>
        <w:drawing>
          <wp:anchor distT="0" distB="0" distL="114300" distR="114300" simplePos="0" relativeHeight="251672576" behindDoc="1" locked="0" layoutInCell="1" allowOverlap="1" wp14:anchorId="111F2A09" wp14:editId="5C105307">
            <wp:simplePos x="0" y="0"/>
            <wp:positionH relativeFrom="page">
              <wp:posOffset>584835</wp:posOffset>
            </wp:positionH>
            <wp:positionV relativeFrom="paragraph">
              <wp:posOffset>161925</wp:posOffset>
            </wp:positionV>
            <wp:extent cx="2979420" cy="250063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9420" cy="2500630"/>
                    </a:xfrm>
                    <a:prstGeom prst="rect">
                      <a:avLst/>
                    </a:prstGeom>
                  </pic:spPr>
                </pic:pic>
              </a:graphicData>
            </a:graphic>
            <wp14:sizeRelH relativeFrom="margin">
              <wp14:pctWidth>0</wp14:pctWidth>
            </wp14:sizeRelH>
            <wp14:sizeRelV relativeFrom="margin">
              <wp14:pctHeight>0</wp14:pctHeight>
            </wp14:sizeRelV>
          </wp:anchor>
        </w:drawing>
      </w:r>
    </w:p>
    <w:p w14:paraId="35697C09" w14:textId="2B7B4D06" w:rsidR="00465642" w:rsidRDefault="00FA52B2" w:rsidP="00504709">
      <w:pPr>
        <w:pStyle w:val="Listenabsatz"/>
        <w:numPr>
          <w:ilvl w:val="0"/>
          <w:numId w:val="22"/>
        </w:numPr>
      </w:pPr>
      <w:r>
        <w:t xml:space="preserve"> </w:t>
      </w:r>
      <w:r w:rsidR="00465642">
        <w:t xml:space="preserve">Immer </w:t>
      </w:r>
      <w:r>
        <w:t>wenn</w:t>
      </w:r>
      <w:r w:rsidR="00465642">
        <w:t xml:space="preserve"> </w:t>
      </w:r>
      <w:r w:rsidR="009A7642">
        <w:t xml:space="preserve">man ein Memoryspiel </w:t>
      </w:r>
      <w:r w:rsidR="00465642">
        <w:t xml:space="preserve">beendet </w:t>
      </w:r>
      <w:r w:rsidR="009A7642">
        <w:t xml:space="preserve">oder fertig gespielt hat, wir ein kleines Zwischenfenster </w:t>
      </w:r>
      <w:r w:rsidR="00465642">
        <w:t>angezeigt</w:t>
      </w:r>
      <w:r w:rsidR="009A7642">
        <w:t xml:space="preserve"> </w:t>
      </w:r>
      <w:r w:rsidR="00465642">
        <w:t>nämlich</w:t>
      </w:r>
      <w:r w:rsidR="009A7642">
        <w:t xml:space="preserve"> das </w:t>
      </w:r>
      <w:r w:rsidR="00465642">
        <w:t>Zwischenstandfenster. Dieses zeigt die erreichte Punktzahl im aktuellen Memoryspiel an. Spieler 1 und 2 können sich somit dauernd vergleichen und haben einen Anreiz nächstes Spiel zu besser zu sein.</w:t>
      </w:r>
    </w:p>
    <w:p w14:paraId="4ADA9639" w14:textId="4E91D09E" w:rsidR="00335947" w:rsidRDefault="00465642" w:rsidP="00466FBE">
      <w:pPr>
        <w:ind w:left="2832"/>
      </w:pPr>
      <w:r>
        <w:t>Ab Hier gibt es zwei Möglichkeiten entweder man startet ein Spiel neu mit dem «Neustarten» JButton</w:t>
      </w:r>
      <w:r w:rsidR="00135902">
        <w:t xml:space="preserve"> (zurück zum 2. Fenster) </w:t>
      </w:r>
      <w:r>
        <w:t>oder man will nicht mehr Memory spielen und beendet das Programm ganz mit dem «Beenden&amp;Statistik» JButton</w:t>
      </w:r>
      <w:r w:rsidR="00E20A0F">
        <w:t xml:space="preserve"> </w:t>
      </w:r>
      <w:r>
        <w:t>(der einen zum 5. Fenster: Schlussstatistik sendet)</w:t>
      </w:r>
      <w:r w:rsidR="00E20A0F">
        <w:t xml:space="preserve">. </w:t>
      </w:r>
      <w:r w:rsidR="00335947">
        <w:t xml:space="preserve">Für die Umsetzung wird hier ein Borderlayout mit JPanels genutzt. Für die </w:t>
      </w:r>
      <w:r w:rsidR="00466FBE">
        <w:t xml:space="preserve">  </w:t>
      </w:r>
      <w:r w:rsidR="00570ACC">
        <w:t>Knöpfe</w:t>
      </w:r>
      <w:r w:rsidR="00335947">
        <w:t xml:space="preserve"> ein Gridlayout. Für den Text JLabels.</w:t>
      </w:r>
    </w:p>
    <w:p w14:paraId="2098B727" w14:textId="3EC1EDA3" w:rsidR="007667E3" w:rsidRDefault="007667E3" w:rsidP="0074406F">
      <w:pPr>
        <w:ind w:left="1080"/>
      </w:pPr>
    </w:p>
    <w:p w14:paraId="5C405BED" w14:textId="57BD602B" w:rsidR="00FA52B2" w:rsidRDefault="00FA52B2" w:rsidP="0074406F">
      <w:pPr>
        <w:ind w:left="1080"/>
      </w:pPr>
    </w:p>
    <w:p w14:paraId="2368A0FB" w14:textId="27B1C243" w:rsidR="00FA52B2" w:rsidRDefault="00FA52B2" w:rsidP="0074406F">
      <w:pPr>
        <w:ind w:left="1080"/>
      </w:pPr>
    </w:p>
    <w:p w14:paraId="56D2E40F" w14:textId="697641A1" w:rsidR="00FA52B2" w:rsidRDefault="00FA52B2" w:rsidP="0074406F">
      <w:pPr>
        <w:ind w:left="1080"/>
      </w:pPr>
      <w:r>
        <w:rPr>
          <w:noProof/>
        </w:rPr>
        <mc:AlternateContent>
          <mc:Choice Requires="wps">
            <w:drawing>
              <wp:anchor distT="0" distB="0" distL="114300" distR="114300" simplePos="0" relativeHeight="251676672" behindDoc="0" locked="0" layoutInCell="1" allowOverlap="1" wp14:anchorId="2183AE20" wp14:editId="35BF9CB2">
                <wp:simplePos x="0" y="0"/>
                <wp:positionH relativeFrom="margin">
                  <wp:align>left</wp:align>
                </wp:positionH>
                <wp:positionV relativeFrom="paragraph">
                  <wp:posOffset>56091</wp:posOffset>
                </wp:positionV>
                <wp:extent cx="1896534" cy="313267"/>
                <wp:effectExtent l="0" t="0" r="27940" b="10795"/>
                <wp:wrapNone/>
                <wp:docPr id="23" name="Textfeld 23"/>
                <wp:cNvGraphicFramePr/>
                <a:graphic xmlns:a="http://schemas.openxmlformats.org/drawingml/2006/main">
                  <a:graphicData uri="http://schemas.microsoft.com/office/word/2010/wordprocessingShape">
                    <wps:wsp>
                      <wps:cNvSpPr txBox="1"/>
                      <wps:spPr>
                        <a:xfrm>
                          <a:off x="0" y="0"/>
                          <a:ext cx="1896534" cy="313267"/>
                        </a:xfrm>
                        <a:prstGeom prst="rect">
                          <a:avLst/>
                        </a:prstGeom>
                        <a:solidFill>
                          <a:schemeClr val="lt1"/>
                        </a:solidFill>
                        <a:ln w="6350">
                          <a:solidFill>
                            <a:schemeClr val="bg1"/>
                          </a:solidFill>
                        </a:ln>
                      </wps:spPr>
                      <wps:txbx>
                        <w:txbxContent>
                          <w:p w14:paraId="5255F02E" w14:textId="115EBD3A" w:rsidR="00FA52B2" w:rsidRPr="00FA52B2" w:rsidRDefault="00060FDE">
                            <w:pPr>
                              <w:rPr>
                                <w:b/>
                                <w:bCs/>
                              </w:rPr>
                            </w:pPr>
                            <w:r>
                              <w:rPr>
                                <w:b/>
                                <w:bCs/>
                              </w:rPr>
                              <w:t>Schlussst</w:t>
                            </w:r>
                            <w:r w:rsidR="00FA52B2" w:rsidRPr="00FA52B2">
                              <w:rPr>
                                <w:b/>
                                <w:bCs/>
                              </w:rPr>
                              <w:t>atistik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3AE20" id="Textfeld 23" o:spid="_x0000_s1030" type="#_x0000_t202" style="position:absolute;left:0;text-align:left;margin-left:0;margin-top:4.4pt;width:149.35pt;height:24.6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" fillcolor="white [3201]" strokecolor="white [3212]" strokeweight=".5pt">
                <v:textbox>
                  <w:txbxContent>
                    <w:p w14:paraId="5255F02E" w14:textId="115EBD3A" w:rsidR="00FA52B2" w:rsidRPr="00FA52B2" w:rsidRDefault="00060FDE">
                      <w:pPr>
                        <w:rPr>
                          <w:b/>
                          <w:bCs/>
                        </w:rPr>
                      </w:pPr>
                      <w:r>
                        <w:rPr>
                          <w:b/>
                          <w:bCs/>
                        </w:rPr>
                        <w:t>Schlussst</w:t>
                      </w:r>
                      <w:r w:rsidR="00FA52B2" w:rsidRPr="00FA52B2">
                        <w:rPr>
                          <w:b/>
                          <w:bCs/>
                        </w:rPr>
                        <w:t>atistik</w:t>
                      </w:r>
                    </w:p>
                  </w:txbxContent>
                </v:textbox>
                <w10:wrap anchorx="margin"/>
              </v:shape>
            </w:pict>
          </mc:Fallback>
        </mc:AlternateContent>
      </w:r>
    </w:p>
    <w:p w14:paraId="2ADC1765" w14:textId="4590CE1A" w:rsidR="00FA52B2" w:rsidRDefault="009F4C92" w:rsidP="0074406F">
      <w:pPr>
        <w:ind w:left="1080"/>
      </w:pPr>
      <w:r>
        <w:rPr>
          <w:noProof/>
        </w:rPr>
        <w:drawing>
          <wp:anchor distT="0" distB="0" distL="114300" distR="114300" simplePos="0" relativeHeight="251675648" behindDoc="1" locked="0" layoutInCell="1" allowOverlap="1" wp14:anchorId="7F1923D6" wp14:editId="545A8D32">
            <wp:simplePos x="0" y="0"/>
            <wp:positionH relativeFrom="page">
              <wp:posOffset>507577</wp:posOffset>
            </wp:positionH>
            <wp:positionV relativeFrom="paragraph">
              <wp:posOffset>246169</wp:posOffset>
            </wp:positionV>
            <wp:extent cx="3454400" cy="3140710"/>
            <wp:effectExtent l="0" t="0" r="0" b="2540"/>
            <wp:wrapTight wrapText="bothSides">
              <wp:wrapPolygon edited="0">
                <wp:start x="0" y="0"/>
                <wp:lineTo x="0" y="21486"/>
                <wp:lineTo x="21441" y="21486"/>
                <wp:lineTo x="21441"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4400" cy="3140710"/>
                    </a:xfrm>
                    <a:prstGeom prst="rect">
                      <a:avLst/>
                    </a:prstGeom>
                  </pic:spPr>
                </pic:pic>
              </a:graphicData>
            </a:graphic>
            <wp14:sizeRelH relativeFrom="margin">
              <wp14:pctWidth>0</wp14:pctWidth>
            </wp14:sizeRelH>
            <wp14:sizeRelV relativeFrom="margin">
              <wp14:pctHeight>0</wp14:pctHeight>
            </wp14:sizeRelV>
          </wp:anchor>
        </w:drawing>
      </w:r>
    </w:p>
    <w:p w14:paraId="2A40F4E8" w14:textId="53C19C2A" w:rsidR="00FA52B2" w:rsidRDefault="00FA52B2" w:rsidP="0074406F">
      <w:pPr>
        <w:ind w:left="1080"/>
      </w:pPr>
    </w:p>
    <w:p w14:paraId="0A423F46" w14:textId="026EA55F" w:rsidR="00FA52B2" w:rsidRDefault="009F4C92" w:rsidP="00504709">
      <w:pPr>
        <w:pStyle w:val="Listenabsatz"/>
        <w:numPr>
          <w:ilvl w:val="0"/>
          <w:numId w:val="22"/>
        </w:numPr>
      </w:pPr>
      <w:r>
        <w:t>Nachdem man sich Entschieden hat das Memory ganz zu beenden, wird zuerst die Schlussstatistik ausgegeben. Sie zeigt Daten an wie: Wie viel punkte ein Spieler insgesamt erreicht hat, wie viel spiele insgesamt gespielt wurden und wer von beiden mehr Punkte hat und somit zum Sieger geehrt wird. Im Hintergrund werden zudem</w:t>
      </w:r>
      <w:r w:rsidR="00F5198F">
        <w:t xml:space="preserve">, </w:t>
      </w:r>
      <w:r>
        <w:t xml:space="preserve">neben diesen oben erwähnten </w:t>
      </w:r>
      <w:r w:rsidR="00F5198F">
        <w:t xml:space="preserve">Daten, </w:t>
      </w:r>
      <w:r>
        <w:t>noch</w:t>
      </w:r>
      <w:r w:rsidR="00F5198F">
        <w:t xml:space="preserve"> zusätzlich die </w:t>
      </w:r>
      <w:r>
        <w:t>Punkte pro Spiel gespeichert und diese in eine Externe Datei geschrieben (mit den Benutzernamen etc.)</w:t>
      </w:r>
      <w:r w:rsidR="00E20A0F">
        <w:t>.</w:t>
      </w:r>
      <w:r>
        <w:t xml:space="preserve"> Diese ist, wie im GUI angeben, unter diesen bestimmten Pfad </w:t>
      </w:r>
      <w:r w:rsidR="00F5198F">
        <w:t>zu finden</w:t>
      </w:r>
      <w:r>
        <w:t xml:space="preserve">. Beim </w:t>
      </w:r>
      <w:r w:rsidR="00060FDE">
        <w:t>Druck</w:t>
      </w:r>
      <w:r>
        <w:t xml:space="preserve"> auf den </w:t>
      </w:r>
      <w:r w:rsidR="00335947">
        <w:t>JButton</w:t>
      </w:r>
      <w:r>
        <w:t xml:space="preserve"> «Schliessen» wir das Programm ganz beende</w:t>
      </w:r>
      <w:r w:rsidR="00F5198F">
        <w:t>t</w:t>
      </w:r>
      <w:r>
        <w:t xml:space="preserve"> und das Fenster geschlossen.</w:t>
      </w:r>
      <w:r w:rsidR="00335947">
        <w:t xml:space="preserve"> </w:t>
      </w:r>
    </w:p>
    <w:p w14:paraId="61E6EACF" w14:textId="14C5E54E" w:rsidR="00335947" w:rsidRDefault="00335947" w:rsidP="00B85AAE">
      <w:pPr>
        <w:ind w:left="3540"/>
      </w:pPr>
      <w:r>
        <w:t>Für die Umsetzung wird hier ein Borderlayout mit JPanels genutzt. Für den Text und Bilder JLabels</w:t>
      </w:r>
      <w:r w:rsidR="00224052">
        <w:t>. (Edit: Es wurde ein kleineres G</w:t>
      </w:r>
      <w:r w:rsidR="00B85AAE">
        <w:t xml:space="preserve">ui       </w:t>
      </w:r>
      <w:r w:rsidR="00224052">
        <w:t>realisiert)</w:t>
      </w:r>
    </w:p>
    <w:p w14:paraId="2CD994DB" w14:textId="0A802C4C" w:rsidR="00D25F67" w:rsidRDefault="00D25F67" w:rsidP="00087081">
      <w:pPr>
        <w:pStyle w:val="berschrift1"/>
      </w:pPr>
    </w:p>
    <w:p w14:paraId="3F922B51" w14:textId="5FAAF46D" w:rsidR="00D84B27" w:rsidRPr="00384DE9" w:rsidRDefault="00087081" w:rsidP="00087081">
      <w:pPr>
        <w:pStyle w:val="berschrift1"/>
      </w:pPr>
      <w:r w:rsidRPr="00384DE9">
        <w:t>Testfälle</w:t>
      </w:r>
      <w:bookmarkEnd w:id="2"/>
    </w:p>
    <w:p w14:paraId="376C9538" w14:textId="79274457" w:rsidR="00675EDE" w:rsidRPr="005B3690" w:rsidRDefault="004E6D50" w:rsidP="005B3690">
      <w:pPr>
        <w:pStyle w:val="berschrift2"/>
      </w:pPr>
      <w:r w:rsidRPr="00384DE9">
        <w:t>JUnit</w:t>
      </w:r>
      <w:r w:rsidR="00EE3C34" w:rsidRPr="00384DE9">
        <w:t>-Testfälle</w:t>
      </w:r>
    </w:p>
    <w:tbl>
      <w:tblPr>
        <w:tblStyle w:val="EinfacheTabelle1"/>
        <w:tblW w:w="0" w:type="auto"/>
        <w:tblLook w:val="04A0" w:firstRow="1" w:lastRow="0" w:firstColumn="1" w:lastColumn="0" w:noHBand="0" w:noVBand="1"/>
      </w:tblPr>
      <w:tblGrid>
        <w:gridCol w:w="4246"/>
        <w:gridCol w:w="4248"/>
      </w:tblGrid>
      <w:tr w:rsidR="00541C58" w14:paraId="2D33FA3E" w14:textId="77777777" w:rsidTr="0083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1040B8CA" w14:textId="73134846" w:rsidR="00541C58" w:rsidRDefault="00541C58" w:rsidP="00541C58">
            <w:r>
              <w:t>Element</w:t>
            </w:r>
          </w:p>
        </w:tc>
        <w:tc>
          <w:tcPr>
            <w:tcW w:w="4252" w:type="dxa"/>
            <w:shd w:val="clear" w:color="auto" w:fill="8DB3E2" w:themeFill="text2" w:themeFillTint="66"/>
          </w:tcPr>
          <w:p w14:paraId="1DFDD07C" w14:textId="25436360" w:rsidR="00541C58" w:rsidRDefault="00541C58" w:rsidP="00541C58">
            <w:pPr>
              <w:cnfStyle w:val="100000000000" w:firstRow="1" w:lastRow="0" w:firstColumn="0" w:lastColumn="0" w:oddVBand="0" w:evenVBand="0" w:oddHBand="0" w:evenHBand="0" w:firstRowFirstColumn="0" w:firstRowLastColumn="0" w:lastRowFirstColumn="0" w:lastRowLastColumn="0"/>
            </w:pPr>
            <w:r>
              <w:t>Beschreibung (Beispiele)</w:t>
            </w:r>
          </w:p>
        </w:tc>
      </w:tr>
      <w:tr w:rsidR="00541C58" w14:paraId="43F02176"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E13E428" w14:textId="645840C1" w:rsidR="00541C58" w:rsidRDefault="00541C58" w:rsidP="00541C58">
            <w:r>
              <w:t>Testfallnummer</w:t>
            </w:r>
          </w:p>
        </w:tc>
        <w:tc>
          <w:tcPr>
            <w:tcW w:w="4252" w:type="dxa"/>
          </w:tcPr>
          <w:p w14:paraId="1C249EE3" w14:textId="379EA25F" w:rsidR="00541C58" w:rsidRDefault="00831FC2" w:rsidP="00541C58">
            <w:pPr>
              <w:cnfStyle w:val="000000100000" w:firstRow="0" w:lastRow="0" w:firstColumn="0" w:lastColumn="0" w:oddVBand="0" w:evenVBand="0" w:oddHBand="1" w:evenHBand="0" w:firstRowFirstColumn="0" w:firstRowLastColumn="0" w:lastRowFirstColumn="0" w:lastRowLastColumn="0"/>
            </w:pPr>
            <w:r>
              <w:t>TF-001</w:t>
            </w:r>
          </w:p>
        </w:tc>
      </w:tr>
      <w:tr w:rsidR="00541C58" w14:paraId="55E7D2D6"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6E409224" w14:textId="3BBE740C" w:rsidR="00541C58" w:rsidRDefault="00541C58" w:rsidP="00541C58">
            <w:r>
              <w:t>Kurzbeschreibung</w:t>
            </w:r>
          </w:p>
        </w:tc>
        <w:tc>
          <w:tcPr>
            <w:tcW w:w="4252" w:type="dxa"/>
          </w:tcPr>
          <w:p w14:paraId="3E336CF5" w14:textId="7C11958C" w:rsidR="00541C58" w:rsidRDefault="00541C58" w:rsidP="00541C58">
            <w:pPr>
              <w:cnfStyle w:val="000000000000" w:firstRow="0" w:lastRow="0" w:firstColumn="0" w:lastColumn="0" w:oddVBand="0" w:evenVBand="0" w:oddHBand="0" w:evenHBand="0" w:firstRowFirstColumn="0" w:firstRowLastColumn="0" w:lastRowFirstColumn="0" w:lastRowLastColumn="0"/>
            </w:pPr>
            <w:r>
              <w:t xml:space="preserve">Testet ob der Defaultname(Spieler1/2) benutzt wird wenn </w:t>
            </w:r>
            <w:r w:rsidR="00B64E01">
              <w:t xml:space="preserve">der </w:t>
            </w:r>
            <w:r w:rsidR="00F354FB">
              <w:t>Benutzern</w:t>
            </w:r>
            <w:r w:rsidR="00B64E01">
              <w:t>ame nicht geändert wird.</w:t>
            </w:r>
          </w:p>
        </w:tc>
      </w:tr>
      <w:tr w:rsidR="00541C58" w14:paraId="199E0C0B"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99041CC" w14:textId="4B8CDAFB" w:rsidR="00541C58" w:rsidRDefault="00B64E01" w:rsidP="00541C58">
            <w:r>
              <w:t>Testdaten</w:t>
            </w:r>
          </w:p>
        </w:tc>
        <w:tc>
          <w:tcPr>
            <w:tcW w:w="4252" w:type="dxa"/>
          </w:tcPr>
          <w:p w14:paraId="6E38F1B8" w14:textId="17687E75" w:rsidR="00541C58" w:rsidRDefault="00B64E01" w:rsidP="00541C58">
            <w:pPr>
              <w:cnfStyle w:val="000000100000" w:firstRow="0" w:lastRow="0" w:firstColumn="0" w:lastColumn="0" w:oddVBand="0" w:evenVBand="0" w:oddHBand="1" w:evenHBand="0" w:firstRowFirstColumn="0" w:firstRowLastColumn="0" w:lastRowFirstColumn="0" w:lastRowLastColumn="0"/>
            </w:pPr>
            <w:r>
              <w:t>Der Spieler</w:t>
            </w:r>
            <w:r w:rsidR="00831FC2">
              <w:t>name, der nicht vom Spieler geändert wurde.</w:t>
            </w:r>
          </w:p>
        </w:tc>
      </w:tr>
      <w:tr w:rsidR="00541C58" w14:paraId="689995B2"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5F40C08F" w14:textId="6CAFB468" w:rsidR="00541C58" w:rsidRDefault="00B64E01" w:rsidP="00541C58">
            <w:r>
              <w:t>Ablauf</w:t>
            </w:r>
          </w:p>
        </w:tc>
        <w:tc>
          <w:tcPr>
            <w:tcW w:w="4252" w:type="dxa"/>
          </w:tcPr>
          <w:p w14:paraId="5228217D" w14:textId="53DE7899" w:rsidR="00541C58" w:rsidRDefault="00B64E01" w:rsidP="00541C58">
            <w:pPr>
              <w:cnfStyle w:val="000000000000" w:firstRow="0" w:lastRow="0" w:firstColumn="0" w:lastColumn="0" w:oddVBand="0" w:evenVBand="0" w:oddHBand="0" w:evenHBand="0" w:firstRowFirstColumn="0" w:firstRowLastColumn="0" w:lastRowFirstColumn="0" w:lastRowLastColumn="0"/>
            </w:pPr>
            <w:r>
              <w:t xml:space="preserve">Die Spieler lassen das Kästchen mit dem </w:t>
            </w:r>
            <w:r w:rsidR="00831FC2">
              <w:t>Benutzern</w:t>
            </w:r>
            <w:r>
              <w:t>amen sein und ändern nichts.</w:t>
            </w:r>
            <w:r w:rsidR="0036625A">
              <w:t xml:space="preserve"> Sie Starten das Memoryspiel</w:t>
            </w:r>
            <w:r w:rsidR="00831FC2">
              <w:t>.</w:t>
            </w:r>
          </w:p>
        </w:tc>
      </w:tr>
      <w:tr w:rsidR="00541C58" w14:paraId="7DE5802D"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710ACF9" w14:textId="0E9B6477" w:rsidR="00541C58" w:rsidRDefault="00F354FB" w:rsidP="00541C58">
            <w:r>
              <w:t>Erwartetes Testresultat</w:t>
            </w:r>
          </w:p>
        </w:tc>
        <w:tc>
          <w:tcPr>
            <w:tcW w:w="4252" w:type="dxa"/>
          </w:tcPr>
          <w:p w14:paraId="44936959" w14:textId="4C756435" w:rsidR="00B64E01" w:rsidRDefault="00831FC2"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Der </w:t>
            </w:r>
            <w:r w:rsidR="00F354FB">
              <w:t>Name</w:t>
            </w:r>
            <w:r>
              <w:t xml:space="preserve"> der Spieler wird als </w:t>
            </w:r>
            <w:r w:rsidR="00B64E01">
              <w:t xml:space="preserve">Spieler1 und 2 </w:t>
            </w:r>
            <w:r>
              <w:t>gespeichert.</w:t>
            </w:r>
          </w:p>
          <w:p w14:paraId="05C8A819" w14:textId="2E37EE22" w:rsidR="00831FC2" w:rsidRDefault="00831FC2"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Es sind zwei Namen vorhanden</w:t>
            </w:r>
          </w:p>
        </w:tc>
      </w:tr>
    </w:tbl>
    <w:p w14:paraId="721DA8D4" w14:textId="77777777" w:rsidR="00541C58" w:rsidRPr="00541C58" w:rsidRDefault="00541C58" w:rsidP="00541C58"/>
    <w:tbl>
      <w:tblPr>
        <w:tblStyle w:val="EinfacheTabelle1"/>
        <w:tblW w:w="0" w:type="auto"/>
        <w:tblLook w:val="04A0" w:firstRow="1" w:lastRow="0" w:firstColumn="1" w:lastColumn="0" w:noHBand="0" w:noVBand="1"/>
      </w:tblPr>
      <w:tblGrid>
        <w:gridCol w:w="4246"/>
        <w:gridCol w:w="4248"/>
      </w:tblGrid>
      <w:tr w:rsidR="00B64E01" w14:paraId="3A5EF58F" w14:textId="77777777" w:rsidTr="0083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2BEB0F8E" w14:textId="77777777" w:rsidR="00B64E01" w:rsidRDefault="00B64E01" w:rsidP="00172070">
            <w:r>
              <w:t>Element</w:t>
            </w:r>
          </w:p>
        </w:tc>
        <w:tc>
          <w:tcPr>
            <w:tcW w:w="4252" w:type="dxa"/>
            <w:shd w:val="clear" w:color="auto" w:fill="8DB3E2" w:themeFill="text2" w:themeFillTint="66"/>
          </w:tcPr>
          <w:p w14:paraId="73C07BEC" w14:textId="77777777" w:rsidR="00B64E01" w:rsidRDefault="00B64E01" w:rsidP="00172070">
            <w:pPr>
              <w:cnfStyle w:val="100000000000" w:firstRow="1" w:lastRow="0" w:firstColumn="0" w:lastColumn="0" w:oddVBand="0" w:evenVBand="0" w:oddHBand="0" w:evenHBand="0" w:firstRowFirstColumn="0" w:firstRowLastColumn="0" w:lastRowFirstColumn="0" w:lastRowLastColumn="0"/>
            </w:pPr>
            <w:r>
              <w:t>Beschreibung (Beispiele)</w:t>
            </w:r>
          </w:p>
        </w:tc>
      </w:tr>
      <w:tr w:rsidR="00B64E01" w14:paraId="0F38A6EB"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7FF4D48" w14:textId="77777777" w:rsidR="00B64E01" w:rsidRDefault="00B64E01" w:rsidP="00172070">
            <w:r>
              <w:t>Testfallnummer</w:t>
            </w:r>
          </w:p>
        </w:tc>
        <w:tc>
          <w:tcPr>
            <w:tcW w:w="4252" w:type="dxa"/>
          </w:tcPr>
          <w:p w14:paraId="4844B74B" w14:textId="4F1A5D34" w:rsidR="00B64E01" w:rsidRDefault="00831FC2" w:rsidP="00172070">
            <w:pPr>
              <w:cnfStyle w:val="000000100000" w:firstRow="0" w:lastRow="0" w:firstColumn="0" w:lastColumn="0" w:oddVBand="0" w:evenVBand="0" w:oddHBand="1" w:evenHBand="0" w:firstRowFirstColumn="0" w:firstRowLastColumn="0" w:lastRowFirstColumn="0" w:lastRowLastColumn="0"/>
            </w:pPr>
            <w:r>
              <w:t>TF-002</w:t>
            </w:r>
          </w:p>
        </w:tc>
      </w:tr>
      <w:tr w:rsidR="00B64E01" w14:paraId="596A5E66"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0B6843B7" w14:textId="77777777" w:rsidR="00B64E01" w:rsidRDefault="00B64E01" w:rsidP="00172070">
            <w:r>
              <w:t>Kurzbeschreibung</w:t>
            </w:r>
          </w:p>
        </w:tc>
        <w:tc>
          <w:tcPr>
            <w:tcW w:w="4252" w:type="dxa"/>
          </w:tcPr>
          <w:p w14:paraId="39FA7BC1" w14:textId="455E4D11" w:rsidR="00B64E01" w:rsidRDefault="00B64E01" w:rsidP="00172070">
            <w:pPr>
              <w:cnfStyle w:val="000000000000" w:firstRow="0" w:lastRow="0" w:firstColumn="0" w:lastColumn="0" w:oddVBand="0" w:evenVBand="0" w:oddHBand="0" w:evenHBand="0" w:firstRowFirstColumn="0" w:firstRowLastColumn="0" w:lastRowFirstColumn="0" w:lastRowLastColumn="0"/>
            </w:pPr>
            <w:r>
              <w:t>Testet ob bei Leerer Eingabe des Benutzernamens, der Defaultname(Spieler1/2) übernommen wird.</w:t>
            </w:r>
          </w:p>
        </w:tc>
      </w:tr>
      <w:tr w:rsidR="00B64E01" w14:paraId="3501D756"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0B44D3D" w14:textId="77777777" w:rsidR="00B64E01" w:rsidRDefault="00B64E01" w:rsidP="00172070">
            <w:r>
              <w:t>Testdaten</w:t>
            </w:r>
          </w:p>
        </w:tc>
        <w:tc>
          <w:tcPr>
            <w:tcW w:w="4252" w:type="dxa"/>
          </w:tcPr>
          <w:p w14:paraId="0004035E" w14:textId="309679AB" w:rsidR="00B64E01" w:rsidRDefault="00831FC2" w:rsidP="00831FC2">
            <w:pPr>
              <w:cnfStyle w:val="000000100000" w:firstRow="0" w:lastRow="0" w:firstColumn="0" w:lastColumn="0" w:oddVBand="0" w:evenVBand="0" w:oddHBand="1" w:evenHBand="0" w:firstRowFirstColumn="0" w:firstRowLastColumn="0" w:lastRowFirstColumn="0" w:lastRowLastColumn="0"/>
            </w:pPr>
            <w:r>
              <w:t xml:space="preserve">Vorgeschlagener Default Name für den Benutzernamen wird durch Leerer String ersetzt (Text </w:t>
            </w:r>
            <w:r w:rsidR="00B64E01">
              <w:t>in der JTextfield gelöscht</w:t>
            </w:r>
            <w:r>
              <w:t>)</w:t>
            </w:r>
          </w:p>
        </w:tc>
      </w:tr>
      <w:tr w:rsidR="00B64E01" w14:paraId="63AF1DB8"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22AEBBD6" w14:textId="77777777" w:rsidR="00B64E01" w:rsidRDefault="00B64E01" w:rsidP="00172070">
            <w:r>
              <w:t>Ablauf</w:t>
            </w:r>
          </w:p>
        </w:tc>
        <w:tc>
          <w:tcPr>
            <w:tcW w:w="4252" w:type="dxa"/>
          </w:tcPr>
          <w:p w14:paraId="2468CDE2" w14:textId="275190DF" w:rsidR="00B64E01" w:rsidRDefault="00B64E01" w:rsidP="00172070">
            <w:pPr>
              <w:cnfStyle w:val="000000000000" w:firstRow="0" w:lastRow="0" w:firstColumn="0" w:lastColumn="0" w:oddVBand="0" w:evenVBand="0" w:oddHBand="0" w:evenHBand="0" w:firstRowFirstColumn="0" w:firstRowLastColumn="0" w:lastRowFirstColumn="0" w:lastRowLastColumn="0"/>
            </w:pPr>
            <w:r>
              <w:t>Die Spieler ändern</w:t>
            </w:r>
            <w:r w:rsidR="00967FFE">
              <w:t xml:space="preserve"> den Namen zu leer</w:t>
            </w:r>
            <w:r w:rsidR="00831FC2">
              <w:t>(nichts) und starten das Spiel</w:t>
            </w:r>
            <w:r w:rsidR="00967FFE">
              <w:t>.</w:t>
            </w:r>
          </w:p>
        </w:tc>
      </w:tr>
      <w:tr w:rsidR="00B64E01" w14:paraId="52613B5C"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0141065" w14:textId="6952E49F" w:rsidR="00B64E01" w:rsidRDefault="00F354FB" w:rsidP="00172070">
            <w:r>
              <w:t>Erwartetes Testresultat</w:t>
            </w:r>
          </w:p>
        </w:tc>
        <w:tc>
          <w:tcPr>
            <w:tcW w:w="4252" w:type="dxa"/>
          </w:tcPr>
          <w:p w14:paraId="46A44FB9" w14:textId="6C6AC1A3" w:rsidR="00831FC2" w:rsidRDefault="00831FC2"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Der </w:t>
            </w:r>
            <w:r w:rsidR="00F354FB">
              <w:t>Name</w:t>
            </w:r>
            <w:r>
              <w:t xml:space="preserve"> der Spieler wird als Spieler1 und 2 gespeichert.</w:t>
            </w:r>
          </w:p>
          <w:p w14:paraId="3B80AC5D" w14:textId="28933ABC" w:rsidR="00B64E01" w:rsidRDefault="00831FC2"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Es sind zwei Namen vorhanden</w:t>
            </w:r>
          </w:p>
        </w:tc>
      </w:tr>
    </w:tbl>
    <w:p w14:paraId="3F9BDAE5" w14:textId="77777777" w:rsidR="00B64E01" w:rsidRDefault="00B64E01" w:rsidP="00212C9B">
      <w:pPr>
        <w:rPr>
          <w:i/>
          <w:highlight w:val="yellow"/>
        </w:rPr>
      </w:pPr>
    </w:p>
    <w:p w14:paraId="1FF1AF77" w14:textId="77777777" w:rsidR="00B64E01" w:rsidRDefault="00B64E01" w:rsidP="00212C9B">
      <w:pPr>
        <w:rPr>
          <w:i/>
          <w:highlight w:val="yellow"/>
        </w:rPr>
      </w:pPr>
    </w:p>
    <w:p w14:paraId="122837A2" w14:textId="77777777" w:rsidR="00B64E01" w:rsidRDefault="00B64E01"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967FFE" w14:paraId="7725FEFC" w14:textId="77777777" w:rsidTr="0083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0EB203C6" w14:textId="77777777" w:rsidR="00967FFE" w:rsidRDefault="00967FFE" w:rsidP="00172070">
            <w:r>
              <w:t>Element</w:t>
            </w:r>
          </w:p>
        </w:tc>
        <w:tc>
          <w:tcPr>
            <w:tcW w:w="4252" w:type="dxa"/>
            <w:shd w:val="clear" w:color="auto" w:fill="8DB3E2" w:themeFill="text2" w:themeFillTint="66"/>
          </w:tcPr>
          <w:p w14:paraId="5E477A26" w14:textId="77777777" w:rsidR="00967FFE" w:rsidRDefault="00967FFE" w:rsidP="00172070">
            <w:pPr>
              <w:cnfStyle w:val="100000000000" w:firstRow="1" w:lastRow="0" w:firstColumn="0" w:lastColumn="0" w:oddVBand="0" w:evenVBand="0" w:oddHBand="0" w:evenHBand="0" w:firstRowFirstColumn="0" w:firstRowLastColumn="0" w:lastRowFirstColumn="0" w:lastRowLastColumn="0"/>
            </w:pPr>
            <w:r>
              <w:t>Beschreibung (Beispiele)</w:t>
            </w:r>
          </w:p>
        </w:tc>
      </w:tr>
      <w:tr w:rsidR="00967FFE" w14:paraId="65BCC1EC"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7B3FB11" w14:textId="77777777" w:rsidR="00967FFE" w:rsidRDefault="00967FFE" w:rsidP="00172070">
            <w:r>
              <w:t>Testfallnummer</w:t>
            </w:r>
          </w:p>
        </w:tc>
        <w:tc>
          <w:tcPr>
            <w:tcW w:w="4252" w:type="dxa"/>
          </w:tcPr>
          <w:p w14:paraId="1EB375D9" w14:textId="3A096E98" w:rsidR="00967FFE" w:rsidRDefault="00831FC2" w:rsidP="00172070">
            <w:pPr>
              <w:cnfStyle w:val="000000100000" w:firstRow="0" w:lastRow="0" w:firstColumn="0" w:lastColumn="0" w:oddVBand="0" w:evenVBand="0" w:oddHBand="1" w:evenHBand="0" w:firstRowFirstColumn="0" w:firstRowLastColumn="0" w:lastRowFirstColumn="0" w:lastRowLastColumn="0"/>
            </w:pPr>
            <w:r>
              <w:t>TF-003</w:t>
            </w:r>
          </w:p>
        </w:tc>
      </w:tr>
      <w:tr w:rsidR="00967FFE" w14:paraId="2F079976"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15686E80" w14:textId="77777777" w:rsidR="00967FFE" w:rsidRDefault="00967FFE" w:rsidP="00172070">
            <w:r>
              <w:t>Kurzbeschreibung</w:t>
            </w:r>
          </w:p>
        </w:tc>
        <w:tc>
          <w:tcPr>
            <w:tcW w:w="4252" w:type="dxa"/>
          </w:tcPr>
          <w:p w14:paraId="6263F053" w14:textId="29A05D80" w:rsidR="00967FFE" w:rsidRDefault="00967FFE" w:rsidP="00172070">
            <w:pPr>
              <w:cnfStyle w:val="000000000000" w:firstRow="0" w:lastRow="0" w:firstColumn="0" w:lastColumn="0" w:oddVBand="0" w:evenVBand="0" w:oddHBand="0" w:evenHBand="0" w:firstRowFirstColumn="0" w:firstRowLastColumn="0" w:lastRowFirstColumn="0" w:lastRowLastColumn="0"/>
            </w:pPr>
            <w:r>
              <w:t xml:space="preserve">Testet ob bei Eingabe des </w:t>
            </w:r>
            <w:r w:rsidR="00831FC2">
              <w:t xml:space="preserve">eigenen </w:t>
            </w:r>
            <w:r>
              <w:t xml:space="preserve">Benutzernamens, dieser übernommen </w:t>
            </w:r>
            <w:r w:rsidR="00782CF2">
              <w:t xml:space="preserve">und </w:t>
            </w:r>
            <w:r w:rsidR="00831FC2">
              <w:t>auch gespeichert wird</w:t>
            </w:r>
            <w:r>
              <w:t>.</w:t>
            </w:r>
          </w:p>
        </w:tc>
      </w:tr>
      <w:tr w:rsidR="00967FFE" w14:paraId="7625700A"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19720A1" w14:textId="77777777" w:rsidR="00967FFE" w:rsidRDefault="00967FFE" w:rsidP="00172070">
            <w:r>
              <w:lastRenderedPageBreak/>
              <w:t>Testdaten</w:t>
            </w:r>
          </w:p>
        </w:tc>
        <w:tc>
          <w:tcPr>
            <w:tcW w:w="4252" w:type="dxa"/>
          </w:tcPr>
          <w:p w14:paraId="762EA2B8" w14:textId="40EEC983" w:rsidR="00967FFE" w:rsidRDefault="00967FFE" w:rsidP="00831FC2">
            <w:pPr>
              <w:cnfStyle w:val="000000100000" w:firstRow="0" w:lastRow="0" w:firstColumn="0" w:lastColumn="0" w:oddVBand="0" w:evenVBand="0" w:oddHBand="1" w:evenHBand="0" w:firstRowFirstColumn="0" w:firstRowLastColumn="0" w:lastRowFirstColumn="0" w:lastRowLastColumn="0"/>
            </w:pPr>
            <w:r>
              <w:t>Die Spieler geben einen Eigenen Namen ein</w:t>
            </w:r>
          </w:p>
        </w:tc>
      </w:tr>
      <w:tr w:rsidR="00967FFE" w14:paraId="45338EB5" w14:textId="77777777" w:rsidTr="00675EDE">
        <w:tc>
          <w:tcPr>
            <w:cnfStyle w:val="001000000000" w:firstRow="0" w:lastRow="0" w:firstColumn="1" w:lastColumn="0" w:oddVBand="0" w:evenVBand="0" w:oddHBand="0" w:evenHBand="0" w:firstRowFirstColumn="0" w:firstRowLastColumn="0" w:lastRowFirstColumn="0" w:lastRowLastColumn="0"/>
            <w:tcW w:w="4252" w:type="dxa"/>
          </w:tcPr>
          <w:p w14:paraId="154831F0" w14:textId="77777777" w:rsidR="00967FFE" w:rsidRDefault="00967FFE" w:rsidP="00172070">
            <w:r>
              <w:t>Ablauf</w:t>
            </w:r>
          </w:p>
        </w:tc>
        <w:tc>
          <w:tcPr>
            <w:tcW w:w="4252" w:type="dxa"/>
          </w:tcPr>
          <w:p w14:paraId="0DB072DF" w14:textId="28BC1456" w:rsidR="00967FFE" w:rsidRDefault="00967FFE" w:rsidP="00172070">
            <w:pPr>
              <w:cnfStyle w:val="000000000000" w:firstRow="0" w:lastRow="0" w:firstColumn="0" w:lastColumn="0" w:oddVBand="0" w:evenVBand="0" w:oddHBand="0" w:evenHBand="0" w:firstRowFirstColumn="0" w:firstRowLastColumn="0" w:lastRowFirstColumn="0" w:lastRowLastColumn="0"/>
            </w:pPr>
            <w:r>
              <w:t>Die Spieler ändern den Namen</w:t>
            </w:r>
            <w:r w:rsidR="00831FC2">
              <w:t xml:space="preserve"> im EinstellungsGUI und starten das Spiel</w:t>
            </w:r>
            <w:r>
              <w:t>.</w:t>
            </w:r>
          </w:p>
        </w:tc>
      </w:tr>
      <w:tr w:rsidR="00967FFE" w14:paraId="0796DB61" w14:textId="77777777" w:rsidTr="0067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5F68A59" w14:textId="61C0E330" w:rsidR="00967FFE" w:rsidRDefault="009D5256" w:rsidP="00172070">
            <w:r>
              <w:t>Erwartetes Testresultat</w:t>
            </w:r>
          </w:p>
        </w:tc>
        <w:tc>
          <w:tcPr>
            <w:tcW w:w="4252" w:type="dxa"/>
          </w:tcPr>
          <w:p w14:paraId="122A9269" w14:textId="27B94997" w:rsidR="00A468D0" w:rsidRDefault="00A468D0"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Die eigebenden Namen für die Benutze</w:t>
            </w:r>
            <w:r w:rsidR="000C4AF4">
              <w:t>rn</w:t>
            </w:r>
            <w:r>
              <w:t xml:space="preserve"> werden gespeichert.</w:t>
            </w:r>
          </w:p>
          <w:p w14:paraId="5F958EDF" w14:textId="063F74D4" w:rsidR="00967FFE" w:rsidRDefault="00A468D0"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Es sind zwei Namen vorhanden</w:t>
            </w:r>
          </w:p>
        </w:tc>
      </w:tr>
    </w:tbl>
    <w:p w14:paraId="396C3946" w14:textId="77777777" w:rsidR="00967FFE" w:rsidRDefault="00967FFE" w:rsidP="00212C9B">
      <w:pPr>
        <w:rPr>
          <w:i/>
          <w:highlight w:val="yellow"/>
        </w:rPr>
      </w:pPr>
    </w:p>
    <w:p w14:paraId="70727033" w14:textId="77777777" w:rsidR="00675EDE" w:rsidRDefault="00675EDE" w:rsidP="00212C9B">
      <w:pPr>
        <w:rPr>
          <w:i/>
          <w:highlight w:val="yellow"/>
        </w:rPr>
      </w:pPr>
    </w:p>
    <w:p w14:paraId="55B8DC11" w14:textId="77777777" w:rsidR="00675EDE" w:rsidRDefault="00675ED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675EDE" w14:paraId="026675E3" w14:textId="77777777" w:rsidTr="00A46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05CD3225" w14:textId="77777777" w:rsidR="00675EDE" w:rsidRDefault="00675EDE" w:rsidP="00BB26F6">
            <w:r>
              <w:t>Element</w:t>
            </w:r>
          </w:p>
        </w:tc>
        <w:tc>
          <w:tcPr>
            <w:tcW w:w="4252" w:type="dxa"/>
            <w:shd w:val="clear" w:color="auto" w:fill="8DB3E2" w:themeFill="text2" w:themeFillTint="66"/>
          </w:tcPr>
          <w:p w14:paraId="2C0978A7" w14:textId="77777777" w:rsidR="00675EDE" w:rsidRDefault="00675ED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675EDE" w14:paraId="680A460B"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FC5496D" w14:textId="77777777" w:rsidR="00675EDE" w:rsidRDefault="00675EDE" w:rsidP="00BB26F6">
            <w:r>
              <w:t>Testfallnummer</w:t>
            </w:r>
          </w:p>
        </w:tc>
        <w:tc>
          <w:tcPr>
            <w:tcW w:w="4252" w:type="dxa"/>
          </w:tcPr>
          <w:p w14:paraId="3E9EAAC6" w14:textId="6A1DD2F5" w:rsidR="00675EDE" w:rsidRDefault="00831FC2" w:rsidP="00BB26F6">
            <w:pPr>
              <w:cnfStyle w:val="000000100000" w:firstRow="0" w:lastRow="0" w:firstColumn="0" w:lastColumn="0" w:oddVBand="0" w:evenVBand="0" w:oddHBand="1" w:evenHBand="0" w:firstRowFirstColumn="0" w:firstRowLastColumn="0" w:lastRowFirstColumn="0" w:lastRowLastColumn="0"/>
            </w:pPr>
            <w:r>
              <w:t>TF-004</w:t>
            </w:r>
          </w:p>
        </w:tc>
      </w:tr>
      <w:tr w:rsidR="00675EDE" w14:paraId="7DF655EE"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6D2E0536" w14:textId="77777777" w:rsidR="00675EDE" w:rsidRDefault="00675EDE" w:rsidP="00BB26F6">
            <w:r>
              <w:t>Kurzbeschreibung</w:t>
            </w:r>
          </w:p>
        </w:tc>
        <w:tc>
          <w:tcPr>
            <w:tcW w:w="4252" w:type="dxa"/>
          </w:tcPr>
          <w:p w14:paraId="198AD411" w14:textId="6A8DE044" w:rsidR="00675EDE" w:rsidRDefault="00675EDE" w:rsidP="00BB26F6">
            <w:pPr>
              <w:cnfStyle w:val="000000000000" w:firstRow="0" w:lastRow="0" w:firstColumn="0" w:lastColumn="0" w:oddVBand="0" w:evenVBand="0" w:oddHBand="0" w:evenHBand="0" w:firstRowFirstColumn="0" w:firstRowLastColumn="0" w:lastRowFirstColumn="0" w:lastRowLastColumn="0"/>
            </w:pPr>
            <w:r>
              <w:t xml:space="preserve">Testet ob </w:t>
            </w:r>
            <w:r w:rsidR="009001DA">
              <w:t>genauso viele Karten erzeugt werden wie ausgewählt</w:t>
            </w:r>
            <w:r w:rsidR="00A468D0">
              <w:t>.</w:t>
            </w:r>
          </w:p>
        </w:tc>
      </w:tr>
      <w:tr w:rsidR="00675EDE" w14:paraId="6C3E3727"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E4B8FC8" w14:textId="77777777" w:rsidR="00675EDE" w:rsidRDefault="00675EDE" w:rsidP="00BB26F6">
            <w:r>
              <w:t>Testdaten</w:t>
            </w:r>
          </w:p>
        </w:tc>
        <w:tc>
          <w:tcPr>
            <w:tcW w:w="4252" w:type="dxa"/>
          </w:tcPr>
          <w:p w14:paraId="63D7E377" w14:textId="26A7BB82" w:rsidR="009001DA" w:rsidRDefault="00A468D0" w:rsidP="00A468D0">
            <w:pPr>
              <w:cnfStyle w:val="000000100000" w:firstRow="0" w:lastRow="0" w:firstColumn="0" w:lastColumn="0" w:oddVBand="0" w:evenVBand="0" w:oddHBand="1" w:evenHBand="0" w:firstRowFirstColumn="0" w:firstRowLastColumn="0" w:lastRowFirstColumn="0" w:lastRowLastColumn="0"/>
            </w:pPr>
            <w:r>
              <w:t>Die Memorykarten, die aufgrund der Spielgrösse erstellt wurden.</w:t>
            </w:r>
          </w:p>
        </w:tc>
      </w:tr>
      <w:tr w:rsidR="00675EDE" w14:paraId="29F537ED"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29D6B4BA" w14:textId="77777777" w:rsidR="00675EDE" w:rsidRDefault="00675EDE" w:rsidP="00BB26F6">
            <w:r>
              <w:t>Ablauf</w:t>
            </w:r>
          </w:p>
        </w:tc>
        <w:tc>
          <w:tcPr>
            <w:tcW w:w="4252" w:type="dxa"/>
          </w:tcPr>
          <w:p w14:paraId="2CE00A3B" w14:textId="737EA25B" w:rsidR="00675EDE" w:rsidRDefault="009001DA" w:rsidP="00BB26F6">
            <w:pPr>
              <w:cnfStyle w:val="000000000000" w:firstRow="0" w:lastRow="0" w:firstColumn="0" w:lastColumn="0" w:oddVBand="0" w:evenVBand="0" w:oddHBand="0" w:evenHBand="0" w:firstRowFirstColumn="0" w:firstRowLastColumn="0" w:lastRowFirstColumn="0" w:lastRowLastColumn="0"/>
            </w:pPr>
            <w:r>
              <w:t xml:space="preserve">Der Spieler wählt eine Spielgrösse und </w:t>
            </w:r>
            <w:r w:rsidR="00A468D0">
              <w:t>startet das Memoryspiel.</w:t>
            </w:r>
          </w:p>
        </w:tc>
      </w:tr>
      <w:tr w:rsidR="00675EDE" w14:paraId="3E8B632A"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F6F454E" w14:textId="3D0FF75A" w:rsidR="00675EDE" w:rsidRDefault="009D5256" w:rsidP="00BB26F6">
            <w:r>
              <w:t>Erwartetes Testresultat</w:t>
            </w:r>
          </w:p>
        </w:tc>
        <w:tc>
          <w:tcPr>
            <w:tcW w:w="4252" w:type="dxa"/>
          </w:tcPr>
          <w:p w14:paraId="07EA31F6" w14:textId="2ED20C9A" w:rsidR="00675EDE" w:rsidRDefault="00AC25CE" w:rsidP="007D64EB">
            <w:pPr>
              <w:cnfStyle w:val="000000100000" w:firstRow="0" w:lastRow="0" w:firstColumn="0" w:lastColumn="0" w:oddVBand="0" w:evenVBand="0" w:oddHBand="1" w:evenHBand="0" w:firstRowFirstColumn="0" w:firstRowLastColumn="0" w:lastRowFirstColumn="0" w:lastRowLastColumn="0"/>
            </w:pPr>
            <w:r>
              <w:t>Es wurden so viele knöpfe erzeugt, wie Spielgrösse ausgewählt.</w:t>
            </w:r>
          </w:p>
        </w:tc>
      </w:tr>
    </w:tbl>
    <w:p w14:paraId="2515383B" w14:textId="77777777" w:rsidR="00675EDE" w:rsidRDefault="00675ED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2465B0" w14:paraId="7306CE70" w14:textId="77777777" w:rsidTr="00617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5708D0CC" w14:textId="77777777" w:rsidR="002465B0" w:rsidRDefault="002465B0" w:rsidP="00BB26F6">
            <w:r>
              <w:t>Element</w:t>
            </w:r>
          </w:p>
        </w:tc>
        <w:tc>
          <w:tcPr>
            <w:tcW w:w="4252" w:type="dxa"/>
            <w:shd w:val="clear" w:color="auto" w:fill="8DB3E2" w:themeFill="text2" w:themeFillTint="66"/>
          </w:tcPr>
          <w:p w14:paraId="083EF9EE" w14:textId="77777777" w:rsidR="002465B0" w:rsidRDefault="002465B0"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2465B0" w14:paraId="400DCDDD"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72A9A9E" w14:textId="77777777" w:rsidR="002465B0" w:rsidRDefault="002465B0" w:rsidP="00BB26F6">
            <w:r>
              <w:t>Testfallnummer</w:t>
            </w:r>
          </w:p>
        </w:tc>
        <w:tc>
          <w:tcPr>
            <w:tcW w:w="4252" w:type="dxa"/>
          </w:tcPr>
          <w:p w14:paraId="687A8A05" w14:textId="3D8491BD" w:rsidR="002465B0" w:rsidRDefault="00973BAC" w:rsidP="00BB26F6">
            <w:pPr>
              <w:cnfStyle w:val="000000100000" w:firstRow="0" w:lastRow="0" w:firstColumn="0" w:lastColumn="0" w:oddVBand="0" w:evenVBand="0" w:oddHBand="1" w:evenHBand="0" w:firstRowFirstColumn="0" w:firstRowLastColumn="0" w:lastRowFirstColumn="0" w:lastRowLastColumn="0"/>
            </w:pPr>
            <w:r>
              <w:t>TF-005</w:t>
            </w:r>
          </w:p>
        </w:tc>
      </w:tr>
      <w:tr w:rsidR="002465B0" w14:paraId="7DF54726"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6C9F6E46" w14:textId="77777777" w:rsidR="002465B0" w:rsidRDefault="002465B0" w:rsidP="00BB26F6">
            <w:r>
              <w:t>Kurzbeschreibung</w:t>
            </w:r>
          </w:p>
        </w:tc>
        <w:tc>
          <w:tcPr>
            <w:tcW w:w="4252" w:type="dxa"/>
          </w:tcPr>
          <w:p w14:paraId="3B566F36" w14:textId="4F1F3A5F" w:rsidR="002465B0" w:rsidRDefault="002465B0" w:rsidP="00BB26F6">
            <w:pPr>
              <w:cnfStyle w:val="000000000000" w:firstRow="0" w:lastRow="0" w:firstColumn="0" w:lastColumn="0" w:oddVBand="0" w:evenVBand="0" w:oddHBand="0" w:evenHBand="0" w:firstRowFirstColumn="0" w:firstRowLastColumn="0" w:lastRowFirstColumn="0" w:lastRowLastColumn="0"/>
            </w:pPr>
            <w:r>
              <w:t xml:space="preserve">Testet </w:t>
            </w:r>
            <w:r w:rsidR="00973BAC">
              <w:t>ob die richtigen Spielgrössen vorhanden sind.</w:t>
            </w:r>
          </w:p>
        </w:tc>
      </w:tr>
      <w:tr w:rsidR="002465B0" w14:paraId="48A300ED"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5B78985" w14:textId="77777777" w:rsidR="002465B0" w:rsidRDefault="002465B0" w:rsidP="00BB26F6">
            <w:r>
              <w:t>Testdaten</w:t>
            </w:r>
          </w:p>
        </w:tc>
        <w:tc>
          <w:tcPr>
            <w:tcW w:w="4252" w:type="dxa"/>
          </w:tcPr>
          <w:p w14:paraId="2D2391F4" w14:textId="1FF14602" w:rsidR="002465B0" w:rsidRDefault="00973BAC" w:rsidP="00973BAC">
            <w:pPr>
              <w:cnfStyle w:val="000000100000" w:firstRow="0" w:lastRow="0" w:firstColumn="0" w:lastColumn="0" w:oddVBand="0" w:evenVBand="0" w:oddHBand="1" w:evenHBand="0" w:firstRowFirstColumn="0" w:firstRowLastColumn="0" w:lastRowFirstColumn="0" w:lastRowLastColumn="0"/>
            </w:pPr>
            <w:r>
              <w:t xml:space="preserve">Spielgrössen in einem </w:t>
            </w:r>
            <w:r w:rsidR="00155A1D">
              <w:t>Vector</w:t>
            </w:r>
            <w:r>
              <w:t xml:space="preserve"> gespeichert</w:t>
            </w:r>
          </w:p>
        </w:tc>
      </w:tr>
      <w:tr w:rsidR="002465B0" w14:paraId="695B7BF8"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30676249" w14:textId="77777777" w:rsidR="002465B0" w:rsidRDefault="002465B0" w:rsidP="00BB26F6">
            <w:r>
              <w:t>Ablauf</w:t>
            </w:r>
          </w:p>
        </w:tc>
        <w:tc>
          <w:tcPr>
            <w:tcW w:w="4252" w:type="dxa"/>
          </w:tcPr>
          <w:p w14:paraId="09324A5D" w14:textId="3B24AB59" w:rsidR="002465B0" w:rsidRDefault="00F354FB" w:rsidP="00BB26F6">
            <w:pPr>
              <w:cnfStyle w:val="000000000000" w:firstRow="0" w:lastRow="0" w:firstColumn="0" w:lastColumn="0" w:oddVBand="0" w:evenVBand="0" w:oddHBand="0" w:evenHBand="0" w:firstRowFirstColumn="0" w:firstRowLastColumn="0" w:lastRowFirstColumn="0" w:lastRowLastColumn="0"/>
            </w:pPr>
            <w:r>
              <w:t>Der Spieler</w:t>
            </w:r>
            <w:r w:rsidR="00861DED">
              <w:t xml:space="preserve"> </w:t>
            </w:r>
            <w:r w:rsidR="008E2A47">
              <w:t>will die Spielgrösse auswählen, dafür hat er eine</w:t>
            </w:r>
            <w:r>
              <w:t xml:space="preserve"> JCombobox</w:t>
            </w:r>
          </w:p>
        </w:tc>
      </w:tr>
      <w:tr w:rsidR="002465B0" w14:paraId="52A49D96"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5AFBD0C" w14:textId="32E86491" w:rsidR="002465B0" w:rsidRDefault="009D5256" w:rsidP="00BB26F6">
            <w:r>
              <w:t>Erwartetes Testresultat</w:t>
            </w:r>
          </w:p>
        </w:tc>
        <w:tc>
          <w:tcPr>
            <w:tcW w:w="4252" w:type="dxa"/>
          </w:tcPr>
          <w:p w14:paraId="07A11E55" w14:textId="307590BD" w:rsidR="002465B0" w:rsidRDefault="00617BC7"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Es sind 5 </w:t>
            </w:r>
            <w:r w:rsidR="008E2A47">
              <w:t>Werte</w:t>
            </w:r>
            <w:r>
              <w:t xml:space="preserve"> im Array vorhanden</w:t>
            </w:r>
          </w:p>
          <w:p w14:paraId="465554D7" w14:textId="4356E6ED" w:rsidR="00617BC7" w:rsidRDefault="00617BC7"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Die werte sind 5x5 bis 10x10 (Gleiche Zahlen links und rechts neben x)</w:t>
            </w:r>
          </w:p>
        </w:tc>
      </w:tr>
    </w:tbl>
    <w:p w14:paraId="37C170D0" w14:textId="77777777" w:rsidR="00675EDE" w:rsidRDefault="00675ED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2465B0" w14:paraId="0ED8EC78" w14:textId="77777777" w:rsidTr="00361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8DB3E2" w:themeFill="text2" w:themeFillTint="66"/>
          </w:tcPr>
          <w:p w14:paraId="7BA1E564" w14:textId="77777777" w:rsidR="002465B0" w:rsidRDefault="002465B0" w:rsidP="00BB26F6">
            <w:r>
              <w:t>Element</w:t>
            </w:r>
          </w:p>
        </w:tc>
        <w:tc>
          <w:tcPr>
            <w:tcW w:w="4247" w:type="dxa"/>
            <w:shd w:val="clear" w:color="auto" w:fill="8DB3E2" w:themeFill="text2" w:themeFillTint="66"/>
          </w:tcPr>
          <w:p w14:paraId="0CEA2D4F" w14:textId="77777777" w:rsidR="002465B0" w:rsidRDefault="002465B0"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2465B0" w14:paraId="04F2ACA0" w14:textId="77777777" w:rsidTr="00361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F476FC" w14:textId="77777777" w:rsidR="002465B0" w:rsidRDefault="002465B0" w:rsidP="00BB26F6">
            <w:r>
              <w:t>Testfallnummer</w:t>
            </w:r>
          </w:p>
        </w:tc>
        <w:tc>
          <w:tcPr>
            <w:tcW w:w="4247" w:type="dxa"/>
          </w:tcPr>
          <w:p w14:paraId="67856EA5" w14:textId="3FDDBE03" w:rsidR="002465B0" w:rsidRDefault="00617BC7" w:rsidP="00BB26F6">
            <w:pPr>
              <w:cnfStyle w:val="000000100000" w:firstRow="0" w:lastRow="0" w:firstColumn="0" w:lastColumn="0" w:oddVBand="0" w:evenVBand="0" w:oddHBand="1" w:evenHBand="0" w:firstRowFirstColumn="0" w:firstRowLastColumn="0" w:lastRowFirstColumn="0" w:lastRowLastColumn="0"/>
            </w:pPr>
            <w:r>
              <w:t>TF-006</w:t>
            </w:r>
          </w:p>
        </w:tc>
      </w:tr>
      <w:tr w:rsidR="002465B0" w14:paraId="5803DAF1" w14:textId="77777777" w:rsidTr="003611FE">
        <w:tc>
          <w:tcPr>
            <w:cnfStyle w:val="001000000000" w:firstRow="0" w:lastRow="0" w:firstColumn="1" w:lastColumn="0" w:oddVBand="0" w:evenVBand="0" w:oddHBand="0" w:evenHBand="0" w:firstRowFirstColumn="0" w:firstRowLastColumn="0" w:lastRowFirstColumn="0" w:lastRowLastColumn="0"/>
            <w:tcW w:w="4247" w:type="dxa"/>
          </w:tcPr>
          <w:p w14:paraId="6CD53330" w14:textId="77777777" w:rsidR="002465B0" w:rsidRDefault="002465B0" w:rsidP="00BB26F6">
            <w:r>
              <w:t>Kurzbeschreibung</w:t>
            </w:r>
          </w:p>
        </w:tc>
        <w:tc>
          <w:tcPr>
            <w:tcW w:w="4247" w:type="dxa"/>
          </w:tcPr>
          <w:p w14:paraId="4A19BA10" w14:textId="047A2160" w:rsidR="002465B0" w:rsidRDefault="00617BC7" w:rsidP="00BB26F6">
            <w:pPr>
              <w:cnfStyle w:val="000000000000" w:firstRow="0" w:lastRow="0" w:firstColumn="0" w:lastColumn="0" w:oddVBand="0" w:evenVBand="0" w:oddHBand="0" w:evenHBand="0" w:firstRowFirstColumn="0" w:firstRowLastColumn="0" w:lastRowFirstColumn="0" w:lastRowLastColumn="0"/>
            </w:pPr>
            <w:r>
              <w:t xml:space="preserve">Es gibt Karten die mehr </w:t>
            </w:r>
            <w:r w:rsidR="005142FF">
              <w:t>P</w:t>
            </w:r>
            <w:r>
              <w:t>unkte geben</w:t>
            </w:r>
            <w:r w:rsidR="002465B0">
              <w:t xml:space="preserve"> </w:t>
            </w:r>
          </w:p>
        </w:tc>
      </w:tr>
      <w:tr w:rsidR="002465B0" w14:paraId="43A6A501" w14:textId="77777777" w:rsidTr="00361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F3354E" w14:textId="77777777" w:rsidR="002465B0" w:rsidRDefault="002465B0" w:rsidP="00BB26F6">
            <w:r>
              <w:t>Testdaten</w:t>
            </w:r>
          </w:p>
        </w:tc>
        <w:tc>
          <w:tcPr>
            <w:tcW w:w="4247" w:type="dxa"/>
          </w:tcPr>
          <w:p w14:paraId="5B50BE70" w14:textId="19D1F0A8" w:rsidR="002465B0" w:rsidRDefault="00155A1D" w:rsidP="00617BC7">
            <w:pPr>
              <w:cnfStyle w:val="000000100000" w:firstRow="0" w:lastRow="0" w:firstColumn="0" w:lastColumn="0" w:oddVBand="0" w:evenVBand="0" w:oddHBand="1" w:evenHBand="0" w:firstRowFirstColumn="0" w:firstRowLastColumn="0" w:lastRowFirstColumn="0" w:lastRowLastColumn="0"/>
            </w:pPr>
            <w:r>
              <w:t xml:space="preserve">Joker karten, die mehr </w:t>
            </w:r>
            <w:r w:rsidR="00617BC7">
              <w:t>Punkte</w:t>
            </w:r>
            <w:r>
              <w:t xml:space="preserve"> geben.</w:t>
            </w:r>
          </w:p>
        </w:tc>
      </w:tr>
      <w:tr w:rsidR="002465B0" w14:paraId="7C5A44DA" w14:textId="77777777" w:rsidTr="003611FE">
        <w:tc>
          <w:tcPr>
            <w:cnfStyle w:val="001000000000" w:firstRow="0" w:lastRow="0" w:firstColumn="1" w:lastColumn="0" w:oddVBand="0" w:evenVBand="0" w:oddHBand="0" w:evenHBand="0" w:firstRowFirstColumn="0" w:firstRowLastColumn="0" w:lastRowFirstColumn="0" w:lastRowLastColumn="0"/>
            <w:tcW w:w="4247" w:type="dxa"/>
          </w:tcPr>
          <w:p w14:paraId="6B14FACA" w14:textId="77777777" w:rsidR="002465B0" w:rsidRDefault="002465B0" w:rsidP="00BB26F6">
            <w:r>
              <w:lastRenderedPageBreak/>
              <w:t>Ablauf</w:t>
            </w:r>
          </w:p>
        </w:tc>
        <w:tc>
          <w:tcPr>
            <w:tcW w:w="4247" w:type="dxa"/>
          </w:tcPr>
          <w:p w14:paraId="1EE61903" w14:textId="1CFF77B9" w:rsidR="002465B0" w:rsidRDefault="00617BC7" w:rsidP="00BB26F6">
            <w:pPr>
              <w:cnfStyle w:val="000000000000" w:firstRow="0" w:lastRow="0" w:firstColumn="0" w:lastColumn="0" w:oddVBand="0" w:evenVBand="0" w:oddHBand="0" w:evenHBand="0" w:firstRowFirstColumn="0" w:firstRowLastColumn="0" w:lastRowFirstColumn="0" w:lastRowLastColumn="0"/>
            </w:pPr>
            <w:r>
              <w:t>Karten werden erstellt(intern)</w:t>
            </w:r>
          </w:p>
        </w:tc>
      </w:tr>
      <w:tr w:rsidR="002465B0" w14:paraId="590B6C9D" w14:textId="77777777" w:rsidTr="00361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106B50" w14:textId="0B23EFA9" w:rsidR="002465B0" w:rsidRDefault="009D5256" w:rsidP="00BB26F6">
            <w:r>
              <w:t xml:space="preserve"> Erwartetes Testresultat</w:t>
            </w:r>
          </w:p>
        </w:tc>
        <w:tc>
          <w:tcPr>
            <w:tcW w:w="4247" w:type="dxa"/>
          </w:tcPr>
          <w:p w14:paraId="3FF94651" w14:textId="27169F73" w:rsidR="002465B0" w:rsidRDefault="00617BC7" w:rsidP="00617BC7">
            <w:pPr>
              <w:cnfStyle w:val="000000100000" w:firstRow="0" w:lastRow="0" w:firstColumn="0" w:lastColumn="0" w:oddVBand="0" w:evenVBand="0" w:oddHBand="1" w:evenHBand="0" w:firstRowFirstColumn="0" w:firstRowLastColumn="0" w:lastRowFirstColumn="0" w:lastRowLastColumn="0"/>
            </w:pPr>
            <w:r>
              <w:t>Es gibt Karten die mehr Punkte geben</w:t>
            </w:r>
            <w:r w:rsidR="00155A1D">
              <w:t xml:space="preserve">        </w:t>
            </w:r>
            <w:r>
              <w:t>-&gt;Jokerkarten</w:t>
            </w:r>
          </w:p>
        </w:tc>
      </w:tr>
    </w:tbl>
    <w:p w14:paraId="28778CF4" w14:textId="10A812D2" w:rsidR="00675EDE" w:rsidRDefault="00675ED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3611FE" w14:paraId="3D777A46"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20D4E67F" w14:textId="77777777" w:rsidR="003611FE" w:rsidRDefault="003611FE" w:rsidP="00BB26F6">
            <w:r>
              <w:t>Element</w:t>
            </w:r>
          </w:p>
        </w:tc>
        <w:tc>
          <w:tcPr>
            <w:tcW w:w="4252" w:type="dxa"/>
            <w:shd w:val="clear" w:color="auto" w:fill="8DB3E2" w:themeFill="text2" w:themeFillTint="66"/>
          </w:tcPr>
          <w:p w14:paraId="229B5E25" w14:textId="77777777" w:rsidR="003611FE" w:rsidRDefault="003611F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3611FE" w14:paraId="2E0015FB"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B9A9830" w14:textId="77777777" w:rsidR="003611FE" w:rsidRDefault="003611FE" w:rsidP="00BB26F6">
            <w:r>
              <w:t>Testfallnummer</w:t>
            </w:r>
          </w:p>
        </w:tc>
        <w:tc>
          <w:tcPr>
            <w:tcW w:w="4252" w:type="dxa"/>
          </w:tcPr>
          <w:p w14:paraId="64CD2B39" w14:textId="05C14B70" w:rsidR="003611FE" w:rsidRDefault="003611FE" w:rsidP="00BB26F6">
            <w:pPr>
              <w:cnfStyle w:val="000000100000" w:firstRow="0" w:lastRow="0" w:firstColumn="0" w:lastColumn="0" w:oddVBand="0" w:evenVBand="0" w:oddHBand="1" w:evenHBand="0" w:firstRowFirstColumn="0" w:firstRowLastColumn="0" w:lastRowFirstColumn="0" w:lastRowLastColumn="0"/>
            </w:pPr>
            <w:r>
              <w:t>TF-007</w:t>
            </w:r>
          </w:p>
        </w:tc>
      </w:tr>
      <w:tr w:rsidR="003611FE" w14:paraId="66ABBF37"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545803B7" w14:textId="77777777" w:rsidR="003611FE" w:rsidRDefault="003611FE" w:rsidP="00BB26F6">
            <w:r>
              <w:t>Kurzbeschreibung</w:t>
            </w:r>
          </w:p>
        </w:tc>
        <w:tc>
          <w:tcPr>
            <w:tcW w:w="4252" w:type="dxa"/>
          </w:tcPr>
          <w:p w14:paraId="4F9372E6" w14:textId="2852BAF4" w:rsidR="003611FE" w:rsidRDefault="00F22E90" w:rsidP="00BB26F6">
            <w:pPr>
              <w:cnfStyle w:val="000000000000" w:firstRow="0" w:lastRow="0" w:firstColumn="0" w:lastColumn="0" w:oddVBand="0" w:evenVBand="0" w:oddHBand="0" w:evenHBand="0" w:firstRowFirstColumn="0" w:firstRowLastColumn="0" w:lastRowFirstColumn="0" w:lastRowLastColumn="0"/>
            </w:pPr>
            <w:r>
              <w:t>Es gibt genau so viele verschiedene Bilder, dass es genug hat für ein Memoryspiel (Bilder mal 2 =gesamt</w:t>
            </w:r>
            <w:r w:rsidR="00155A1D">
              <w:t>, alle Karten</w:t>
            </w:r>
            <w:r>
              <w:t>)</w:t>
            </w:r>
          </w:p>
        </w:tc>
      </w:tr>
      <w:tr w:rsidR="003611FE" w14:paraId="5A61C6EA"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5D37CC4" w14:textId="77777777" w:rsidR="003611FE" w:rsidRDefault="003611FE" w:rsidP="00BB26F6">
            <w:r>
              <w:t>Testdaten</w:t>
            </w:r>
          </w:p>
        </w:tc>
        <w:tc>
          <w:tcPr>
            <w:tcW w:w="4252" w:type="dxa"/>
          </w:tcPr>
          <w:p w14:paraId="7D665898" w14:textId="3D8259D5" w:rsidR="003611FE" w:rsidRDefault="00F22E90" w:rsidP="00BB26F6">
            <w:pPr>
              <w:cnfStyle w:val="000000100000" w:firstRow="0" w:lastRow="0" w:firstColumn="0" w:lastColumn="0" w:oddVBand="0" w:evenVBand="0" w:oddHBand="1" w:evenHBand="0" w:firstRowFirstColumn="0" w:firstRowLastColumn="0" w:lastRowFirstColumn="0" w:lastRowLastColumn="0"/>
            </w:pPr>
            <w:r>
              <w:t>Die Pfade der Bilder</w:t>
            </w:r>
            <w:r w:rsidR="00155A1D">
              <w:t xml:space="preserve"> in einem Vector</w:t>
            </w:r>
          </w:p>
        </w:tc>
      </w:tr>
      <w:tr w:rsidR="003611FE" w14:paraId="05BC1708"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7418D70C" w14:textId="77777777" w:rsidR="003611FE" w:rsidRDefault="003611FE" w:rsidP="00BB26F6">
            <w:r>
              <w:t>Ablauf</w:t>
            </w:r>
          </w:p>
        </w:tc>
        <w:tc>
          <w:tcPr>
            <w:tcW w:w="4252" w:type="dxa"/>
          </w:tcPr>
          <w:p w14:paraId="77FED19B" w14:textId="7B9DBA32" w:rsidR="003611FE" w:rsidRDefault="00F22E90" w:rsidP="00BB26F6">
            <w:pPr>
              <w:cnfStyle w:val="000000000000" w:firstRow="0" w:lastRow="0" w:firstColumn="0" w:lastColumn="0" w:oddVBand="0" w:evenVBand="0" w:oddHBand="0" w:evenHBand="0" w:firstRowFirstColumn="0" w:firstRowLastColumn="0" w:lastRowFirstColumn="0" w:lastRowLastColumn="0"/>
            </w:pPr>
            <w:r>
              <w:t xml:space="preserve">Die Bilder werden anhand der Pfade </w:t>
            </w:r>
            <w:r w:rsidR="00504709">
              <w:t>beim Aufbereiten</w:t>
            </w:r>
            <w:r>
              <w:t xml:space="preserve"> des Spiels in einem Vector </w:t>
            </w:r>
            <w:r w:rsidR="00763676">
              <w:t>gesetzt. (</w:t>
            </w:r>
            <w:r w:rsidR="00155A1D">
              <w:t>imageloader())</w:t>
            </w:r>
          </w:p>
        </w:tc>
      </w:tr>
      <w:tr w:rsidR="003611FE" w14:paraId="3F62D671"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BCC3ACA" w14:textId="32871F4B" w:rsidR="003611FE" w:rsidRDefault="00551C4A" w:rsidP="00BB26F6">
            <w:r>
              <w:t>Erwartetes Testresultat</w:t>
            </w:r>
          </w:p>
        </w:tc>
        <w:tc>
          <w:tcPr>
            <w:tcW w:w="4252" w:type="dxa"/>
          </w:tcPr>
          <w:p w14:paraId="23A89DCD" w14:textId="77777777" w:rsidR="00504709" w:rsidRDefault="00504709" w:rsidP="00504709">
            <w:pPr>
              <w:pStyle w:val="Listenabsatz"/>
              <w:cnfStyle w:val="000000100000" w:firstRow="0" w:lastRow="0" w:firstColumn="0" w:lastColumn="0" w:oddVBand="0" w:evenVBand="0" w:oddHBand="1" w:evenHBand="0" w:firstRowFirstColumn="0" w:firstRowLastColumn="0" w:lastRowFirstColumn="0" w:lastRowLastColumn="0"/>
            </w:pPr>
            <w:r>
              <w:t xml:space="preserve">Es gibt genau so viel pfade wie benötigt. </w:t>
            </w:r>
          </w:p>
          <w:p w14:paraId="04F829A8" w14:textId="433BB9F7" w:rsidR="003611FE" w:rsidRDefault="00763676" w:rsidP="00504709">
            <w:pPr>
              <w:pStyle w:val="Listenabsatz"/>
              <w:cnfStyle w:val="000000100000" w:firstRow="0" w:lastRow="0" w:firstColumn="0" w:lastColumn="0" w:oddVBand="0" w:evenVBand="0" w:oddHBand="1" w:evenHBand="0" w:firstRowFirstColumn="0" w:firstRowLastColumn="0" w:lastRowFirstColumn="0" w:lastRowLastColumn="0"/>
            </w:pPr>
            <w:r>
              <w:t>(</w:t>
            </w:r>
            <w:r w:rsidR="00504709">
              <w:t>Pfade mal 2</w:t>
            </w:r>
            <w:r>
              <w:t>)</w:t>
            </w:r>
            <w:r w:rsidR="00504709">
              <w:t xml:space="preserve"> = gesamte Anzahl Karten</w:t>
            </w:r>
          </w:p>
        </w:tc>
      </w:tr>
    </w:tbl>
    <w:p w14:paraId="1AE6BC5C" w14:textId="77777777" w:rsidR="003611FE" w:rsidRDefault="003611F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3611FE" w14:paraId="46102D71"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47FC5FBC" w14:textId="77777777" w:rsidR="003611FE" w:rsidRDefault="003611FE" w:rsidP="00BB26F6">
            <w:r>
              <w:t>Element</w:t>
            </w:r>
          </w:p>
        </w:tc>
        <w:tc>
          <w:tcPr>
            <w:tcW w:w="4252" w:type="dxa"/>
            <w:shd w:val="clear" w:color="auto" w:fill="8DB3E2" w:themeFill="text2" w:themeFillTint="66"/>
          </w:tcPr>
          <w:p w14:paraId="37F17B33" w14:textId="77777777" w:rsidR="003611FE" w:rsidRDefault="003611F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3611FE" w14:paraId="27B5DECA"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5AC20B0" w14:textId="77777777" w:rsidR="003611FE" w:rsidRDefault="003611FE" w:rsidP="00BB26F6">
            <w:r>
              <w:t>Testfallnummer</w:t>
            </w:r>
          </w:p>
        </w:tc>
        <w:tc>
          <w:tcPr>
            <w:tcW w:w="4252" w:type="dxa"/>
          </w:tcPr>
          <w:p w14:paraId="676EFB91" w14:textId="0BA439BE" w:rsidR="003611FE" w:rsidRDefault="003611FE" w:rsidP="00BB26F6">
            <w:pPr>
              <w:cnfStyle w:val="000000100000" w:firstRow="0" w:lastRow="0" w:firstColumn="0" w:lastColumn="0" w:oddVBand="0" w:evenVBand="0" w:oddHBand="1" w:evenHBand="0" w:firstRowFirstColumn="0" w:firstRowLastColumn="0" w:lastRowFirstColumn="0" w:lastRowLastColumn="0"/>
            </w:pPr>
            <w:r>
              <w:t>TF-008</w:t>
            </w:r>
          </w:p>
        </w:tc>
      </w:tr>
      <w:tr w:rsidR="003611FE" w14:paraId="23C736FD"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0730C18E" w14:textId="77777777" w:rsidR="003611FE" w:rsidRDefault="003611FE" w:rsidP="00BB26F6">
            <w:r>
              <w:t>Kurzbeschreibung</w:t>
            </w:r>
          </w:p>
        </w:tc>
        <w:tc>
          <w:tcPr>
            <w:tcW w:w="4252" w:type="dxa"/>
          </w:tcPr>
          <w:p w14:paraId="747E13B7" w14:textId="3072642C" w:rsidR="003611FE" w:rsidRDefault="00155A1D" w:rsidP="00BB26F6">
            <w:pPr>
              <w:cnfStyle w:val="000000000000" w:firstRow="0" w:lastRow="0" w:firstColumn="0" w:lastColumn="0" w:oddVBand="0" w:evenVBand="0" w:oddHBand="0" w:evenHBand="0" w:firstRowFirstColumn="0" w:firstRowLastColumn="0" w:lastRowFirstColumn="0" w:lastRowLastColumn="0"/>
            </w:pPr>
            <w:r>
              <w:t xml:space="preserve">Unzulässiger </w:t>
            </w:r>
            <w:r w:rsidR="00555C40">
              <w:t xml:space="preserve">Benutzername </w:t>
            </w:r>
            <w:r>
              <w:t>(</w:t>
            </w:r>
            <w:r w:rsidR="00555C40">
              <w:t>z. B: links</w:t>
            </w:r>
            <w:r w:rsidR="00763676">
              <w:t xml:space="preserve">, </w:t>
            </w:r>
            <w:r w:rsidR="006C1F2B">
              <w:t xml:space="preserve">ungültige </w:t>
            </w:r>
            <w:r w:rsidR="00763676">
              <w:t>zeichen</w:t>
            </w:r>
            <w:r>
              <w:t>), der vom Spieler eingeben wird.</w:t>
            </w:r>
          </w:p>
        </w:tc>
      </w:tr>
      <w:tr w:rsidR="003611FE" w14:paraId="0083985D"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C9543C8" w14:textId="77777777" w:rsidR="003611FE" w:rsidRDefault="003611FE" w:rsidP="00BB26F6">
            <w:r>
              <w:t>Testdaten</w:t>
            </w:r>
          </w:p>
        </w:tc>
        <w:tc>
          <w:tcPr>
            <w:tcW w:w="4252" w:type="dxa"/>
          </w:tcPr>
          <w:p w14:paraId="75560826" w14:textId="4B70931D" w:rsidR="003611FE" w:rsidRDefault="00555C40" w:rsidP="00BB26F6">
            <w:pPr>
              <w:cnfStyle w:val="000000100000" w:firstRow="0" w:lastRow="0" w:firstColumn="0" w:lastColumn="0" w:oddVBand="0" w:evenVBand="0" w:oddHBand="1" w:evenHBand="0" w:firstRowFirstColumn="0" w:firstRowLastColumn="0" w:lastRowFirstColumn="0" w:lastRowLastColumn="0"/>
            </w:pPr>
            <w:r>
              <w:t>Benutzername der nicht zulässig ist</w:t>
            </w:r>
          </w:p>
        </w:tc>
      </w:tr>
      <w:tr w:rsidR="003611FE" w14:paraId="566E5E88"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5378D351" w14:textId="77777777" w:rsidR="003611FE" w:rsidRDefault="003611FE" w:rsidP="00BB26F6">
            <w:r>
              <w:t>Ablauf</w:t>
            </w:r>
          </w:p>
        </w:tc>
        <w:tc>
          <w:tcPr>
            <w:tcW w:w="4252" w:type="dxa"/>
          </w:tcPr>
          <w:p w14:paraId="5D4FB8B8" w14:textId="0E782B87" w:rsidR="003611FE" w:rsidRDefault="00555C40" w:rsidP="00BB26F6">
            <w:pPr>
              <w:cnfStyle w:val="000000000000" w:firstRow="0" w:lastRow="0" w:firstColumn="0" w:lastColumn="0" w:oddVBand="0" w:evenVBand="0" w:oddHBand="0" w:evenHBand="0" w:firstRowFirstColumn="0" w:firstRowLastColumn="0" w:lastRowFirstColumn="0" w:lastRowLastColumn="0"/>
            </w:pPr>
            <w:r>
              <w:t>Der Spieler verwendet unzulässige Zeichen als Benutzernamen.</w:t>
            </w:r>
          </w:p>
        </w:tc>
      </w:tr>
      <w:tr w:rsidR="003611FE" w14:paraId="6E1260F8"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32D72A0" w14:textId="4AA92E8C" w:rsidR="003611FE" w:rsidRDefault="00B015AE" w:rsidP="00BB26F6">
            <w:r>
              <w:t>Erwartetes Testresultat</w:t>
            </w:r>
          </w:p>
        </w:tc>
        <w:tc>
          <w:tcPr>
            <w:tcW w:w="4252" w:type="dxa"/>
          </w:tcPr>
          <w:p w14:paraId="6193618E" w14:textId="2C79937C" w:rsidR="003611FE" w:rsidRDefault="00555C40" w:rsidP="00BB26F6">
            <w:pPr>
              <w:cnfStyle w:val="000000100000" w:firstRow="0" w:lastRow="0" w:firstColumn="0" w:lastColumn="0" w:oddVBand="0" w:evenVBand="0" w:oddHBand="1" w:evenHBand="0" w:firstRowFirstColumn="0" w:firstRowLastColumn="0" w:lastRowFirstColumn="0" w:lastRowLastColumn="0"/>
            </w:pPr>
            <w:r>
              <w:t>Es sollte eine Fehlermeldung erscheinen und das Spiel sollte nicht gestartet werden.</w:t>
            </w:r>
          </w:p>
        </w:tc>
      </w:tr>
    </w:tbl>
    <w:p w14:paraId="4E18ED94" w14:textId="3B15FB95" w:rsidR="00675EDE" w:rsidRDefault="00675EDE" w:rsidP="00212C9B">
      <w:pPr>
        <w:rPr>
          <w:i/>
          <w:highlight w:val="yellow"/>
        </w:rPr>
      </w:pPr>
    </w:p>
    <w:p w14:paraId="5561467D" w14:textId="0FDA0E91" w:rsidR="003611FE" w:rsidRDefault="003611F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3611FE" w14:paraId="397EBEBE"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74AFCF9C" w14:textId="77777777" w:rsidR="003611FE" w:rsidRDefault="003611FE" w:rsidP="00BB26F6">
            <w:r>
              <w:t>Element</w:t>
            </w:r>
          </w:p>
        </w:tc>
        <w:tc>
          <w:tcPr>
            <w:tcW w:w="4252" w:type="dxa"/>
            <w:shd w:val="clear" w:color="auto" w:fill="8DB3E2" w:themeFill="text2" w:themeFillTint="66"/>
          </w:tcPr>
          <w:p w14:paraId="17BC9A78" w14:textId="77777777" w:rsidR="003611FE" w:rsidRDefault="003611F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3611FE" w14:paraId="175E8140"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E684DFF" w14:textId="77777777" w:rsidR="003611FE" w:rsidRDefault="003611FE" w:rsidP="00BB26F6">
            <w:r>
              <w:t>Testfallnummer</w:t>
            </w:r>
          </w:p>
        </w:tc>
        <w:tc>
          <w:tcPr>
            <w:tcW w:w="4252" w:type="dxa"/>
          </w:tcPr>
          <w:p w14:paraId="12851AB6" w14:textId="30E81047" w:rsidR="003611FE" w:rsidRDefault="003611FE" w:rsidP="00BB26F6">
            <w:pPr>
              <w:cnfStyle w:val="000000100000" w:firstRow="0" w:lastRow="0" w:firstColumn="0" w:lastColumn="0" w:oddVBand="0" w:evenVBand="0" w:oddHBand="1" w:evenHBand="0" w:firstRowFirstColumn="0" w:firstRowLastColumn="0" w:lastRowFirstColumn="0" w:lastRowLastColumn="0"/>
            </w:pPr>
            <w:r>
              <w:t>TF-009</w:t>
            </w:r>
          </w:p>
        </w:tc>
      </w:tr>
      <w:tr w:rsidR="003611FE" w14:paraId="1682A02C"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1F913285" w14:textId="77777777" w:rsidR="003611FE" w:rsidRDefault="003611FE" w:rsidP="00BB26F6">
            <w:r>
              <w:t>Kurzbeschreibung</w:t>
            </w:r>
          </w:p>
        </w:tc>
        <w:tc>
          <w:tcPr>
            <w:tcW w:w="4252" w:type="dxa"/>
          </w:tcPr>
          <w:p w14:paraId="204BC99F" w14:textId="2B321D06" w:rsidR="003611FE" w:rsidRDefault="003611FE" w:rsidP="00BB26F6">
            <w:pPr>
              <w:cnfStyle w:val="000000000000" w:firstRow="0" w:lastRow="0" w:firstColumn="0" w:lastColumn="0" w:oddVBand="0" w:evenVBand="0" w:oddHBand="0" w:evenHBand="0" w:firstRowFirstColumn="0" w:firstRowLastColumn="0" w:lastRowFirstColumn="0" w:lastRowLastColumn="0"/>
            </w:pPr>
            <w:r>
              <w:t>Karten</w:t>
            </w:r>
            <w:r w:rsidR="008E2A47">
              <w:t xml:space="preserve"> </w:t>
            </w:r>
            <w:r>
              <w:t>werden gemischt</w:t>
            </w:r>
          </w:p>
        </w:tc>
      </w:tr>
      <w:tr w:rsidR="003611FE" w14:paraId="23DBF6BB"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C476F6F" w14:textId="77777777" w:rsidR="003611FE" w:rsidRDefault="003611FE" w:rsidP="00BB26F6">
            <w:r>
              <w:t>Testdaten</w:t>
            </w:r>
          </w:p>
        </w:tc>
        <w:tc>
          <w:tcPr>
            <w:tcW w:w="4252" w:type="dxa"/>
          </w:tcPr>
          <w:p w14:paraId="4B8AB8AF" w14:textId="3E708D88" w:rsidR="003611FE" w:rsidRDefault="008E2A47" w:rsidP="00BB26F6">
            <w:pPr>
              <w:cnfStyle w:val="000000100000" w:firstRow="0" w:lastRow="0" w:firstColumn="0" w:lastColumn="0" w:oddVBand="0" w:evenVBand="0" w:oddHBand="1" w:evenHBand="0" w:firstRowFirstColumn="0" w:firstRowLastColumn="0" w:lastRowFirstColumn="0" w:lastRowLastColumn="0"/>
            </w:pPr>
            <w:r>
              <w:t>Die Memorykarten</w:t>
            </w:r>
          </w:p>
        </w:tc>
      </w:tr>
      <w:tr w:rsidR="003611FE" w14:paraId="4BC4F34A"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48951FA7" w14:textId="77777777" w:rsidR="003611FE" w:rsidRDefault="003611FE" w:rsidP="00BB26F6">
            <w:r>
              <w:t>Ablauf</w:t>
            </w:r>
          </w:p>
        </w:tc>
        <w:tc>
          <w:tcPr>
            <w:tcW w:w="4252" w:type="dxa"/>
          </w:tcPr>
          <w:p w14:paraId="1BEC1A98" w14:textId="108E9567" w:rsidR="003611FE" w:rsidRDefault="008E2A47" w:rsidP="00BB26F6">
            <w:pPr>
              <w:cnfStyle w:val="000000000000" w:firstRow="0" w:lastRow="0" w:firstColumn="0" w:lastColumn="0" w:oddVBand="0" w:evenVBand="0" w:oddHBand="0" w:evenHBand="0" w:firstRowFirstColumn="0" w:firstRowLastColumn="0" w:lastRowFirstColumn="0" w:lastRowLastColumn="0"/>
            </w:pPr>
            <w:r>
              <w:t xml:space="preserve">Der Spieler erstellt ein neues Spiel und die Karten sind </w:t>
            </w:r>
            <w:r w:rsidR="00466FBE">
              <w:t xml:space="preserve">immer unterschiedlich </w:t>
            </w:r>
            <w:r>
              <w:t>angeordnet</w:t>
            </w:r>
          </w:p>
        </w:tc>
      </w:tr>
      <w:tr w:rsidR="003611FE" w14:paraId="3AE27CEC"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DB62EF4" w14:textId="60C9102C" w:rsidR="003611FE" w:rsidRDefault="00B015AE" w:rsidP="00BB26F6">
            <w:r>
              <w:t>Erwartetes Testresultat</w:t>
            </w:r>
          </w:p>
        </w:tc>
        <w:tc>
          <w:tcPr>
            <w:tcW w:w="4252" w:type="dxa"/>
          </w:tcPr>
          <w:p w14:paraId="649BDBB0" w14:textId="77777777" w:rsidR="00B015AE" w:rsidRDefault="00B015AE" w:rsidP="00504709">
            <w:pPr>
              <w:pStyle w:val="Listenabsatz"/>
              <w:numPr>
                <w:ilvl w:val="0"/>
                <w:numId w:val="28"/>
              </w:numPr>
              <w:cnfStyle w:val="000000100000" w:firstRow="0" w:lastRow="0" w:firstColumn="0" w:lastColumn="0" w:oddVBand="0" w:evenVBand="0" w:oddHBand="1" w:evenHBand="0" w:firstRowFirstColumn="0" w:firstRowLastColumn="0" w:lastRowFirstColumn="0" w:lastRowLastColumn="0"/>
            </w:pPr>
            <w:r>
              <w:t xml:space="preserve">Die Karten weisen immer unterschiedliche Bilder auf. </w:t>
            </w:r>
          </w:p>
          <w:p w14:paraId="31343503" w14:textId="5F40CDAD" w:rsidR="003611FE" w:rsidRDefault="00B015AE" w:rsidP="00504709">
            <w:pPr>
              <w:pStyle w:val="Listenabsatz"/>
              <w:numPr>
                <w:ilvl w:val="0"/>
                <w:numId w:val="28"/>
              </w:numPr>
              <w:cnfStyle w:val="000000100000" w:firstRow="0" w:lastRow="0" w:firstColumn="0" w:lastColumn="0" w:oddVBand="0" w:evenVBand="0" w:oddHBand="1" w:evenHBand="0" w:firstRowFirstColumn="0" w:firstRowLastColumn="0" w:lastRowFirstColumn="0" w:lastRowLastColumn="0"/>
            </w:pPr>
            <w:r>
              <w:lastRenderedPageBreak/>
              <w:t>Pfade von den Bildern auf Knöpfe ändern sich immer wieder.</w:t>
            </w:r>
          </w:p>
        </w:tc>
      </w:tr>
    </w:tbl>
    <w:p w14:paraId="3B6D8C65" w14:textId="77777777" w:rsidR="003611FE" w:rsidRDefault="003611FE" w:rsidP="00212C9B">
      <w:pPr>
        <w:rPr>
          <w:i/>
          <w:highlight w:val="yellow"/>
        </w:rPr>
      </w:pPr>
    </w:p>
    <w:tbl>
      <w:tblPr>
        <w:tblStyle w:val="EinfacheTabelle1"/>
        <w:tblW w:w="0" w:type="auto"/>
        <w:tblLook w:val="04A0" w:firstRow="1" w:lastRow="0" w:firstColumn="1" w:lastColumn="0" w:noHBand="0" w:noVBand="1"/>
      </w:tblPr>
      <w:tblGrid>
        <w:gridCol w:w="4247"/>
        <w:gridCol w:w="4247"/>
      </w:tblGrid>
      <w:tr w:rsidR="003611FE" w14:paraId="146968E8"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0CF694A1" w14:textId="77777777" w:rsidR="003611FE" w:rsidRDefault="003611FE" w:rsidP="00BB26F6">
            <w:r>
              <w:t>Element</w:t>
            </w:r>
          </w:p>
        </w:tc>
        <w:tc>
          <w:tcPr>
            <w:tcW w:w="4252" w:type="dxa"/>
            <w:shd w:val="clear" w:color="auto" w:fill="8DB3E2" w:themeFill="text2" w:themeFillTint="66"/>
          </w:tcPr>
          <w:p w14:paraId="6AB09C4F" w14:textId="77777777" w:rsidR="003611FE" w:rsidRDefault="003611F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3611FE" w14:paraId="6A758BC0"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AEA3678" w14:textId="77777777" w:rsidR="003611FE" w:rsidRDefault="003611FE" w:rsidP="00BB26F6">
            <w:r>
              <w:t>Testfallnummer</w:t>
            </w:r>
          </w:p>
        </w:tc>
        <w:tc>
          <w:tcPr>
            <w:tcW w:w="4252" w:type="dxa"/>
          </w:tcPr>
          <w:p w14:paraId="7638572F" w14:textId="7E24E564" w:rsidR="003611FE" w:rsidRDefault="003611FE" w:rsidP="00BB26F6">
            <w:pPr>
              <w:cnfStyle w:val="000000100000" w:firstRow="0" w:lastRow="0" w:firstColumn="0" w:lastColumn="0" w:oddVBand="0" w:evenVBand="0" w:oddHBand="1" w:evenHBand="0" w:firstRowFirstColumn="0" w:firstRowLastColumn="0" w:lastRowFirstColumn="0" w:lastRowLastColumn="0"/>
            </w:pPr>
            <w:r>
              <w:t>TF-010</w:t>
            </w:r>
          </w:p>
        </w:tc>
      </w:tr>
      <w:tr w:rsidR="003611FE" w14:paraId="13A5751A"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3A7F3152" w14:textId="77777777" w:rsidR="003611FE" w:rsidRDefault="003611FE" w:rsidP="00BB26F6">
            <w:r>
              <w:t>Kurzbeschreibung</w:t>
            </w:r>
          </w:p>
        </w:tc>
        <w:tc>
          <w:tcPr>
            <w:tcW w:w="4252" w:type="dxa"/>
          </w:tcPr>
          <w:p w14:paraId="3C93F832" w14:textId="683E9A70" w:rsidR="003611FE" w:rsidRDefault="00551C4A" w:rsidP="00BB26F6">
            <w:pPr>
              <w:cnfStyle w:val="000000000000" w:firstRow="0" w:lastRow="0" w:firstColumn="0" w:lastColumn="0" w:oddVBand="0" w:evenVBand="0" w:oddHBand="0" w:evenHBand="0" w:firstRowFirstColumn="0" w:firstRowLastColumn="0" w:lastRowFirstColumn="0" w:lastRowLastColumn="0"/>
            </w:pPr>
            <w:r>
              <w:t xml:space="preserve">Timer ist auf </w:t>
            </w:r>
            <w:r w:rsidR="009B16D8">
              <w:t>15</w:t>
            </w:r>
            <w:r>
              <w:t xml:space="preserve"> Sekunden beschränkt</w:t>
            </w:r>
          </w:p>
        </w:tc>
      </w:tr>
      <w:tr w:rsidR="003611FE" w14:paraId="35018169"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D8A1F3E" w14:textId="77777777" w:rsidR="003611FE" w:rsidRDefault="003611FE" w:rsidP="00BB26F6">
            <w:r>
              <w:t>Testdaten</w:t>
            </w:r>
          </w:p>
        </w:tc>
        <w:tc>
          <w:tcPr>
            <w:tcW w:w="4252" w:type="dxa"/>
          </w:tcPr>
          <w:p w14:paraId="46DD5B39" w14:textId="7570D3A5" w:rsidR="003611FE" w:rsidRDefault="00551C4A" w:rsidP="00BB26F6">
            <w:pPr>
              <w:cnfStyle w:val="000000100000" w:firstRow="0" w:lastRow="0" w:firstColumn="0" w:lastColumn="0" w:oddVBand="0" w:evenVBand="0" w:oddHBand="1" w:evenHBand="0" w:firstRowFirstColumn="0" w:firstRowLastColumn="0" w:lastRowFirstColumn="0" w:lastRowLastColumn="0"/>
            </w:pPr>
            <w:r>
              <w:t xml:space="preserve">Der Timer </w:t>
            </w:r>
            <w:r w:rsidR="00D64F3C">
              <w:t xml:space="preserve">mit den eingestellten </w:t>
            </w:r>
            <w:r w:rsidR="009B16D8">
              <w:t xml:space="preserve">15 </w:t>
            </w:r>
            <w:r w:rsidR="00D64F3C">
              <w:t>Sekunden</w:t>
            </w:r>
          </w:p>
        </w:tc>
      </w:tr>
      <w:tr w:rsidR="003611FE" w14:paraId="3003D2D9"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15CE5B9C" w14:textId="77777777" w:rsidR="003611FE" w:rsidRDefault="003611FE" w:rsidP="00BB26F6">
            <w:r>
              <w:t>Ablauf</w:t>
            </w:r>
          </w:p>
        </w:tc>
        <w:tc>
          <w:tcPr>
            <w:tcW w:w="4252" w:type="dxa"/>
          </w:tcPr>
          <w:p w14:paraId="289D2792" w14:textId="59F01B98" w:rsidR="003611FE" w:rsidRDefault="00551C4A" w:rsidP="00BB26F6">
            <w:pPr>
              <w:cnfStyle w:val="000000000000" w:firstRow="0" w:lastRow="0" w:firstColumn="0" w:lastColumn="0" w:oddVBand="0" w:evenVBand="0" w:oddHBand="0" w:evenHBand="0" w:firstRowFirstColumn="0" w:firstRowLastColumn="0" w:lastRowFirstColumn="0" w:lastRowLastColumn="0"/>
            </w:pPr>
            <w:r>
              <w:t>Beim Starten des Memoryspiels erscheint ein Timer, der runter zählt</w:t>
            </w:r>
            <w:r w:rsidR="00D64F3C">
              <w:t>(pro Zug des Spielers)</w:t>
            </w:r>
            <w:r>
              <w:t>.</w:t>
            </w:r>
          </w:p>
        </w:tc>
      </w:tr>
      <w:tr w:rsidR="003611FE" w14:paraId="1093ED7F"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DBC9B43" w14:textId="7EA8C505" w:rsidR="003611FE" w:rsidRDefault="00B015AE" w:rsidP="00BB26F6">
            <w:r>
              <w:t>Erwartetes Testresultat</w:t>
            </w:r>
          </w:p>
        </w:tc>
        <w:tc>
          <w:tcPr>
            <w:tcW w:w="4252" w:type="dxa"/>
          </w:tcPr>
          <w:p w14:paraId="679D174E" w14:textId="3966AC61" w:rsidR="003611FE" w:rsidRDefault="00551C4A" w:rsidP="00BB26F6">
            <w:pPr>
              <w:cnfStyle w:val="000000100000" w:firstRow="0" w:lastRow="0" w:firstColumn="0" w:lastColumn="0" w:oddVBand="0" w:evenVBand="0" w:oddHBand="1" w:evenHBand="0" w:firstRowFirstColumn="0" w:firstRowLastColumn="0" w:lastRowFirstColumn="0" w:lastRowLastColumn="0"/>
            </w:pPr>
            <w:r>
              <w:t xml:space="preserve">Timer fängt bei </w:t>
            </w:r>
            <w:r w:rsidR="009B16D8">
              <w:t>15</w:t>
            </w:r>
            <w:r>
              <w:t xml:space="preserve"> Sekunden an</w:t>
            </w:r>
            <w:r w:rsidR="006668B9">
              <w:t xml:space="preserve"> (wert =</w:t>
            </w:r>
            <w:r w:rsidR="009B16D8">
              <w:t>15</w:t>
            </w:r>
            <w:r w:rsidR="006668B9">
              <w:t>)</w:t>
            </w:r>
            <w:r>
              <w:t>.</w:t>
            </w:r>
          </w:p>
        </w:tc>
      </w:tr>
    </w:tbl>
    <w:p w14:paraId="1CE11D46" w14:textId="77777777" w:rsidR="003611FE" w:rsidRDefault="003611FE" w:rsidP="00212C9B">
      <w:pPr>
        <w:rPr>
          <w:i/>
          <w:highlight w:val="yellow"/>
        </w:rPr>
      </w:pPr>
    </w:p>
    <w:p w14:paraId="65A884AC" w14:textId="4EF45744" w:rsidR="003611FE" w:rsidRPr="009B16D8" w:rsidRDefault="009B16D8" w:rsidP="00212C9B">
      <w:pPr>
        <w:rPr>
          <w:i/>
        </w:rPr>
      </w:pPr>
      <w:r>
        <w:rPr>
          <w:i/>
        </w:rPr>
        <w:t>(</w:t>
      </w:r>
      <w:r w:rsidRPr="009B16D8">
        <w:rPr>
          <w:i/>
        </w:rPr>
        <w:t>Bemerkung: Testfall TF-010 wurde von 20 sek auf 15 sek reduziert, das 20 zu viel</w:t>
      </w:r>
      <w:r>
        <w:rPr>
          <w:i/>
        </w:rPr>
        <w:t xml:space="preserve"> sind)</w:t>
      </w:r>
    </w:p>
    <w:p w14:paraId="20C6DF07" w14:textId="04680FF6" w:rsidR="00212C9B" w:rsidRDefault="00BB1BCF" w:rsidP="00212C9B">
      <w:pPr>
        <w:pStyle w:val="berschrift2"/>
      </w:pPr>
      <w:r>
        <w:t xml:space="preserve">Manuelle </w:t>
      </w:r>
      <w:r w:rsidR="00212C9B" w:rsidRPr="00384DE9">
        <w:t>Testfälle</w:t>
      </w:r>
    </w:p>
    <w:tbl>
      <w:tblPr>
        <w:tblStyle w:val="EinfacheTabelle1"/>
        <w:tblW w:w="0" w:type="auto"/>
        <w:tblLook w:val="04A0" w:firstRow="1" w:lastRow="0" w:firstColumn="1" w:lastColumn="0" w:noHBand="0" w:noVBand="1"/>
      </w:tblPr>
      <w:tblGrid>
        <w:gridCol w:w="4247"/>
        <w:gridCol w:w="4247"/>
      </w:tblGrid>
      <w:tr w:rsidR="00675EDE" w14:paraId="52790454" w14:textId="77777777" w:rsidTr="00246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53690F37" w14:textId="77777777" w:rsidR="00675EDE" w:rsidRDefault="00675EDE" w:rsidP="00BB26F6">
            <w:r>
              <w:t>Element</w:t>
            </w:r>
          </w:p>
        </w:tc>
        <w:tc>
          <w:tcPr>
            <w:tcW w:w="4252" w:type="dxa"/>
            <w:shd w:val="clear" w:color="auto" w:fill="8DB3E2" w:themeFill="text2" w:themeFillTint="66"/>
          </w:tcPr>
          <w:p w14:paraId="00798F3F" w14:textId="77777777" w:rsidR="00675EDE" w:rsidRDefault="00675ED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675EDE" w14:paraId="66729120"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7A7FD50" w14:textId="77777777" w:rsidR="00675EDE" w:rsidRDefault="00675EDE" w:rsidP="00BB26F6">
            <w:r>
              <w:t>Testfallnummer</w:t>
            </w:r>
          </w:p>
        </w:tc>
        <w:tc>
          <w:tcPr>
            <w:tcW w:w="4252" w:type="dxa"/>
          </w:tcPr>
          <w:p w14:paraId="52AD8921" w14:textId="5EB29AB6" w:rsidR="00675EDE" w:rsidRDefault="00617BC7" w:rsidP="00BB26F6">
            <w:pPr>
              <w:cnfStyle w:val="000000100000" w:firstRow="0" w:lastRow="0" w:firstColumn="0" w:lastColumn="0" w:oddVBand="0" w:evenVBand="0" w:oddHBand="1" w:evenHBand="0" w:firstRowFirstColumn="0" w:firstRowLastColumn="0" w:lastRowFirstColumn="0" w:lastRowLastColumn="0"/>
            </w:pPr>
            <w:r>
              <w:t>TF-011</w:t>
            </w:r>
          </w:p>
        </w:tc>
      </w:tr>
      <w:tr w:rsidR="00675EDE" w14:paraId="337CF08E"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5436662B" w14:textId="77777777" w:rsidR="00675EDE" w:rsidRDefault="00675EDE" w:rsidP="00BB26F6">
            <w:r>
              <w:t>Kurzbeschreibung</w:t>
            </w:r>
          </w:p>
        </w:tc>
        <w:tc>
          <w:tcPr>
            <w:tcW w:w="4252" w:type="dxa"/>
          </w:tcPr>
          <w:p w14:paraId="45FA6EE4" w14:textId="518FD474" w:rsidR="00675EDE" w:rsidRDefault="00675EDE" w:rsidP="00BB26F6">
            <w:pPr>
              <w:cnfStyle w:val="000000000000" w:firstRow="0" w:lastRow="0" w:firstColumn="0" w:lastColumn="0" w:oddVBand="0" w:evenVBand="0" w:oddHBand="0" w:evenHBand="0" w:firstRowFirstColumn="0" w:firstRowLastColumn="0" w:lastRowFirstColumn="0" w:lastRowLastColumn="0"/>
            </w:pPr>
            <w:r>
              <w:t>Testet, ob das Design des GUI gleich wie das Mockup ist. Bild und Knopf in der Mitte, mit Abstand zueinander und den Seiten.</w:t>
            </w:r>
          </w:p>
        </w:tc>
      </w:tr>
      <w:tr w:rsidR="00675EDE" w14:paraId="5D266D91"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B253540" w14:textId="77777777" w:rsidR="00675EDE" w:rsidRDefault="00675EDE" w:rsidP="00BB26F6">
            <w:r>
              <w:t>Testdaten</w:t>
            </w:r>
          </w:p>
        </w:tc>
        <w:tc>
          <w:tcPr>
            <w:tcW w:w="4252" w:type="dxa"/>
          </w:tcPr>
          <w:p w14:paraId="3D78C4E6" w14:textId="69332CD2" w:rsidR="00675EDE" w:rsidRDefault="00675EDE" w:rsidP="00675EDE">
            <w:pPr>
              <w:cnfStyle w:val="000000100000" w:firstRow="0" w:lastRow="0" w:firstColumn="0" w:lastColumn="0" w:oddVBand="0" w:evenVBand="0" w:oddHBand="1" w:evenHBand="0" w:firstRowFirstColumn="0" w:firstRowLastColumn="0" w:lastRowFirstColumn="0" w:lastRowLastColumn="0"/>
            </w:pPr>
            <w:r>
              <w:t>WilkommensGUI</w:t>
            </w:r>
            <w:r w:rsidR="00F354FB">
              <w:t xml:space="preserve"> mit den Komponenten</w:t>
            </w:r>
          </w:p>
        </w:tc>
      </w:tr>
      <w:tr w:rsidR="00675EDE" w14:paraId="55981E18"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26462E7E" w14:textId="77777777" w:rsidR="00675EDE" w:rsidRDefault="00675EDE" w:rsidP="00BB26F6">
            <w:r>
              <w:t>Ablauf</w:t>
            </w:r>
          </w:p>
        </w:tc>
        <w:tc>
          <w:tcPr>
            <w:tcW w:w="4252" w:type="dxa"/>
          </w:tcPr>
          <w:p w14:paraId="6D7250F1" w14:textId="15790249" w:rsidR="00675EDE" w:rsidRDefault="00675EDE" w:rsidP="00BB26F6">
            <w:pPr>
              <w:cnfStyle w:val="000000000000" w:firstRow="0" w:lastRow="0" w:firstColumn="0" w:lastColumn="0" w:oddVBand="0" w:evenVBand="0" w:oddHBand="0" w:evenHBand="0" w:firstRowFirstColumn="0" w:firstRowLastColumn="0" w:lastRowFirstColumn="0" w:lastRowLastColumn="0"/>
            </w:pPr>
            <w:r>
              <w:t>Programm wird gestartet</w:t>
            </w:r>
          </w:p>
        </w:tc>
      </w:tr>
      <w:tr w:rsidR="00675EDE" w14:paraId="09E31C8E"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7C751F7" w14:textId="523BB9ED" w:rsidR="00675EDE" w:rsidRDefault="00F354FB" w:rsidP="00BB26F6">
            <w:r>
              <w:t>Erwartetes Testresultat</w:t>
            </w:r>
          </w:p>
        </w:tc>
        <w:tc>
          <w:tcPr>
            <w:tcW w:w="4252" w:type="dxa"/>
          </w:tcPr>
          <w:p w14:paraId="7243CE74" w14:textId="77777777" w:rsidR="00675EDE" w:rsidRDefault="00675EDE"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Bild ist in der Mitte des GUIs</w:t>
            </w:r>
          </w:p>
          <w:p w14:paraId="3AAA0C61" w14:textId="77777777" w:rsidR="00675EDE" w:rsidRDefault="00675EDE"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Das Bild ist scharf und hat eine angemessene Grösse</w:t>
            </w:r>
          </w:p>
          <w:p w14:paraId="4FF31775" w14:textId="77777777" w:rsidR="00675EDE" w:rsidRDefault="00675EDE"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Der Knopf ist beschriftet und unter dem Bild platziert</w:t>
            </w:r>
          </w:p>
          <w:p w14:paraId="533741C6" w14:textId="5DF4F157" w:rsidR="00675EDE" w:rsidRDefault="00675EDE"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Die Komponenten haben </w:t>
            </w:r>
            <w:r w:rsidR="008E2A47">
              <w:t>Abstand</w:t>
            </w:r>
            <w:r>
              <w:t xml:space="preserve"> zueinander.</w:t>
            </w:r>
          </w:p>
        </w:tc>
      </w:tr>
    </w:tbl>
    <w:p w14:paraId="273911B5" w14:textId="77777777" w:rsidR="00675EDE" w:rsidRPr="00675EDE" w:rsidRDefault="00675EDE" w:rsidP="00675EDE"/>
    <w:p w14:paraId="00DEABFC" w14:textId="77777777" w:rsidR="0074406F" w:rsidRDefault="0074406F" w:rsidP="005F12B7">
      <w:pPr>
        <w:rPr>
          <w:i/>
          <w:highlight w:val="yellow"/>
        </w:rPr>
      </w:pPr>
    </w:p>
    <w:tbl>
      <w:tblPr>
        <w:tblStyle w:val="EinfacheTabelle1"/>
        <w:tblW w:w="0" w:type="auto"/>
        <w:tblLook w:val="04A0" w:firstRow="1" w:lastRow="0" w:firstColumn="1" w:lastColumn="0" w:noHBand="0" w:noVBand="1"/>
      </w:tblPr>
      <w:tblGrid>
        <w:gridCol w:w="4247"/>
        <w:gridCol w:w="4247"/>
      </w:tblGrid>
      <w:tr w:rsidR="0074406F" w14:paraId="1AEFCE0B" w14:textId="77777777" w:rsidTr="00246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16C5D208" w14:textId="77777777" w:rsidR="0074406F" w:rsidRDefault="0074406F" w:rsidP="00BB26F6">
            <w:r>
              <w:t>Element</w:t>
            </w:r>
          </w:p>
        </w:tc>
        <w:tc>
          <w:tcPr>
            <w:tcW w:w="4252" w:type="dxa"/>
            <w:shd w:val="clear" w:color="auto" w:fill="8DB3E2" w:themeFill="text2" w:themeFillTint="66"/>
          </w:tcPr>
          <w:p w14:paraId="3E173241" w14:textId="77777777" w:rsidR="0074406F" w:rsidRDefault="0074406F"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74406F" w14:paraId="38AF4502"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CC03B15" w14:textId="77777777" w:rsidR="0074406F" w:rsidRDefault="0074406F" w:rsidP="00BB26F6">
            <w:r>
              <w:t>Testfallnummer</w:t>
            </w:r>
          </w:p>
        </w:tc>
        <w:tc>
          <w:tcPr>
            <w:tcW w:w="4252" w:type="dxa"/>
          </w:tcPr>
          <w:p w14:paraId="75A79295" w14:textId="398F1152" w:rsidR="0074406F" w:rsidRDefault="00617BC7" w:rsidP="00BB26F6">
            <w:pPr>
              <w:cnfStyle w:val="000000100000" w:firstRow="0" w:lastRow="0" w:firstColumn="0" w:lastColumn="0" w:oddVBand="0" w:evenVBand="0" w:oddHBand="1" w:evenHBand="0" w:firstRowFirstColumn="0" w:firstRowLastColumn="0" w:lastRowFirstColumn="0" w:lastRowLastColumn="0"/>
            </w:pPr>
            <w:r>
              <w:t>TF-012</w:t>
            </w:r>
          </w:p>
        </w:tc>
      </w:tr>
      <w:tr w:rsidR="0074406F" w14:paraId="42E0009E"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36F72057" w14:textId="77777777" w:rsidR="0074406F" w:rsidRDefault="0074406F" w:rsidP="00BB26F6">
            <w:r>
              <w:t>Kurzbeschreibung</w:t>
            </w:r>
          </w:p>
        </w:tc>
        <w:tc>
          <w:tcPr>
            <w:tcW w:w="4252" w:type="dxa"/>
          </w:tcPr>
          <w:p w14:paraId="41A06F70" w14:textId="40BFB749" w:rsidR="0074406F" w:rsidRDefault="0074406F" w:rsidP="00BB26F6">
            <w:pPr>
              <w:cnfStyle w:val="000000000000" w:firstRow="0" w:lastRow="0" w:firstColumn="0" w:lastColumn="0" w:oddVBand="0" w:evenVBand="0" w:oddHBand="0" w:evenHBand="0" w:firstRowFirstColumn="0" w:firstRowLastColumn="0" w:lastRowFirstColumn="0" w:lastRowLastColumn="0"/>
            </w:pPr>
            <w:r>
              <w:t>Testet, ob der Spieler, der an der Reihe ist, im GUI markiert wird.</w:t>
            </w:r>
          </w:p>
        </w:tc>
      </w:tr>
      <w:tr w:rsidR="0074406F" w14:paraId="36C1DD3F"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6847A94" w14:textId="77777777" w:rsidR="0074406F" w:rsidRDefault="0074406F" w:rsidP="00BB26F6">
            <w:r>
              <w:t>Testdaten</w:t>
            </w:r>
          </w:p>
        </w:tc>
        <w:tc>
          <w:tcPr>
            <w:tcW w:w="4252" w:type="dxa"/>
          </w:tcPr>
          <w:p w14:paraId="435F36B0" w14:textId="59CDACB7" w:rsidR="0074406F" w:rsidRDefault="0074406F" w:rsidP="00BB26F6">
            <w:pPr>
              <w:cnfStyle w:val="000000100000" w:firstRow="0" w:lastRow="0" w:firstColumn="0" w:lastColumn="0" w:oddVBand="0" w:evenVBand="0" w:oddHBand="1" w:evenHBand="0" w:firstRowFirstColumn="0" w:firstRowLastColumn="0" w:lastRowFirstColumn="0" w:lastRowLastColumn="0"/>
            </w:pPr>
            <w:r>
              <w:t>Die Memorykarten</w:t>
            </w:r>
          </w:p>
        </w:tc>
      </w:tr>
      <w:tr w:rsidR="0074406F" w14:paraId="7651C949"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46519586" w14:textId="77777777" w:rsidR="0074406F" w:rsidRDefault="0074406F" w:rsidP="00BB26F6">
            <w:r>
              <w:lastRenderedPageBreak/>
              <w:t>Ablauf</w:t>
            </w:r>
          </w:p>
        </w:tc>
        <w:tc>
          <w:tcPr>
            <w:tcW w:w="4252" w:type="dxa"/>
          </w:tcPr>
          <w:p w14:paraId="42E21523" w14:textId="548D9217" w:rsidR="0074406F" w:rsidRDefault="0074406F" w:rsidP="00BB26F6">
            <w:pPr>
              <w:cnfStyle w:val="000000000000" w:firstRow="0" w:lastRow="0" w:firstColumn="0" w:lastColumn="0" w:oddVBand="0" w:evenVBand="0" w:oddHBand="0" w:evenHBand="0" w:firstRowFirstColumn="0" w:firstRowLastColumn="0" w:lastRowFirstColumn="0" w:lastRowLastColumn="0"/>
            </w:pPr>
            <w:r>
              <w:t>Memory wurde gestartet. Der Spieler ist an der Reihe</w:t>
            </w:r>
          </w:p>
        </w:tc>
      </w:tr>
      <w:tr w:rsidR="0074406F" w14:paraId="265D278D"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AA3F31A" w14:textId="29EEB029" w:rsidR="0074406F" w:rsidRDefault="00551C4A" w:rsidP="00BB26F6">
            <w:r>
              <w:t>Erwartetes Testresultat</w:t>
            </w:r>
          </w:p>
        </w:tc>
        <w:tc>
          <w:tcPr>
            <w:tcW w:w="4252" w:type="dxa"/>
          </w:tcPr>
          <w:p w14:paraId="54BEFDB3" w14:textId="77777777" w:rsidR="0074406F" w:rsidRDefault="0074406F" w:rsidP="00504709">
            <w:pPr>
              <w:pStyle w:val="Listenabsatz"/>
              <w:cnfStyle w:val="000000100000" w:firstRow="0" w:lastRow="0" w:firstColumn="0" w:lastColumn="0" w:oddVBand="0" w:evenVBand="0" w:oddHBand="1" w:evenHBand="0" w:firstRowFirstColumn="0" w:firstRowLastColumn="0" w:lastRowFirstColumn="0" w:lastRowLastColumn="0"/>
            </w:pPr>
            <w:r>
              <w:t>Das GUI zeigt mit farbigen Markierungen wer an der Reihe ist.</w:t>
            </w:r>
          </w:p>
          <w:p w14:paraId="7BAFE7D1" w14:textId="10CCEE2A" w:rsidR="0074406F" w:rsidRDefault="0074406F" w:rsidP="00504709">
            <w:pPr>
              <w:pStyle w:val="Listenabsatz"/>
              <w:cnfStyle w:val="000000100000" w:firstRow="0" w:lastRow="0" w:firstColumn="0" w:lastColumn="0" w:oddVBand="0" w:evenVBand="0" w:oddHBand="1" w:evenHBand="0" w:firstRowFirstColumn="0" w:firstRowLastColumn="0" w:lastRowFirstColumn="0" w:lastRowLastColumn="0"/>
            </w:pPr>
            <w:r>
              <w:t>Es wird korrekt gewechselt (Beachtung von Regeln wie der Timer9</w:t>
            </w:r>
            <w:r w:rsidR="005F3E45">
              <w:t>)</w:t>
            </w:r>
          </w:p>
        </w:tc>
      </w:tr>
    </w:tbl>
    <w:p w14:paraId="5EC311FB" w14:textId="77777777" w:rsidR="0074406F" w:rsidRPr="00675EDE" w:rsidRDefault="0074406F" w:rsidP="0074406F"/>
    <w:p w14:paraId="21E6B871" w14:textId="77777777" w:rsidR="0074406F" w:rsidRDefault="0074406F" w:rsidP="005F12B7">
      <w:pPr>
        <w:rPr>
          <w:i/>
          <w:highlight w:val="yellow"/>
        </w:rPr>
      </w:pPr>
    </w:p>
    <w:tbl>
      <w:tblPr>
        <w:tblStyle w:val="EinfacheTabelle1"/>
        <w:tblW w:w="0" w:type="auto"/>
        <w:tblLook w:val="04A0" w:firstRow="1" w:lastRow="0" w:firstColumn="1" w:lastColumn="0" w:noHBand="0" w:noVBand="1"/>
      </w:tblPr>
      <w:tblGrid>
        <w:gridCol w:w="4247"/>
        <w:gridCol w:w="4247"/>
      </w:tblGrid>
      <w:tr w:rsidR="00EA28DC" w14:paraId="47996D7C" w14:textId="77777777" w:rsidTr="00246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46CB43A9" w14:textId="77777777" w:rsidR="00EA28DC" w:rsidRDefault="00EA28DC" w:rsidP="00BB26F6">
            <w:r>
              <w:t>Element</w:t>
            </w:r>
          </w:p>
        </w:tc>
        <w:tc>
          <w:tcPr>
            <w:tcW w:w="4252" w:type="dxa"/>
            <w:shd w:val="clear" w:color="auto" w:fill="8DB3E2" w:themeFill="text2" w:themeFillTint="66"/>
          </w:tcPr>
          <w:p w14:paraId="7EEF90F8" w14:textId="77777777" w:rsidR="00EA28DC" w:rsidRDefault="00EA28DC"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EA28DC" w14:paraId="4C626C69"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409FD65" w14:textId="77777777" w:rsidR="00EA28DC" w:rsidRDefault="00EA28DC" w:rsidP="00BB26F6">
            <w:r>
              <w:t>Testfallnummer</w:t>
            </w:r>
          </w:p>
        </w:tc>
        <w:tc>
          <w:tcPr>
            <w:tcW w:w="4252" w:type="dxa"/>
          </w:tcPr>
          <w:p w14:paraId="6E4AF33D" w14:textId="51DF936D" w:rsidR="00EA28DC" w:rsidRDefault="00617BC7" w:rsidP="00BB26F6">
            <w:pPr>
              <w:cnfStyle w:val="000000100000" w:firstRow="0" w:lastRow="0" w:firstColumn="0" w:lastColumn="0" w:oddVBand="0" w:evenVBand="0" w:oddHBand="1" w:evenHBand="0" w:firstRowFirstColumn="0" w:firstRowLastColumn="0" w:lastRowFirstColumn="0" w:lastRowLastColumn="0"/>
            </w:pPr>
            <w:r>
              <w:t>TF-013</w:t>
            </w:r>
          </w:p>
        </w:tc>
      </w:tr>
      <w:tr w:rsidR="00EA28DC" w14:paraId="2E13C926"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76E5DEB8" w14:textId="77777777" w:rsidR="00EA28DC" w:rsidRDefault="00EA28DC" w:rsidP="00BB26F6">
            <w:r>
              <w:t>Kurzbeschreibung</w:t>
            </w:r>
          </w:p>
        </w:tc>
        <w:tc>
          <w:tcPr>
            <w:tcW w:w="4252" w:type="dxa"/>
          </w:tcPr>
          <w:p w14:paraId="6B9E2C3B" w14:textId="1D236D86" w:rsidR="00EA28DC" w:rsidRDefault="00EA28DC" w:rsidP="00BB26F6">
            <w:pPr>
              <w:cnfStyle w:val="000000000000" w:firstRow="0" w:lastRow="0" w:firstColumn="0" w:lastColumn="0" w:oddVBand="0" w:evenVBand="0" w:oddHBand="0" w:evenHBand="0" w:firstRowFirstColumn="0" w:firstRowLastColumn="0" w:lastRowFirstColumn="0" w:lastRowLastColumn="0"/>
            </w:pPr>
            <w:r>
              <w:t xml:space="preserve">Testet, ob </w:t>
            </w:r>
            <w:r w:rsidR="002465B0">
              <w:t>bei ungerader</w:t>
            </w:r>
            <w:r w:rsidR="005E3C26">
              <w:t xml:space="preserve"> ausgewählte Spielgrösse, gerade Anzahl Karten freigeschaltet werden.</w:t>
            </w:r>
          </w:p>
        </w:tc>
      </w:tr>
      <w:tr w:rsidR="00EA28DC" w14:paraId="6DCB4349"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8187811" w14:textId="77777777" w:rsidR="00EA28DC" w:rsidRDefault="00EA28DC" w:rsidP="00BB26F6">
            <w:r>
              <w:t>Testdaten</w:t>
            </w:r>
          </w:p>
        </w:tc>
        <w:tc>
          <w:tcPr>
            <w:tcW w:w="4252" w:type="dxa"/>
          </w:tcPr>
          <w:p w14:paraId="6DC30608" w14:textId="76DF6B1B" w:rsidR="00EA28DC" w:rsidRDefault="005E3C26" w:rsidP="00BB26F6">
            <w:pPr>
              <w:cnfStyle w:val="000000100000" w:firstRow="0" w:lastRow="0" w:firstColumn="0" w:lastColumn="0" w:oddVBand="0" w:evenVBand="0" w:oddHBand="1" w:evenHBand="0" w:firstRowFirstColumn="0" w:firstRowLastColumn="0" w:lastRowFirstColumn="0" w:lastRowLastColumn="0"/>
            </w:pPr>
            <w:r>
              <w:t xml:space="preserve">Memorykarten die </w:t>
            </w:r>
            <w:r w:rsidR="00554501">
              <w:t>angezeigt</w:t>
            </w:r>
            <w:r>
              <w:t xml:space="preserve"> werden</w:t>
            </w:r>
          </w:p>
        </w:tc>
      </w:tr>
      <w:tr w:rsidR="00EA28DC" w14:paraId="06BC9A36"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29E13464" w14:textId="77777777" w:rsidR="00EA28DC" w:rsidRDefault="00EA28DC" w:rsidP="00BB26F6">
            <w:r>
              <w:t>Ablauf</w:t>
            </w:r>
          </w:p>
        </w:tc>
        <w:tc>
          <w:tcPr>
            <w:tcW w:w="4252" w:type="dxa"/>
          </w:tcPr>
          <w:p w14:paraId="3FA3B752" w14:textId="48295F77" w:rsidR="00EA28DC" w:rsidRDefault="00EA28DC" w:rsidP="00BB26F6">
            <w:pPr>
              <w:cnfStyle w:val="000000000000" w:firstRow="0" w:lastRow="0" w:firstColumn="0" w:lastColumn="0" w:oddVBand="0" w:evenVBand="0" w:oddHBand="0" w:evenHBand="0" w:firstRowFirstColumn="0" w:firstRowLastColumn="0" w:lastRowFirstColumn="0" w:lastRowLastColumn="0"/>
            </w:pPr>
            <w:r>
              <w:t xml:space="preserve">Die </w:t>
            </w:r>
            <w:r w:rsidR="008E2A47">
              <w:t xml:space="preserve">ungerade </w:t>
            </w:r>
            <w:r>
              <w:t>Spielgrösse ist ausgewählt worden und das Memoryspiel wurde gestartet.</w:t>
            </w:r>
          </w:p>
        </w:tc>
      </w:tr>
      <w:tr w:rsidR="00EA28DC" w14:paraId="5B4476BF"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C74BFCB" w14:textId="4D3D33F2" w:rsidR="00EA28DC" w:rsidRDefault="00551C4A" w:rsidP="00BB26F6">
            <w:r>
              <w:t>Erwartetes Testresultat</w:t>
            </w:r>
          </w:p>
        </w:tc>
        <w:tc>
          <w:tcPr>
            <w:tcW w:w="4252" w:type="dxa"/>
          </w:tcPr>
          <w:p w14:paraId="0ACCDEF6" w14:textId="77777777" w:rsidR="00EA28DC" w:rsidRDefault="005E3C26"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Es werden gerade Anzahl Memorykarten angezeigt bei ungerader Spielgrösse</w:t>
            </w:r>
          </w:p>
          <w:p w14:paraId="21588073" w14:textId="5A5C3CF1" w:rsidR="008E2A47" w:rsidRDefault="008E2A47"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w:t>
            </w:r>
            <w:r w:rsidR="00554501">
              <w:t>ie</w:t>
            </w:r>
            <w:r>
              <w:t xml:space="preserve"> Memory</w:t>
            </w:r>
            <w:r w:rsidR="00554501">
              <w:t>karte</w:t>
            </w:r>
            <w:r w:rsidR="002C7EF3">
              <w:t>,</w:t>
            </w:r>
            <w:r>
              <w:t xml:space="preserve"> welche zu viel ist</w:t>
            </w:r>
            <w:r w:rsidR="002C7EF3">
              <w:t>,</w:t>
            </w:r>
            <w:r>
              <w:t xml:space="preserve"> wird deaktiviert.</w:t>
            </w:r>
          </w:p>
        </w:tc>
      </w:tr>
    </w:tbl>
    <w:p w14:paraId="6C8C555A" w14:textId="77777777" w:rsidR="00EA28DC" w:rsidRPr="00675EDE" w:rsidRDefault="00EA28DC" w:rsidP="00EA28DC"/>
    <w:p w14:paraId="197341C0" w14:textId="77777777" w:rsidR="0074406F" w:rsidRDefault="0074406F" w:rsidP="005F12B7">
      <w:pPr>
        <w:rPr>
          <w:i/>
          <w:highlight w:val="yellow"/>
        </w:rPr>
      </w:pPr>
    </w:p>
    <w:tbl>
      <w:tblPr>
        <w:tblStyle w:val="EinfacheTabelle1"/>
        <w:tblW w:w="0" w:type="auto"/>
        <w:tblLook w:val="04A0" w:firstRow="1" w:lastRow="0" w:firstColumn="1" w:lastColumn="0" w:noHBand="0" w:noVBand="1"/>
      </w:tblPr>
      <w:tblGrid>
        <w:gridCol w:w="4246"/>
        <w:gridCol w:w="4248"/>
      </w:tblGrid>
      <w:tr w:rsidR="00EA28DC" w14:paraId="1ACB63A8" w14:textId="77777777" w:rsidTr="00246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1A09F82A" w14:textId="77777777" w:rsidR="00EA28DC" w:rsidRDefault="00EA28DC" w:rsidP="00BB26F6">
            <w:r>
              <w:t>Element</w:t>
            </w:r>
          </w:p>
        </w:tc>
        <w:tc>
          <w:tcPr>
            <w:tcW w:w="4252" w:type="dxa"/>
            <w:shd w:val="clear" w:color="auto" w:fill="8DB3E2" w:themeFill="text2" w:themeFillTint="66"/>
          </w:tcPr>
          <w:p w14:paraId="0B8224D3" w14:textId="77777777" w:rsidR="00EA28DC" w:rsidRDefault="00EA28DC"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EA28DC" w14:paraId="104CAB8E"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7BAF5EE" w14:textId="77777777" w:rsidR="00EA28DC" w:rsidRDefault="00EA28DC" w:rsidP="00BB26F6">
            <w:r>
              <w:t>Testfallnummer</w:t>
            </w:r>
          </w:p>
        </w:tc>
        <w:tc>
          <w:tcPr>
            <w:tcW w:w="4252" w:type="dxa"/>
          </w:tcPr>
          <w:p w14:paraId="2A797365" w14:textId="1DF1A407" w:rsidR="00EA28DC" w:rsidRDefault="00617BC7" w:rsidP="00BB26F6">
            <w:pPr>
              <w:cnfStyle w:val="000000100000" w:firstRow="0" w:lastRow="0" w:firstColumn="0" w:lastColumn="0" w:oddVBand="0" w:evenVBand="0" w:oddHBand="1" w:evenHBand="0" w:firstRowFirstColumn="0" w:firstRowLastColumn="0" w:lastRowFirstColumn="0" w:lastRowLastColumn="0"/>
            </w:pPr>
            <w:r>
              <w:t>TF-014</w:t>
            </w:r>
          </w:p>
        </w:tc>
      </w:tr>
      <w:tr w:rsidR="00EA28DC" w14:paraId="0A230C60"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685E3376" w14:textId="77777777" w:rsidR="00EA28DC" w:rsidRDefault="00EA28DC" w:rsidP="00BB26F6">
            <w:r>
              <w:t>Kurzbeschreibung</w:t>
            </w:r>
          </w:p>
        </w:tc>
        <w:tc>
          <w:tcPr>
            <w:tcW w:w="4252" w:type="dxa"/>
          </w:tcPr>
          <w:p w14:paraId="00E91DA6" w14:textId="7F952A70" w:rsidR="00EA28DC" w:rsidRDefault="00EA28DC" w:rsidP="00BB26F6">
            <w:pPr>
              <w:cnfStyle w:val="000000000000" w:firstRow="0" w:lastRow="0" w:firstColumn="0" w:lastColumn="0" w:oddVBand="0" w:evenVBand="0" w:oddHBand="0" w:evenHBand="0" w:firstRowFirstColumn="0" w:firstRowLastColumn="0" w:lastRowFirstColumn="0" w:lastRowLastColumn="0"/>
            </w:pPr>
            <w:r>
              <w:t>Testet, ob nach dem Aufdecken aller Karten, automatisch das Zwischenst</w:t>
            </w:r>
            <w:r w:rsidR="002465B0">
              <w:t>a</w:t>
            </w:r>
            <w:r>
              <w:t>ndGUI geöffnet wird.</w:t>
            </w:r>
          </w:p>
        </w:tc>
      </w:tr>
      <w:tr w:rsidR="00EA28DC" w14:paraId="3FA1AB49"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D9E72A6" w14:textId="77777777" w:rsidR="00EA28DC" w:rsidRDefault="00EA28DC" w:rsidP="00BB26F6">
            <w:r>
              <w:t>Testdaten</w:t>
            </w:r>
          </w:p>
        </w:tc>
        <w:tc>
          <w:tcPr>
            <w:tcW w:w="4252" w:type="dxa"/>
          </w:tcPr>
          <w:p w14:paraId="42A1435A" w14:textId="0B863EFD" w:rsidR="00EA28DC" w:rsidRDefault="00EA28DC" w:rsidP="00BB26F6">
            <w:pPr>
              <w:cnfStyle w:val="000000100000" w:firstRow="0" w:lastRow="0" w:firstColumn="0" w:lastColumn="0" w:oddVBand="0" w:evenVBand="0" w:oddHBand="1" w:evenHBand="0" w:firstRowFirstColumn="0" w:firstRowLastColumn="0" w:lastRowFirstColumn="0" w:lastRowLastColumn="0"/>
            </w:pPr>
            <w:r>
              <w:t>Memorykarten die alle aufgedeckt wurden</w:t>
            </w:r>
          </w:p>
        </w:tc>
      </w:tr>
      <w:tr w:rsidR="00EA28DC" w14:paraId="74E24131"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3834F652" w14:textId="77777777" w:rsidR="00EA28DC" w:rsidRDefault="00EA28DC" w:rsidP="00BB26F6">
            <w:r>
              <w:t>Ablauf</w:t>
            </w:r>
          </w:p>
        </w:tc>
        <w:tc>
          <w:tcPr>
            <w:tcW w:w="4252" w:type="dxa"/>
          </w:tcPr>
          <w:p w14:paraId="62DA89B8" w14:textId="6F9A0BB8" w:rsidR="00EA28DC" w:rsidRDefault="004C2478" w:rsidP="00BB26F6">
            <w:pPr>
              <w:cnfStyle w:val="000000000000" w:firstRow="0" w:lastRow="0" w:firstColumn="0" w:lastColumn="0" w:oddVBand="0" w:evenVBand="0" w:oddHBand="0" w:evenHBand="0" w:firstRowFirstColumn="0" w:firstRowLastColumn="0" w:lastRowFirstColumn="0" w:lastRowLastColumn="0"/>
            </w:pPr>
            <w:r>
              <w:t>Alle Karten des Memoryspiels wurden aufgedeckt</w:t>
            </w:r>
            <w:r w:rsidR="002465B0">
              <w:t xml:space="preserve"> durch die Spieler</w:t>
            </w:r>
            <w:r>
              <w:t>.</w:t>
            </w:r>
          </w:p>
        </w:tc>
      </w:tr>
      <w:tr w:rsidR="00EA28DC" w14:paraId="2E9B49AE"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6EBDD7A" w14:textId="69B1E22D" w:rsidR="00EA28DC" w:rsidRDefault="00551C4A" w:rsidP="00BB26F6">
            <w:r>
              <w:t>Erwartetes Testresultat</w:t>
            </w:r>
          </w:p>
        </w:tc>
        <w:tc>
          <w:tcPr>
            <w:tcW w:w="4252" w:type="dxa"/>
          </w:tcPr>
          <w:p w14:paraId="4751A739" w14:textId="6F49A89E" w:rsidR="00EA28DC" w:rsidRDefault="004C2478"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Es erscheint ein neues Fenster mit den Statistiken des vorherigen Spiels</w:t>
            </w:r>
          </w:p>
          <w:p w14:paraId="03214559" w14:textId="2EE2A8CD" w:rsidR="004C2478" w:rsidRDefault="004C2478"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Die Ergebnisse werden korrekt </w:t>
            </w:r>
            <w:r w:rsidR="002465B0">
              <w:t>angezeigt. (Punktzahlen, Benutzernamen)</w:t>
            </w:r>
          </w:p>
          <w:p w14:paraId="712EE1DA" w14:textId="6C2ADFFD" w:rsidR="004C2478" w:rsidRDefault="004C2478"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Alle Komponenten werden </w:t>
            </w:r>
            <w:r w:rsidR="002465B0">
              <w:t>angezeigt (</w:t>
            </w:r>
            <w:r>
              <w:t>JButtons/JLabels)</w:t>
            </w:r>
          </w:p>
        </w:tc>
      </w:tr>
    </w:tbl>
    <w:p w14:paraId="322A45A8" w14:textId="082D9613" w:rsidR="0074406F" w:rsidRDefault="0074406F" w:rsidP="005F12B7">
      <w:pPr>
        <w:rPr>
          <w:i/>
          <w:highlight w:val="yellow"/>
        </w:rPr>
      </w:pPr>
    </w:p>
    <w:p w14:paraId="57E3116C" w14:textId="77777777" w:rsidR="00973BAC" w:rsidRDefault="00973BAC" w:rsidP="005F12B7">
      <w:pPr>
        <w:rPr>
          <w:i/>
          <w:highlight w:val="yellow"/>
        </w:rPr>
      </w:pPr>
    </w:p>
    <w:tbl>
      <w:tblPr>
        <w:tblStyle w:val="EinfacheTabelle1"/>
        <w:tblW w:w="0" w:type="auto"/>
        <w:tblLook w:val="04A0" w:firstRow="1" w:lastRow="0" w:firstColumn="1" w:lastColumn="0" w:noHBand="0" w:noVBand="1"/>
      </w:tblPr>
      <w:tblGrid>
        <w:gridCol w:w="4246"/>
        <w:gridCol w:w="4248"/>
      </w:tblGrid>
      <w:tr w:rsidR="00973BAC" w14:paraId="1F98F541"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28F81045" w14:textId="77777777" w:rsidR="00973BAC" w:rsidRDefault="00973BAC" w:rsidP="00BB26F6">
            <w:r>
              <w:t>Element</w:t>
            </w:r>
          </w:p>
        </w:tc>
        <w:tc>
          <w:tcPr>
            <w:tcW w:w="4252" w:type="dxa"/>
            <w:shd w:val="clear" w:color="auto" w:fill="8DB3E2" w:themeFill="text2" w:themeFillTint="66"/>
          </w:tcPr>
          <w:p w14:paraId="4F94EEC6" w14:textId="77777777" w:rsidR="00973BAC" w:rsidRDefault="00973BAC"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973BAC" w14:paraId="194BCCCF"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A05717D" w14:textId="77777777" w:rsidR="00973BAC" w:rsidRDefault="00973BAC" w:rsidP="00BB26F6">
            <w:r>
              <w:t>Testfallnummer</w:t>
            </w:r>
          </w:p>
        </w:tc>
        <w:tc>
          <w:tcPr>
            <w:tcW w:w="4252" w:type="dxa"/>
          </w:tcPr>
          <w:p w14:paraId="4DDFAF10" w14:textId="3E3D56C8" w:rsidR="00973BAC" w:rsidRDefault="00617BC7" w:rsidP="00BB26F6">
            <w:pPr>
              <w:cnfStyle w:val="000000100000" w:firstRow="0" w:lastRow="0" w:firstColumn="0" w:lastColumn="0" w:oddVBand="0" w:evenVBand="0" w:oddHBand="1" w:evenHBand="0" w:firstRowFirstColumn="0" w:firstRowLastColumn="0" w:lastRowFirstColumn="0" w:lastRowLastColumn="0"/>
            </w:pPr>
            <w:r>
              <w:t>TF-015</w:t>
            </w:r>
          </w:p>
        </w:tc>
      </w:tr>
      <w:tr w:rsidR="00973BAC" w14:paraId="039F610D"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0BFCEC6E" w14:textId="77777777" w:rsidR="00973BAC" w:rsidRDefault="00973BAC" w:rsidP="00BB26F6">
            <w:r>
              <w:t>Kurzbeschreibung</w:t>
            </w:r>
          </w:p>
        </w:tc>
        <w:tc>
          <w:tcPr>
            <w:tcW w:w="4252" w:type="dxa"/>
          </w:tcPr>
          <w:p w14:paraId="0106F987" w14:textId="77F038DF" w:rsidR="00973BAC" w:rsidRDefault="00973BAC" w:rsidP="00BB26F6">
            <w:pPr>
              <w:cnfStyle w:val="000000000000" w:firstRow="0" w:lastRow="0" w:firstColumn="0" w:lastColumn="0" w:oddVBand="0" w:evenVBand="0" w:oddHBand="0" w:evenHBand="0" w:firstRowFirstColumn="0" w:firstRowLastColumn="0" w:lastRowFirstColumn="0" w:lastRowLastColumn="0"/>
            </w:pPr>
            <w:r>
              <w:t xml:space="preserve">Beim Neustarten </w:t>
            </w:r>
            <w:r w:rsidR="00BD5C35">
              <w:t>des Programms</w:t>
            </w:r>
            <w:r>
              <w:t>, gelangt der Benutzer vom ZwischenstandGUI zum EinstellungsGUI</w:t>
            </w:r>
          </w:p>
        </w:tc>
      </w:tr>
      <w:tr w:rsidR="00973BAC" w14:paraId="458BCCAB"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45ADB43" w14:textId="77777777" w:rsidR="00973BAC" w:rsidRDefault="00973BAC" w:rsidP="00BB26F6">
            <w:r>
              <w:t>Testdaten</w:t>
            </w:r>
          </w:p>
        </w:tc>
        <w:tc>
          <w:tcPr>
            <w:tcW w:w="4252" w:type="dxa"/>
          </w:tcPr>
          <w:p w14:paraId="7C9A4667" w14:textId="7CC0A50E" w:rsidR="00973BAC" w:rsidRDefault="00BD5C35" w:rsidP="00BB26F6">
            <w:pPr>
              <w:cnfStyle w:val="000000100000" w:firstRow="0" w:lastRow="0" w:firstColumn="0" w:lastColumn="0" w:oddVBand="0" w:evenVBand="0" w:oddHBand="1" w:evenHBand="0" w:firstRowFirstColumn="0" w:firstRowLastColumn="0" w:lastRowFirstColumn="0" w:lastRowLastColumn="0"/>
            </w:pPr>
            <w:r>
              <w:t>Neustartbutton</w:t>
            </w:r>
          </w:p>
        </w:tc>
      </w:tr>
      <w:tr w:rsidR="00973BAC" w14:paraId="2679804E"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1F3793B7" w14:textId="77777777" w:rsidR="00973BAC" w:rsidRDefault="00973BAC" w:rsidP="00BB26F6">
            <w:r>
              <w:t>Ablauf</w:t>
            </w:r>
          </w:p>
        </w:tc>
        <w:tc>
          <w:tcPr>
            <w:tcW w:w="4252" w:type="dxa"/>
          </w:tcPr>
          <w:p w14:paraId="322A93EC" w14:textId="1A6BF553" w:rsidR="00973BAC" w:rsidRDefault="00BD5C35" w:rsidP="00BB26F6">
            <w:pPr>
              <w:cnfStyle w:val="000000000000" w:firstRow="0" w:lastRow="0" w:firstColumn="0" w:lastColumn="0" w:oddVBand="0" w:evenVBand="0" w:oddHBand="0" w:evenHBand="0" w:firstRowFirstColumn="0" w:firstRowLastColumn="0" w:lastRowFirstColumn="0" w:lastRowLastColumn="0"/>
            </w:pPr>
            <w:r>
              <w:t>Der Spieler drückt den Neustartbutton</w:t>
            </w:r>
          </w:p>
        </w:tc>
      </w:tr>
      <w:tr w:rsidR="00973BAC" w14:paraId="25F020F8"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E3BF353" w14:textId="533B3220" w:rsidR="00973BAC" w:rsidRDefault="00551C4A" w:rsidP="00BB26F6">
            <w:r>
              <w:t>Erwartetes Testresultat</w:t>
            </w:r>
          </w:p>
        </w:tc>
        <w:tc>
          <w:tcPr>
            <w:tcW w:w="4252" w:type="dxa"/>
          </w:tcPr>
          <w:p w14:paraId="7CF27976" w14:textId="5AD076A0" w:rsidR="00973BAC" w:rsidRDefault="00973BAC"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Es erscheint </w:t>
            </w:r>
            <w:r w:rsidR="00BD5C35">
              <w:t>das EinstellungsGUI.</w:t>
            </w:r>
          </w:p>
          <w:p w14:paraId="18EE41FD" w14:textId="44DE4EF4" w:rsidR="00BD5C35" w:rsidRDefault="00BD5C35"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Man kann wieder auswählen welche Grösse man will</w:t>
            </w:r>
          </w:p>
          <w:p w14:paraId="667808A2" w14:textId="37179BEE" w:rsidR="00973BAC" w:rsidRDefault="00BD5C35"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 xml:space="preserve">Die Benutzernamen sind vom letzten Eintrag </w:t>
            </w:r>
            <w:r w:rsidR="003F1BE1">
              <w:t xml:space="preserve">noch </w:t>
            </w:r>
            <w:r>
              <w:t>gespeichert</w:t>
            </w:r>
            <w:r w:rsidR="0024238C">
              <w:t xml:space="preserve"> (falls selber benannt)</w:t>
            </w:r>
            <w:r>
              <w:t>.</w:t>
            </w:r>
          </w:p>
        </w:tc>
      </w:tr>
    </w:tbl>
    <w:p w14:paraId="306B1307" w14:textId="77777777" w:rsidR="0074406F" w:rsidRDefault="0074406F" w:rsidP="005F12B7">
      <w:pPr>
        <w:rPr>
          <w:i/>
          <w:highlight w:val="yellow"/>
        </w:rPr>
      </w:pPr>
    </w:p>
    <w:tbl>
      <w:tblPr>
        <w:tblStyle w:val="EinfacheTabelle1"/>
        <w:tblW w:w="0" w:type="auto"/>
        <w:tblLook w:val="04A0" w:firstRow="1" w:lastRow="0" w:firstColumn="1" w:lastColumn="0" w:noHBand="0" w:noVBand="1"/>
      </w:tblPr>
      <w:tblGrid>
        <w:gridCol w:w="4246"/>
        <w:gridCol w:w="4248"/>
      </w:tblGrid>
      <w:tr w:rsidR="00ED5A15" w14:paraId="130DEF23"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3A7581D8" w14:textId="77777777" w:rsidR="00ED5A15" w:rsidRDefault="00ED5A15" w:rsidP="00BB26F6">
            <w:r>
              <w:t>Element</w:t>
            </w:r>
          </w:p>
        </w:tc>
        <w:tc>
          <w:tcPr>
            <w:tcW w:w="4252" w:type="dxa"/>
            <w:shd w:val="clear" w:color="auto" w:fill="8DB3E2" w:themeFill="text2" w:themeFillTint="66"/>
          </w:tcPr>
          <w:p w14:paraId="4902FF6E" w14:textId="77777777" w:rsidR="00ED5A15" w:rsidRDefault="00ED5A15"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ED5A15" w14:paraId="2355D573"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89BD2D5" w14:textId="77777777" w:rsidR="00ED5A15" w:rsidRDefault="00ED5A15" w:rsidP="00BB26F6">
            <w:r>
              <w:t>Testfallnummer</w:t>
            </w:r>
          </w:p>
        </w:tc>
        <w:tc>
          <w:tcPr>
            <w:tcW w:w="4252" w:type="dxa"/>
          </w:tcPr>
          <w:p w14:paraId="2CF3E2F0" w14:textId="25DCA5AC" w:rsidR="00ED5A15" w:rsidRDefault="00617BC7" w:rsidP="00BB26F6">
            <w:pPr>
              <w:cnfStyle w:val="000000100000" w:firstRow="0" w:lastRow="0" w:firstColumn="0" w:lastColumn="0" w:oddVBand="0" w:evenVBand="0" w:oddHBand="1" w:evenHBand="0" w:firstRowFirstColumn="0" w:firstRowLastColumn="0" w:lastRowFirstColumn="0" w:lastRowLastColumn="0"/>
            </w:pPr>
            <w:r>
              <w:t>TF-016</w:t>
            </w:r>
          </w:p>
        </w:tc>
      </w:tr>
      <w:tr w:rsidR="00ED5A15" w14:paraId="7B631056"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2EEA6276" w14:textId="77777777" w:rsidR="00ED5A15" w:rsidRDefault="00ED5A15" w:rsidP="00BB26F6">
            <w:r>
              <w:t>Kurzbeschreibung</w:t>
            </w:r>
          </w:p>
        </w:tc>
        <w:tc>
          <w:tcPr>
            <w:tcW w:w="4252" w:type="dxa"/>
          </w:tcPr>
          <w:p w14:paraId="70D01FDB" w14:textId="7FDF6243" w:rsidR="00ED5A15" w:rsidRDefault="00ED5A15" w:rsidP="00BB26F6">
            <w:pPr>
              <w:cnfStyle w:val="000000000000" w:firstRow="0" w:lastRow="0" w:firstColumn="0" w:lastColumn="0" w:oddVBand="0" w:evenVBand="0" w:oddHBand="0" w:evenHBand="0" w:firstRowFirstColumn="0" w:firstRowLastColumn="0" w:lastRowFirstColumn="0" w:lastRowLastColumn="0"/>
            </w:pPr>
            <w:r>
              <w:t xml:space="preserve">Es wird getestet ob bei erneuten Spielstart, die korrekte Anzahl Karten </w:t>
            </w:r>
            <w:r w:rsidR="00466FBE">
              <w:t>ausgeben (</w:t>
            </w:r>
            <w:r w:rsidR="0023502F">
              <w:t>GUI)</w:t>
            </w:r>
            <w:r>
              <w:t xml:space="preserve"> wird und die alte Anzahl an Knöpfe vom GUI entfernt w</w:t>
            </w:r>
            <w:r w:rsidR="0023502F">
              <w:t>urde.</w:t>
            </w:r>
          </w:p>
        </w:tc>
      </w:tr>
      <w:tr w:rsidR="00ED5A15" w14:paraId="257A5F51"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276B625" w14:textId="77777777" w:rsidR="00ED5A15" w:rsidRDefault="00ED5A15" w:rsidP="00BB26F6">
            <w:r>
              <w:t>Testdaten</w:t>
            </w:r>
          </w:p>
        </w:tc>
        <w:tc>
          <w:tcPr>
            <w:tcW w:w="4252" w:type="dxa"/>
          </w:tcPr>
          <w:p w14:paraId="2760017B" w14:textId="72CB11CF" w:rsidR="00280207" w:rsidRDefault="00280207" w:rsidP="00504709">
            <w:pPr>
              <w:pStyle w:val="Listenabsatz"/>
              <w:cnfStyle w:val="000000100000" w:firstRow="0" w:lastRow="0" w:firstColumn="0" w:lastColumn="0" w:oddVBand="0" w:evenVBand="0" w:oddHBand="1" w:evenHBand="0" w:firstRowFirstColumn="0" w:firstRowLastColumn="0" w:lastRowFirstColumn="0" w:lastRowLastColumn="0"/>
            </w:pPr>
            <w:r>
              <w:t>MemoryspielGUI</w:t>
            </w:r>
          </w:p>
          <w:p w14:paraId="3F366981" w14:textId="7FCEDE04" w:rsidR="00ED5A15" w:rsidRDefault="00ED5A15" w:rsidP="00280207">
            <w:pPr>
              <w:pStyle w:val="Listenabsatz"/>
              <w:cnfStyle w:val="000000100000" w:firstRow="0" w:lastRow="0" w:firstColumn="0" w:lastColumn="0" w:oddVBand="0" w:evenVBand="0" w:oddHBand="1" w:evenHBand="0" w:firstRowFirstColumn="0" w:firstRowLastColumn="0" w:lastRowFirstColumn="0" w:lastRowLastColumn="0"/>
            </w:pPr>
            <w:r>
              <w:t xml:space="preserve">Andere Spielgrösse auswählen </w:t>
            </w:r>
          </w:p>
        </w:tc>
      </w:tr>
      <w:tr w:rsidR="00ED5A15" w14:paraId="0F860D8C"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62A77E04" w14:textId="77777777" w:rsidR="00ED5A15" w:rsidRDefault="00ED5A15" w:rsidP="00BB26F6">
            <w:r>
              <w:t>Ablauf</w:t>
            </w:r>
          </w:p>
        </w:tc>
        <w:tc>
          <w:tcPr>
            <w:tcW w:w="4252" w:type="dxa"/>
          </w:tcPr>
          <w:p w14:paraId="4E9A4641" w14:textId="773FEB54" w:rsidR="00ED5A15" w:rsidRDefault="00ED5A15" w:rsidP="00BB26F6">
            <w:pPr>
              <w:cnfStyle w:val="000000000000" w:firstRow="0" w:lastRow="0" w:firstColumn="0" w:lastColumn="0" w:oddVBand="0" w:evenVBand="0" w:oddHBand="0" w:evenHBand="0" w:firstRowFirstColumn="0" w:firstRowLastColumn="0" w:lastRowFirstColumn="0" w:lastRowLastColumn="0"/>
            </w:pPr>
            <w:r>
              <w:t>Der Spieler startet das Spiel neu, wählt eine andere Spielgrösse als vorher und startet das Memory.</w:t>
            </w:r>
          </w:p>
        </w:tc>
      </w:tr>
      <w:tr w:rsidR="00ED5A15" w14:paraId="5C6C6B4A"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4C276D9" w14:textId="19BE6448" w:rsidR="00ED5A15" w:rsidRDefault="00551C4A" w:rsidP="00BB26F6">
            <w:r>
              <w:t>Erwartetes Testresultat</w:t>
            </w:r>
          </w:p>
        </w:tc>
        <w:tc>
          <w:tcPr>
            <w:tcW w:w="4252" w:type="dxa"/>
          </w:tcPr>
          <w:p w14:paraId="374E4226" w14:textId="77777777" w:rsidR="00ED5A15" w:rsidRDefault="00ED5A15"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Im MemoryGUI sollte die richtige Anzahl Knöpfe Karten erscheinen</w:t>
            </w:r>
          </w:p>
          <w:p w14:paraId="4D4B4A41" w14:textId="3CDAD477" w:rsidR="00ED5A15" w:rsidRDefault="00ED5A15" w:rsidP="00504709">
            <w:pPr>
              <w:pStyle w:val="Listenabsatz"/>
              <w:numPr>
                <w:ilvl w:val="0"/>
                <w:numId w:val="24"/>
              </w:numPr>
              <w:cnfStyle w:val="000000100000" w:firstRow="0" w:lastRow="0" w:firstColumn="0" w:lastColumn="0" w:oddVBand="0" w:evenVBand="0" w:oddHBand="1" w:evenHBand="0" w:firstRowFirstColumn="0" w:firstRowLastColumn="0" w:lastRowFirstColumn="0" w:lastRowLastColumn="0"/>
            </w:pPr>
            <w:r>
              <w:t>Die Alten Knöpfe wurden entfernt</w:t>
            </w:r>
            <w:r w:rsidR="00280207">
              <w:t xml:space="preserve"> bzw. ausgeblendet</w:t>
            </w:r>
            <w:r>
              <w:t>.</w:t>
            </w:r>
          </w:p>
        </w:tc>
      </w:tr>
    </w:tbl>
    <w:p w14:paraId="58FBC5C3" w14:textId="77777777" w:rsidR="00ED5A15" w:rsidRDefault="00ED5A15" w:rsidP="005F12B7">
      <w:pPr>
        <w:rPr>
          <w:i/>
          <w:highlight w:val="yellow"/>
        </w:rPr>
      </w:pPr>
    </w:p>
    <w:p w14:paraId="757E6ABC" w14:textId="77777777" w:rsidR="00ED5A15" w:rsidRDefault="00ED5A15" w:rsidP="005F12B7">
      <w:pPr>
        <w:rPr>
          <w:i/>
          <w:highlight w:val="yellow"/>
        </w:rPr>
      </w:pPr>
    </w:p>
    <w:tbl>
      <w:tblPr>
        <w:tblStyle w:val="EinfacheTabelle1"/>
        <w:tblW w:w="0" w:type="auto"/>
        <w:tblLook w:val="04A0" w:firstRow="1" w:lastRow="0" w:firstColumn="1" w:lastColumn="0" w:noHBand="0" w:noVBand="1"/>
      </w:tblPr>
      <w:tblGrid>
        <w:gridCol w:w="4247"/>
        <w:gridCol w:w="4247"/>
      </w:tblGrid>
      <w:tr w:rsidR="003611FE" w14:paraId="5E30C882" w14:textId="77777777" w:rsidTr="00BB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3BA1638E" w14:textId="77777777" w:rsidR="003611FE" w:rsidRDefault="003611FE" w:rsidP="00BB26F6">
            <w:r>
              <w:t>Element</w:t>
            </w:r>
          </w:p>
        </w:tc>
        <w:tc>
          <w:tcPr>
            <w:tcW w:w="4252" w:type="dxa"/>
            <w:shd w:val="clear" w:color="auto" w:fill="8DB3E2" w:themeFill="text2" w:themeFillTint="66"/>
          </w:tcPr>
          <w:p w14:paraId="3975259D" w14:textId="77777777" w:rsidR="003611FE" w:rsidRDefault="003611FE" w:rsidP="00BB26F6">
            <w:pPr>
              <w:cnfStyle w:val="100000000000" w:firstRow="1" w:lastRow="0" w:firstColumn="0" w:lastColumn="0" w:oddVBand="0" w:evenVBand="0" w:oddHBand="0" w:evenHBand="0" w:firstRowFirstColumn="0" w:firstRowLastColumn="0" w:lastRowFirstColumn="0" w:lastRowLastColumn="0"/>
            </w:pPr>
            <w:r>
              <w:t>Beschreibung (Beispiele)</w:t>
            </w:r>
          </w:p>
        </w:tc>
      </w:tr>
      <w:tr w:rsidR="003611FE" w14:paraId="30752BA1"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0890037" w14:textId="77777777" w:rsidR="003611FE" w:rsidRDefault="003611FE" w:rsidP="00BB26F6">
            <w:r>
              <w:t>Testfallnummer</w:t>
            </w:r>
          </w:p>
        </w:tc>
        <w:tc>
          <w:tcPr>
            <w:tcW w:w="4252" w:type="dxa"/>
          </w:tcPr>
          <w:p w14:paraId="72DA016A" w14:textId="08787CA0" w:rsidR="003611FE" w:rsidRDefault="003611FE" w:rsidP="00BB26F6">
            <w:pPr>
              <w:cnfStyle w:val="000000100000" w:firstRow="0" w:lastRow="0" w:firstColumn="0" w:lastColumn="0" w:oddVBand="0" w:evenVBand="0" w:oddHBand="1" w:evenHBand="0" w:firstRowFirstColumn="0" w:firstRowLastColumn="0" w:lastRowFirstColumn="0" w:lastRowLastColumn="0"/>
            </w:pPr>
            <w:r>
              <w:t>TF-017</w:t>
            </w:r>
          </w:p>
        </w:tc>
      </w:tr>
      <w:tr w:rsidR="003611FE" w14:paraId="67A21DB4"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1A179D87" w14:textId="77777777" w:rsidR="003611FE" w:rsidRDefault="003611FE" w:rsidP="00BB26F6">
            <w:r>
              <w:t>Kurzbeschreibung</w:t>
            </w:r>
          </w:p>
        </w:tc>
        <w:tc>
          <w:tcPr>
            <w:tcW w:w="4252" w:type="dxa"/>
          </w:tcPr>
          <w:p w14:paraId="1702F5F3" w14:textId="33428DFA" w:rsidR="003611FE" w:rsidRDefault="003611FE" w:rsidP="00BB26F6">
            <w:pPr>
              <w:cnfStyle w:val="000000000000" w:firstRow="0" w:lastRow="0" w:firstColumn="0" w:lastColumn="0" w:oddVBand="0" w:evenVBand="0" w:oddHBand="0" w:evenHBand="0" w:firstRowFirstColumn="0" w:firstRowLastColumn="0" w:lastRowFirstColumn="0" w:lastRowLastColumn="0"/>
            </w:pPr>
            <w:r>
              <w:t>Karten Bilder werden angezeigt</w:t>
            </w:r>
          </w:p>
        </w:tc>
      </w:tr>
      <w:tr w:rsidR="003611FE" w14:paraId="4F9E80FD"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15A6598" w14:textId="77777777" w:rsidR="003611FE" w:rsidRDefault="003611FE" w:rsidP="00BB26F6">
            <w:r>
              <w:t>Testdaten</w:t>
            </w:r>
          </w:p>
        </w:tc>
        <w:tc>
          <w:tcPr>
            <w:tcW w:w="4252" w:type="dxa"/>
          </w:tcPr>
          <w:p w14:paraId="69E34A19" w14:textId="4E9CFF85" w:rsidR="003611FE" w:rsidRDefault="00892D77" w:rsidP="00892D77">
            <w:pPr>
              <w:cnfStyle w:val="000000100000" w:firstRow="0" w:lastRow="0" w:firstColumn="0" w:lastColumn="0" w:oddVBand="0" w:evenVBand="0" w:oddHBand="1" w:evenHBand="0" w:firstRowFirstColumn="0" w:firstRowLastColumn="0" w:lastRowFirstColumn="0" w:lastRowLastColumn="0"/>
            </w:pPr>
            <w:r>
              <w:t>Die Memorykarten mit den Bildern</w:t>
            </w:r>
          </w:p>
        </w:tc>
      </w:tr>
      <w:tr w:rsidR="003611FE" w14:paraId="1FF762A3" w14:textId="77777777" w:rsidTr="00BB26F6">
        <w:tc>
          <w:tcPr>
            <w:cnfStyle w:val="001000000000" w:firstRow="0" w:lastRow="0" w:firstColumn="1" w:lastColumn="0" w:oddVBand="0" w:evenVBand="0" w:oddHBand="0" w:evenHBand="0" w:firstRowFirstColumn="0" w:firstRowLastColumn="0" w:lastRowFirstColumn="0" w:lastRowLastColumn="0"/>
            <w:tcW w:w="4252" w:type="dxa"/>
          </w:tcPr>
          <w:p w14:paraId="0EC756EF" w14:textId="77777777" w:rsidR="003611FE" w:rsidRDefault="003611FE" w:rsidP="00BB26F6">
            <w:r>
              <w:t>Ablauf</w:t>
            </w:r>
          </w:p>
        </w:tc>
        <w:tc>
          <w:tcPr>
            <w:tcW w:w="4252" w:type="dxa"/>
          </w:tcPr>
          <w:p w14:paraId="105ECD51" w14:textId="4AE6CBC2" w:rsidR="003611FE" w:rsidRDefault="00892D77" w:rsidP="00BB26F6">
            <w:pPr>
              <w:cnfStyle w:val="000000000000" w:firstRow="0" w:lastRow="0" w:firstColumn="0" w:lastColumn="0" w:oddVBand="0" w:evenVBand="0" w:oddHBand="0" w:evenHBand="0" w:firstRowFirstColumn="0" w:firstRowLastColumn="0" w:lastRowFirstColumn="0" w:lastRowLastColumn="0"/>
            </w:pPr>
            <w:r>
              <w:t>Der Spieler startet das Memory</w:t>
            </w:r>
          </w:p>
        </w:tc>
      </w:tr>
      <w:tr w:rsidR="003611FE" w14:paraId="4BD7AD68" w14:textId="77777777" w:rsidTr="00BB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08FC241" w14:textId="13C7C017" w:rsidR="003611FE" w:rsidRDefault="00551C4A" w:rsidP="00BB26F6">
            <w:r>
              <w:t>Erwartetes Testresultat</w:t>
            </w:r>
          </w:p>
        </w:tc>
        <w:tc>
          <w:tcPr>
            <w:tcW w:w="4252" w:type="dxa"/>
          </w:tcPr>
          <w:p w14:paraId="561C3CE9" w14:textId="25BD614E" w:rsidR="003611FE" w:rsidRDefault="00892D77" w:rsidP="00504709">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Es erscheinen verdeckte Karten mit verschiedenen Bildern. </w:t>
            </w:r>
          </w:p>
          <w:p w14:paraId="6D4AC526" w14:textId="538A65EA" w:rsidR="00892D77" w:rsidRDefault="00892D77" w:rsidP="00504709">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lastRenderedPageBreak/>
              <w:t>Die Bilder nehmen die Grösse der JButtons (Karten) an.</w:t>
            </w:r>
          </w:p>
          <w:p w14:paraId="145995E2" w14:textId="5F47EE0A" w:rsidR="003611FE" w:rsidRDefault="003611FE" w:rsidP="003611FE">
            <w:pPr>
              <w:cnfStyle w:val="000000100000" w:firstRow="0" w:lastRow="0" w:firstColumn="0" w:lastColumn="0" w:oddVBand="0" w:evenVBand="0" w:oddHBand="1" w:evenHBand="0" w:firstRowFirstColumn="0" w:firstRowLastColumn="0" w:lastRowFirstColumn="0" w:lastRowLastColumn="0"/>
            </w:pPr>
          </w:p>
        </w:tc>
      </w:tr>
    </w:tbl>
    <w:p w14:paraId="5D9A31BC" w14:textId="77777777" w:rsidR="00B641CA" w:rsidRPr="005F12B7" w:rsidRDefault="00B641CA" w:rsidP="005F12B7"/>
    <w:p w14:paraId="281AB821" w14:textId="77777777" w:rsidR="00280207" w:rsidRDefault="00280207" w:rsidP="00B52FD5">
      <w:pPr>
        <w:pStyle w:val="berschrift1"/>
      </w:pPr>
      <w:bookmarkStart w:id="3" w:name="_Toc38719555"/>
    </w:p>
    <w:tbl>
      <w:tblPr>
        <w:tblStyle w:val="EinfacheTabelle1"/>
        <w:tblW w:w="0" w:type="auto"/>
        <w:tblLook w:val="04A0" w:firstRow="1" w:lastRow="0" w:firstColumn="1" w:lastColumn="0" w:noHBand="0" w:noVBand="1"/>
      </w:tblPr>
      <w:tblGrid>
        <w:gridCol w:w="4247"/>
        <w:gridCol w:w="4247"/>
      </w:tblGrid>
      <w:tr w:rsidR="00280207" w14:paraId="6E2EA829" w14:textId="77777777" w:rsidTr="0015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6C0A0227" w14:textId="77777777" w:rsidR="00280207" w:rsidRDefault="00280207" w:rsidP="00155B53">
            <w:r>
              <w:t>Element</w:t>
            </w:r>
          </w:p>
        </w:tc>
        <w:tc>
          <w:tcPr>
            <w:tcW w:w="4252" w:type="dxa"/>
            <w:shd w:val="clear" w:color="auto" w:fill="8DB3E2" w:themeFill="text2" w:themeFillTint="66"/>
          </w:tcPr>
          <w:p w14:paraId="57017692" w14:textId="77777777" w:rsidR="00280207" w:rsidRDefault="00280207" w:rsidP="00155B53">
            <w:pPr>
              <w:cnfStyle w:val="100000000000" w:firstRow="1" w:lastRow="0" w:firstColumn="0" w:lastColumn="0" w:oddVBand="0" w:evenVBand="0" w:oddHBand="0" w:evenHBand="0" w:firstRowFirstColumn="0" w:firstRowLastColumn="0" w:lastRowFirstColumn="0" w:lastRowLastColumn="0"/>
            </w:pPr>
            <w:r>
              <w:t>Beschreibung (Beispiele)</w:t>
            </w:r>
          </w:p>
        </w:tc>
      </w:tr>
      <w:tr w:rsidR="00280207" w14:paraId="12CEA91A"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EF62708" w14:textId="77777777" w:rsidR="00280207" w:rsidRDefault="00280207" w:rsidP="00155B53">
            <w:r>
              <w:t>Testfallnummer</w:t>
            </w:r>
          </w:p>
        </w:tc>
        <w:tc>
          <w:tcPr>
            <w:tcW w:w="4252" w:type="dxa"/>
          </w:tcPr>
          <w:p w14:paraId="14441462" w14:textId="7771124E" w:rsidR="00280207" w:rsidRDefault="00280207" w:rsidP="00155B53">
            <w:pPr>
              <w:cnfStyle w:val="000000100000" w:firstRow="0" w:lastRow="0" w:firstColumn="0" w:lastColumn="0" w:oddVBand="0" w:evenVBand="0" w:oddHBand="1" w:evenHBand="0" w:firstRowFirstColumn="0" w:firstRowLastColumn="0" w:lastRowFirstColumn="0" w:lastRowLastColumn="0"/>
            </w:pPr>
            <w:r>
              <w:t>TF-018</w:t>
            </w:r>
          </w:p>
        </w:tc>
      </w:tr>
      <w:tr w:rsidR="00280207" w14:paraId="25469478" w14:textId="77777777" w:rsidTr="00155B53">
        <w:tc>
          <w:tcPr>
            <w:cnfStyle w:val="001000000000" w:firstRow="0" w:lastRow="0" w:firstColumn="1" w:lastColumn="0" w:oddVBand="0" w:evenVBand="0" w:oddHBand="0" w:evenHBand="0" w:firstRowFirstColumn="0" w:firstRowLastColumn="0" w:lastRowFirstColumn="0" w:lastRowLastColumn="0"/>
            <w:tcW w:w="4252" w:type="dxa"/>
          </w:tcPr>
          <w:p w14:paraId="1D3A1873" w14:textId="77777777" w:rsidR="00280207" w:rsidRDefault="00280207" w:rsidP="00155B53">
            <w:r>
              <w:t>Kurzbeschreibung</w:t>
            </w:r>
          </w:p>
        </w:tc>
        <w:tc>
          <w:tcPr>
            <w:tcW w:w="4252" w:type="dxa"/>
          </w:tcPr>
          <w:p w14:paraId="58C8AAA0" w14:textId="7903661E" w:rsidR="00280207" w:rsidRDefault="00280207" w:rsidP="00155B53">
            <w:pPr>
              <w:cnfStyle w:val="000000000000" w:firstRow="0" w:lastRow="0" w:firstColumn="0" w:lastColumn="0" w:oddVBand="0" w:evenVBand="0" w:oddHBand="0" w:evenHBand="0" w:firstRowFirstColumn="0" w:firstRowLastColumn="0" w:lastRowFirstColumn="0" w:lastRowLastColumn="0"/>
            </w:pPr>
            <w:r>
              <w:t>Wenn der Spieler ein richtiges Kartenpaar gefunden hat, sollten diese Karten automatisch ausgeblendet werden.</w:t>
            </w:r>
          </w:p>
        </w:tc>
      </w:tr>
      <w:tr w:rsidR="00280207" w14:paraId="2255DD5F"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FBA78FE" w14:textId="77777777" w:rsidR="00280207" w:rsidRDefault="00280207" w:rsidP="00155B53">
            <w:r>
              <w:t>Testdaten</w:t>
            </w:r>
          </w:p>
        </w:tc>
        <w:tc>
          <w:tcPr>
            <w:tcW w:w="4252" w:type="dxa"/>
          </w:tcPr>
          <w:p w14:paraId="4FC060FE" w14:textId="77777777" w:rsidR="00280207" w:rsidRDefault="00280207" w:rsidP="00155B53">
            <w:pPr>
              <w:cnfStyle w:val="000000100000" w:firstRow="0" w:lastRow="0" w:firstColumn="0" w:lastColumn="0" w:oddVBand="0" w:evenVBand="0" w:oddHBand="1" w:evenHBand="0" w:firstRowFirstColumn="0" w:firstRowLastColumn="0" w:lastRowFirstColumn="0" w:lastRowLastColumn="0"/>
            </w:pPr>
            <w:r>
              <w:t>Die Memorykarten mit den Bildern</w:t>
            </w:r>
          </w:p>
        </w:tc>
      </w:tr>
      <w:tr w:rsidR="00280207" w14:paraId="49445A47" w14:textId="77777777" w:rsidTr="00155B53">
        <w:tc>
          <w:tcPr>
            <w:cnfStyle w:val="001000000000" w:firstRow="0" w:lastRow="0" w:firstColumn="1" w:lastColumn="0" w:oddVBand="0" w:evenVBand="0" w:oddHBand="0" w:evenHBand="0" w:firstRowFirstColumn="0" w:firstRowLastColumn="0" w:lastRowFirstColumn="0" w:lastRowLastColumn="0"/>
            <w:tcW w:w="4252" w:type="dxa"/>
          </w:tcPr>
          <w:p w14:paraId="531A4AF8" w14:textId="77777777" w:rsidR="00280207" w:rsidRDefault="00280207" w:rsidP="00155B53">
            <w:r>
              <w:t>Ablauf</w:t>
            </w:r>
          </w:p>
        </w:tc>
        <w:tc>
          <w:tcPr>
            <w:tcW w:w="4252" w:type="dxa"/>
          </w:tcPr>
          <w:p w14:paraId="32BAF48C" w14:textId="2549093E" w:rsidR="00280207" w:rsidRDefault="00280207" w:rsidP="00155B53">
            <w:pPr>
              <w:cnfStyle w:val="000000000000" w:firstRow="0" w:lastRow="0" w:firstColumn="0" w:lastColumn="0" w:oddVBand="0" w:evenVBand="0" w:oddHBand="0" w:evenHBand="0" w:firstRowFirstColumn="0" w:firstRowLastColumn="0" w:lastRowFirstColumn="0" w:lastRowLastColumn="0"/>
            </w:pPr>
            <w:r>
              <w:t>Der Spieler deckt zwei gleich aussehende Kartenpaare auf.</w:t>
            </w:r>
          </w:p>
        </w:tc>
      </w:tr>
      <w:tr w:rsidR="00280207" w14:paraId="24DF0AB5"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E483134" w14:textId="77777777" w:rsidR="00280207" w:rsidRDefault="00280207" w:rsidP="00155B53">
            <w:r>
              <w:t>Erwartetes Testresultat</w:t>
            </w:r>
          </w:p>
        </w:tc>
        <w:tc>
          <w:tcPr>
            <w:tcW w:w="4252" w:type="dxa"/>
          </w:tcPr>
          <w:p w14:paraId="1F2A8CB3" w14:textId="77777777" w:rsidR="00280207" w:rsidRDefault="00280207" w:rsidP="00280207">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Die Karten werden ausgeblendet</w:t>
            </w:r>
          </w:p>
          <w:p w14:paraId="6CC49119" w14:textId="77777777" w:rsidR="00280207" w:rsidRDefault="00280207" w:rsidP="00280207">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Der jeweilige Spieler erhält punkte und ist noch an der Reihe.</w:t>
            </w:r>
          </w:p>
          <w:p w14:paraId="32954E06" w14:textId="45866118" w:rsidR="00280207" w:rsidRDefault="00280207" w:rsidP="00280207">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Der Timer hat von vorne begonnen</w:t>
            </w:r>
          </w:p>
        </w:tc>
      </w:tr>
    </w:tbl>
    <w:p w14:paraId="10BDAE8A" w14:textId="77777777" w:rsidR="00280207" w:rsidRDefault="00280207" w:rsidP="00B52FD5">
      <w:pPr>
        <w:pStyle w:val="berschrift1"/>
      </w:pPr>
    </w:p>
    <w:p w14:paraId="6CA07B3C" w14:textId="77777777" w:rsidR="00280207" w:rsidRDefault="00280207" w:rsidP="00B52FD5">
      <w:pPr>
        <w:pStyle w:val="berschrift1"/>
      </w:pPr>
    </w:p>
    <w:tbl>
      <w:tblPr>
        <w:tblStyle w:val="EinfacheTabelle1"/>
        <w:tblW w:w="0" w:type="auto"/>
        <w:tblLook w:val="04A0" w:firstRow="1" w:lastRow="0" w:firstColumn="1" w:lastColumn="0" w:noHBand="0" w:noVBand="1"/>
      </w:tblPr>
      <w:tblGrid>
        <w:gridCol w:w="4247"/>
        <w:gridCol w:w="4247"/>
      </w:tblGrid>
      <w:tr w:rsidR="00280207" w14:paraId="1A838181" w14:textId="77777777" w:rsidTr="0015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shd w:val="clear" w:color="auto" w:fill="8DB3E2" w:themeFill="text2" w:themeFillTint="66"/>
          </w:tcPr>
          <w:p w14:paraId="7DF45102" w14:textId="77777777" w:rsidR="00280207" w:rsidRDefault="00280207" w:rsidP="00155B53">
            <w:r>
              <w:t>Element</w:t>
            </w:r>
          </w:p>
        </w:tc>
        <w:tc>
          <w:tcPr>
            <w:tcW w:w="4252" w:type="dxa"/>
            <w:shd w:val="clear" w:color="auto" w:fill="8DB3E2" w:themeFill="text2" w:themeFillTint="66"/>
          </w:tcPr>
          <w:p w14:paraId="20D4B07D" w14:textId="77777777" w:rsidR="00280207" w:rsidRDefault="00280207" w:rsidP="00155B53">
            <w:pPr>
              <w:cnfStyle w:val="100000000000" w:firstRow="1" w:lastRow="0" w:firstColumn="0" w:lastColumn="0" w:oddVBand="0" w:evenVBand="0" w:oddHBand="0" w:evenHBand="0" w:firstRowFirstColumn="0" w:firstRowLastColumn="0" w:lastRowFirstColumn="0" w:lastRowLastColumn="0"/>
            </w:pPr>
            <w:r>
              <w:t>Beschreibung (Beispiele)</w:t>
            </w:r>
          </w:p>
        </w:tc>
      </w:tr>
      <w:tr w:rsidR="00280207" w14:paraId="49B12BB6"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20C0063" w14:textId="77777777" w:rsidR="00280207" w:rsidRDefault="00280207" w:rsidP="00155B53">
            <w:r>
              <w:t>Testfallnummer</w:t>
            </w:r>
          </w:p>
        </w:tc>
        <w:tc>
          <w:tcPr>
            <w:tcW w:w="4252" w:type="dxa"/>
          </w:tcPr>
          <w:p w14:paraId="6177BD97" w14:textId="67748D19" w:rsidR="00280207" w:rsidRDefault="00280207" w:rsidP="00155B53">
            <w:pPr>
              <w:cnfStyle w:val="000000100000" w:firstRow="0" w:lastRow="0" w:firstColumn="0" w:lastColumn="0" w:oddVBand="0" w:evenVBand="0" w:oddHBand="1" w:evenHBand="0" w:firstRowFirstColumn="0" w:firstRowLastColumn="0" w:lastRowFirstColumn="0" w:lastRowLastColumn="0"/>
            </w:pPr>
            <w:r>
              <w:t>TF-019</w:t>
            </w:r>
          </w:p>
        </w:tc>
      </w:tr>
      <w:tr w:rsidR="00280207" w14:paraId="4F2183C6" w14:textId="77777777" w:rsidTr="00155B53">
        <w:tc>
          <w:tcPr>
            <w:cnfStyle w:val="001000000000" w:firstRow="0" w:lastRow="0" w:firstColumn="1" w:lastColumn="0" w:oddVBand="0" w:evenVBand="0" w:oddHBand="0" w:evenHBand="0" w:firstRowFirstColumn="0" w:firstRowLastColumn="0" w:lastRowFirstColumn="0" w:lastRowLastColumn="0"/>
            <w:tcW w:w="4252" w:type="dxa"/>
          </w:tcPr>
          <w:p w14:paraId="2CE6C780" w14:textId="77777777" w:rsidR="00280207" w:rsidRDefault="00280207" w:rsidP="00155B53">
            <w:r>
              <w:t>Kurzbeschreibung</w:t>
            </w:r>
          </w:p>
        </w:tc>
        <w:tc>
          <w:tcPr>
            <w:tcW w:w="4252" w:type="dxa"/>
          </w:tcPr>
          <w:p w14:paraId="2C803FEF" w14:textId="25569D33" w:rsidR="00280207" w:rsidRDefault="00280207" w:rsidP="00155B53">
            <w:pPr>
              <w:cnfStyle w:val="000000000000" w:firstRow="0" w:lastRow="0" w:firstColumn="0" w:lastColumn="0" w:oddVBand="0" w:evenVBand="0" w:oddHBand="0" w:evenHBand="0" w:firstRowFirstColumn="0" w:firstRowLastColumn="0" w:lastRowFirstColumn="0" w:lastRowLastColumn="0"/>
            </w:pPr>
            <w:r>
              <w:t>Wenn der Spieler ein falsches Kartenpaar gefunden hat, sollten diese Karten automatisch wieder umgedreht werden.</w:t>
            </w:r>
          </w:p>
        </w:tc>
      </w:tr>
      <w:tr w:rsidR="00280207" w14:paraId="20467528"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3C91580" w14:textId="77777777" w:rsidR="00280207" w:rsidRDefault="00280207" w:rsidP="00155B53">
            <w:r>
              <w:t>Testdaten</w:t>
            </w:r>
          </w:p>
        </w:tc>
        <w:tc>
          <w:tcPr>
            <w:tcW w:w="4252" w:type="dxa"/>
          </w:tcPr>
          <w:p w14:paraId="644AAFC8" w14:textId="77777777" w:rsidR="00280207" w:rsidRDefault="00280207" w:rsidP="00155B53">
            <w:pPr>
              <w:cnfStyle w:val="000000100000" w:firstRow="0" w:lastRow="0" w:firstColumn="0" w:lastColumn="0" w:oddVBand="0" w:evenVBand="0" w:oddHBand="1" w:evenHBand="0" w:firstRowFirstColumn="0" w:firstRowLastColumn="0" w:lastRowFirstColumn="0" w:lastRowLastColumn="0"/>
            </w:pPr>
            <w:r>
              <w:t>Die Memorykarten mit den Bildern</w:t>
            </w:r>
          </w:p>
        </w:tc>
      </w:tr>
      <w:tr w:rsidR="00280207" w14:paraId="43D2E975" w14:textId="77777777" w:rsidTr="00155B53">
        <w:tc>
          <w:tcPr>
            <w:cnfStyle w:val="001000000000" w:firstRow="0" w:lastRow="0" w:firstColumn="1" w:lastColumn="0" w:oddVBand="0" w:evenVBand="0" w:oddHBand="0" w:evenHBand="0" w:firstRowFirstColumn="0" w:firstRowLastColumn="0" w:lastRowFirstColumn="0" w:lastRowLastColumn="0"/>
            <w:tcW w:w="4252" w:type="dxa"/>
          </w:tcPr>
          <w:p w14:paraId="4A094FC7" w14:textId="77777777" w:rsidR="00280207" w:rsidRDefault="00280207" w:rsidP="00155B53">
            <w:r>
              <w:t>Ablauf</w:t>
            </w:r>
          </w:p>
        </w:tc>
        <w:tc>
          <w:tcPr>
            <w:tcW w:w="4252" w:type="dxa"/>
          </w:tcPr>
          <w:p w14:paraId="624673BC" w14:textId="763A9222" w:rsidR="00280207" w:rsidRDefault="00280207" w:rsidP="00155B53">
            <w:pPr>
              <w:cnfStyle w:val="000000000000" w:firstRow="0" w:lastRow="0" w:firstColumn="0" w:lastColumn="0" w:oddVBand="0" w:evenVBand="0" w:oddHBand="0" w:evenHBand="0" w:firstRowFirstColumn="0" w:firstRowLastColumn="0" w:lastRowFirstColumn="0" w:lastRowLastColumn="0"/>
            </w:pPr>
            <w:r>
              <w:t>Der Spieler deckt zwei nicht gleich aussehende Kartenpaare auf.</w:t>
            </w:r>
          </w:p>
        </w:tc>
      </w:tr>
      <w:tr w:rsidR="00280207" w14:paraId="2DF25D1E" w14:textId="77777777" w:rsidTr="0015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D531881" w14:textId="77777777" w:rsidR="00280207" w:rsidRDefault="00280207" w:rsidP="00155B53">
            <w:r>
              <w:t>Erwartetes Testresultat</w:t>
            </w:r>
          </w:p>
        </w:tc>
        <w:tc>
          <w:tcPr>
            <w:tcW w:w="4252" w:type="dxa"/>
          </w:tcPr>
          <w:p w14:paraId="2F70916A" w14:textId="77777777" w:rsidR="00280207" w:rsidRDefault="00280207" w:rsidP="00280207">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Die Karten wurden zurückgedreht und nicht ausgeblendet</w:t>
            </w:r>
          </w:p>
          <w:p w14:paraId="1754DEC1" w14:textId="7805CBE0" w:rsidR="00280207" w:rsidRDefault="00280207" w:rsidP="00280207">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Der andere Spieler ist an der Reihe.</w:t>
            </w:r>
          </w:p>
        </w:tc>
      </w:tr>
    </w:tbl>
    <w:p w14:paraId="3F42EE1C" w14:textId="77777777" w:rsidR="00280207" w:rsidRDefault="00280207" w:rsidP="00B52FD5">
      <w:pPr>
        <w:pStyle w:val="berschrift1"/>
      </w:pPr>
    </w:p>
    <w:p w14:paraId="1F12E139" w14:textId="77777777" w:rsidR="00280207" w:rsidRDefault="00280207" w:rsidP="00B52FD5">
      <w:pPr>
        <w:pStyle w:val="berschrift1"/>
      </w:pPr>
    </w:p>
    <w:p w14:paraId="4E1A29CE" w14:textId="77777777" w:rsidR="00280207" w:rsidRDefault="00280207" w:rsidP="00B52FD5">
      <w:pPr>
        <w:pStyle w:val="berschrift1"/>
      </w:pPr>
    </w:p>
    <w:p w14:paraId="33528E90" w14:textId="77777777" w:rsidR="00280207" w:rsidRDefault="00280207" w:rsidP="00B52FD5">
      <w:pPr>
        <w:pStyle w:val="berschrift1"/>
      </w:pPr>
    </w:p>
    <w:p w14:paraId="3F48EF1D" w14:textId="77777777" w:rsidR="00280207" w:rsidRDefault="00280207" w:rsidP="00B52FD5">
      <w:pPr>
        <w:pStyle w:val="berschrift1"/>
      </w:pPr>
    </w:p>
    <w:p w14:paraId="40672BF1" w14:textId="0FF4DC0B" w:rsidR="00B52FD5" w:rsidRDefault="00B52FD5" w:rsidP="00B52FD5">
      <w:pPr>
        <w:pStyle w:val="berschrift1"/>
      </w:pPr>
      <w:r w:rsidRPr="00384DE9">
        <w:t>Lösungsbeschreibung</w:t>
      </w:r>
      <w:bookmarkEnd w:id="3"/>
    </w:p>
    <w:p w14:paraId="757B2AD5" w14:textId="77777777" w:rsidR="00F93409" w:rsidRDefault="00FF0505" w:rsidP="00FF0505">
      <w:r>
        <w:t>Unser Programm wurde mittels der oben erwähnten Klassen im Klassendiagramm umgesetzt.</w:t>
      </w:r>
      <w:r w:rsidR="00E62B1E">
        <w:t xml:space="preserve"> Dieses war zwar nicht perfekt umgesetzt worden, doch reichte, um sich daran zu orientieren. Es stellte also ein Gutes Grundgerüst dar.</w:t>
      </w:r>
      <w:r w:rsidR="00DC211F">
        <w:t xml:space="preserve"> Auch das Sequenzdiagramm ging zwar in die richtige Richtung, aber die Reihenfolge der Methodenaufrufe war ein bisschen falsch.</w:t>
      </w:r>
    </w:p>
    <w:p w14:paraId="4B623FC8" w14:textId="779A4CA4" w:rsidR="00C92E02" w:rsidRPr="00F93409" w:rsidRDefault="00C92E02" w:rsidP="00FF0505">
      <w:r>
        <w:rPr>
          <w:b/>
          <w:bCs/>
        </w:rPr>
        <w:lastRenderedPageBreak/>
        <w:t>Grund-Ziele</w:t>
      </w:r>
    </w:p>
    <w:p w14:paraId="2FD23AC7" w14:textId="29E07971" w:rsidR="00C92E02" w:rsidRDefault="00C92E02" w:rsidP="00FF0505">
      <w:r w:rsidRPr="00C92E02">
        <w:t>Die Gr</w:t>
      </w:r>
      <w:r>
        <w:t>und</w:t>
      </w:r>
      <w:r w:rsidRPr="00C92E02">
        <w:t xml:space="preserve">ziele </w:t>
      </w:r>
      <w:r>
        <w:t>wie z.</w:t>
      </w:r>
      <w:r w:rsidR="00E5239B">
        <w:t>B,</w:t>
      </w:r>
      <w:r>
        <w:t xml:space="preserve"> das</w:t>
      </w:r>
      <w:r w:rsidR="009A79FE">
        <w:t>s</w:t>
      </w:r>
      <w:r>
        <w:t xml:space="preserve"> man </w:t>
      </w:r>
      <w:r w:rsidR="00E5239B">
        <w:t xml:space="preserve">eine </w:t>
      </w:r>
      <w:r>
        <w:t>Memorykartengrös</w:t>
      </w:r>
      <w:r w:rsidR="00E5239B">
        <w:t>s</w:t>
      </w:r>
      <w:r>
        <w:t xml:space="preserve">e auswählen </w:t>
      </w:r>
      <w:r w:rsidR="00E5239B">
        <w:t xml:space="preserve">zwischen 5x5 und 10x10 </w:t>
      </w:r>
      <w:r>
        <w:t xml:space="preserve">kann oder dass sich die Karten umdrehen, falls der Spieler </w:t>
      </w:r>
      <w:r w:rsidR="00E5239B">
        <w:t xml:space="preserve">falsche Paare erwischt </w:t>
      </w:r>
      <w:r w:rsidR="00611823">
        <w:t>hat,</w:t>
      </w:r>
      <w:r w:rsidR="00E5239B">
        <w:t xml:space="preserve"> wurden </w:t>
      </w:r>
      <w:r w:rsidR="00611823">
        <w:t xml:space="preserve">alle </w:t>
      </w:r>
      <w:r w:rsidR="00E5239B">
        <w:t>umgesetzt.</w:t>
      </w:r>
    </w:p>
    <w:p w14:paraId="4EBF49AE" w14:textId="3F9F9D7F" w:rsidR="00E5239B" w:rsidRPr="00C92E02" w:rsidRDefault="00E5239B" w:rsidP="00FF0505">
      <w:r>
        <w:t>Ein Passendes Layout wurde auch gesetzt, hätte aber</w:t>
      </w:r>
      <w:r w:rsidR="009A79FE">
        <w:t xml:space="preserve"> hätte</w:t>
      </w:r>
      <w:r>
        <w:t xml:space="preserve"> auch noch schöner sein können und Kinderfreundlicher. Aber für diese Anwendung völlig ausreichend</w:t>
      </w:r>
      <w:r w:rsidR="00611823">
        <w:t>.</w:t>
      </w:r>
    </w:p>
    <w:p w14:paraId="5FABFB15" w14:textId="741B0380" w:rsidR="00E62B1E" w:rsidRPr="00E62B1E" w:rsidRDefault="00E62B1E" w:rsidP="00FF0505">
      <w:pPr>
        <w:rPr>
          <w:b/>
          <w:bCs/>
        </w:rPr>
      </w:pPr>
      <w:r w:rsidRPr="00E62B1E">
        <w:rPr>
          <w:b/>
          <w:bCs/>
        </w:rPr>
        <w:t>Soll-Ziele</w:t>
      </w:r>
    </w:p>
    <w:p w14:paraId="59163310" w14:textId="1854257C" w:rsidR="00C92E02" w:rsidRDefault="00E62B1E" w:rsidP="00E62B1E">
      <w:pPr>
        <w:rPr>
          <w:szCs w:val="21"/>
        </w:rPr>
      </w:pPr>
      <w:r>
        <w:t xml:space="preserve">Wir haben es sogar geschafft, </w:t>
      </w:r>
      <w:r w:rsidR="00BB75F2">
        <w:t xml:space="preserve">alle zusätzlichen Funktionalitäten </w:t>
      </w:r>
      <w:r>
        <w:t>gemäss Soll-Ziele umzusetzen und dies noch der geplanten Zeit</w:t>
      </w:r>
      <w:r w:rsidR="00BB75F2">
        <w:t xml:space="preserve">. </w:t>
      </w:r>
      <w:r>
        <w:t xml:space="preserve">Diese beinhalten: </w:t>
      </w:r>
      <w:r w:rsidR="00BB75F2">
        <w:t xml:space="preserve">Es gibt zu jedem Spiel, </w:t>
      </w:r>
      <w:r w:rsidR="00ED1EB1">
        <w:t>egal</w:t>
      </w:r>
      <w:r w:rsidR="00BB75F2">
        <w:t xml:space="preserve"> wie gross, genau 3 verschiedene </w:t>
      </w:r>
      <w:r>
        <w:t xml:space="preserve">Joker Karten, </w:t>
      </w:r>
      <w:r w:rsidR="00BB75F2">
        <w:t>die mehr Punkte geben.</w:t>
      </w:r>
      <w:r>
        <w:t xml:space="preserve"> Dazu haben wir </w:t>
      </w:r>
      <w:r w:rsidRPr="00C92E02">
        <w:rPr>
          <w:szCs w:val="21"/>
        </w:rPr>
        <w:t xml:space="preserve">die </w:t>
      </w:r>
      <w:r w:rsidR="00ED1EB1" w:rsidRPr="00C92E02">
        <w:rPr>
          <w:szCs w:val="21"/>
        </w:rPr>
        <w:t xml:space="preserve">Punkteverteilung </w:t>
      </w:r>
      <w:r w:rsidRPr="00C92E02">
        <w:rPr>
          <w:szCs w:val="21"/>
        </w:rPr>
        <w:t>so gesetzt</w:t>
      </w:r>
      <w:r w:rsidR="00ED1EB1" w:rsidRPr="00C92E02">
        <w:rPr>
          <w:szCs w:val="21"/>
        </w:rPr>
        <w:t xml:space="preserve">: 40 </w:t>
      </w:r>
      <w:r w:rsidRPr="00C92E02">
        <w:rPr>
          <w:szCs w:val="21"/>
        </w:rPr>
        <w:t xml:space="preserve">Punkte </w:t>
      </w:r>
      <w:r w:rsidR="00ED1EB1" w:rsidRPr="00C92E02">
        <w:rPr>
          <w:szCs w:val="21"/>
        </w:rPr>
        <w:t>für Korrekt gefundene Joker</w:t>
      </w:r>
      <w:r w:rsidRPr="00C92E02">
        <w:rPr>
          <w:szCs w:val="21"/>
        </w:rPr>
        <w:t xml:space="preserve"> </w:t>
      </w:r>
      <w:r w:rsidR="00ED1EB1" w:rsidRPr="00C92E02">
        <w:rPr>
          <w:szCs w:val="21"/>
        </w:rPr>
        <w:t>kartenpaare und 20 für korrekt gefundene Normale Kartenpaare.</w:t>
      </w:r>
      <w:r w:rsidRPr="00C92E02">
        <w:rPr>
          <w:szCs w:val="21"/>
        </w:rPr>
        <w:t xml:space="preserve"> Somit wurde das Ziel mit den Jokerkarten erfüllt.</w:t>
      </w:r>
      <w:r w:rsidR="00ED1EB1" w:rsidRPr="00C92E02">
        <w:rPr>
          <w:szCs w:val="21"/>
        </w:rPr>
        <w:t xml:space="preserve"> </w:t>
      </w:r>
    </w:p>
    <w:p w14:paraId="6FE3AFB0" w14:textId="6AADA378" w:rsidR="00C92E02" w:rsidRDefault="00BB75F2" w:rsidP="00C92E02">
      <w:pPr>
        <w:rPr>
          <w:rFonts w:cs="Arial"/>
          <w:color w:val="000000"/>
          <w:szCs w:val="21"/>
        </w:rPr>
      </w:pPr>
      <w:r w:rsidRPr="00C92E02">
        <w:rPr>
          <w:szCs w:val="21"/>
        </w:rPr>
        <w:t xml:space="preserve">Auch gibt es einen Timer, welcher </w:t>
      </w:r>
      <w:r w:rsidR="00C92E02" w:rsidRPr="00C92E02">
        <w:rPr>
          <w:szCs w:val="21"/>
        </w:rPr>
        <w:t>mittels</w:t>
      </w:r>
      <w:r w:rsidR="00E62B1E" w:rsidRPr="00C92E02">
        <w:rPr>
          <w:szCs w:val="21"/>
        </w:rPr>
        <w:t xml:space="preserve"> Aktualisierbares JLabel umgesetzt. </w:t>
      </w:r>
      <w:r w:rsidRPr="00C92E02">
        <w:rPr>
          <w:rFonts w:cs="Arial"/>
          <w:color w:val="000000"/>
          <w:szCs w:val="21"/>
        </w:rPr>
        <w:t xml:space="preserve"> </w:t>
      </w:r>
      <w:r w:rsidR="00C92E02">
        <w:rPr>
          <w:rFonts w:cs="Arial"/>
          <w:color w:val="000000"/>
          <w:szCs w:val="21"/>
        </w:rPr>
        <w:t>Z.B</w:t>
      </w:r>
      <w:r w:rsidRPr="00C92E02">
        <w:rPr>
          <w:rFonts w:cs="Arial"/>
          <w:color w:val="000000"/>
          <w:szCs w:val="21"/>
        </w:rPr>
        <w:t xml:space="preserve"> 15 </w:t>
      </w:r>
      <w:r w:rsidR="00C92E02">
        <w:rPr>
          <w:rFonts w:cs="Arial"/>
          <w:color w:val="000000"/>
          <w:szCs w:val="21"/>
        </w:rPr>
        <w:t>Sekunden werden auf dem GUI angezeigt, durch das</w:t>
      </w:r>
      <w:r w:rsidRPr="00C92E02">
        <w:rPr>
          <w:rFonts w:cs="Arial"/>
          <w:color w:val="000000"/>
          <w:szCs w:val="21"/>
        </w:rPr>
        <w:t xml:space="preserve"> repaint</w:t>
      </w:r>
      <w:r w:rsidR="00C92E02">
        <w:rPr>
          <w:rFonts w:cs="Arial"/>
          <w:color w:val="000000"/>
          <w:szCs w:val="21"/>
        </w:rPr>
        <w:t>()</w:t>
      </w:r>
      <w:r w:rsidRPr="00C92E02">
        <w:rPr>
          <w:rFonts w:cs="Arial"/>
          <w:color w:val="000000"/>
          <w:szCs w:val="21"/>
        </w:rPr>
        <w:t xml:space="preserve"> </w:t>
      </w:r>
      <w:r w:rsidR="00C92E02">
        <w:rPr>
          <w:rFonts w:cs="Arial"/>
          <w:color w:val="000000"/>
          <w:szCs w:val="21"/>
        </w:rPr>
        <w:t xml:space="preserve">wird diese Zahl </w:t>
      </w:r>
      <w:r w:rsidR="009A79FE">
        <w:rPr>
          <w:rFonts w:cs="Arial"/>
          <w:color w:val="000000"/>
          <w:szCs w:val="21"/>
        </w:rPr>
        <w:t>r</w:t>
      </w:r>
      <w:r w:rsidR="00C92E02">
        <w:rPr>
          <w:rFonts w:cs="Arial"/>
          <w:color w:val="000000"/>
          <w:szCs w:val="21"/>
        </w:rPr>
        <w:t>unte</w:t>
      </w:r>
      <w:r w:rsidR="009A79FE">
        <w:rPr>
          <w:rFonts w:cs="Arial"/>
          <w:color w:val="000000"/>
          <w:szCs w:val="21"/>
        </w:rPr>
        <w:t>r</w:t>
      </w:r>
      <w:r w:rsidR="00C92E02">
        <w:rPr>
          <w:rFonts w:cs="Arial"/>
          <w:color w:val="000000"/>
          <w:szCs w:val="21"/>
        </w:rPr>
        <w:t xml:space="preserve"> gezählt, sodass es aussieht wie ein Timer. Nachdem diese 15 Sekunden abgelaufen sind, wechselt es Automatisch den Spieler und der Timer fängt von vorne an bzw. wenn der Spieler eine </w:t>
      </w:r>
      <w:r w:rsidR="009A79FE">
        <w:rPr>
          <w:rFonts w:cs="Arial"/>
          <w:color w:val="000000"/>
          <w:szCs w:val="21"/>
        </w:rPr>
        <w:t>einen</w:t>
      </w:r>
      <w:r w:rsidR="00C92E02">
        <w:rPr>
          <w:rFonts w:cs="Arial"/>
          <w:color w:val="000000"/>
          <w:szCs w:val="21"/>
        </w:rPr>
        <w:t xml:space="preserve"> richtigen Zug gemacht hat, bleibt er noch bei diesem Spieler.</w:t>
      </w:r>
    </w:p>
    <w:p w14:paraId="6E645696" w14:textId="79FCF3CA" w:rsidR="00C92E02" w:rsidRDefault="00C92E02" w:rsidP="00C92E02">
      <w:pPr>
        <w:rPr>
          <w:rFonts w:cs="Arial"/>
          <w:color w:val="000000"/>
          <w:szCs w:val="21"/>
        </w:rPr>
      </w:pPr>
      <w:r>
        <w:rPr>
          <w:rFonts w:cs="Arial"/>
          <w:color w:val="000000"/>
          <w:szCs w:val="21"/>
        </w:rPr>
        <w:t>Auch die Datenspeicherung wurde umgesetzt und funktioniert tadellos. Es wird eine Leeres File erstellt und danach alle Ergebnisse für die Auswertung in diese Datei geschrieben. Z.B Benutzer</w:t>
      </w:r>
      <w:r w:rsidR="009A79FE">
        <w:rPr>
          <w:rFonts w:cs="Arial"/>
          <w:color w:val="000000"/>
          <w:szCs w:val="21"/>
        </w:rPr>
        <w:t>n</w:t>
      </w:r>
      <w:r>
        <w:rPr>
          <w:rFonts w:cs="Arial"/>
          <w:color w:val="000000"/>
          <w:szCs w:val="21"/>
        </w:rPr>
        <w:t>amen, Datum, Punkte pro Spiel pro Spieler, Gesamtpunktzahl der Spieler und der Gewinner.</w:t>
      </w:r>
    </w:p>
    <w:p w14:paraId="6880F060" w14:textId="35927D33" w:rsidR="00C92E02" w:rsidRDefault="00C92E02" w:rsidP="00C92E02">
      <w:pPr>
        <w:rPr>
          <w:rFonts w:cs="Arial"/>
          <w:color w:val="000000"/>
          <w:szCs w:val="21"/>
        </w:rPr>
      </w:pPr>
    </w:p>
    <w:p w14:paraId="4FD9DDB3" w14:textId="645B1594" w:rsidR="00C92E02" w:rsidRPr="00611823" w:rsidRDefault="00611823" w:rsidP="00C92E02">
      <w:pPr>
        <w:rPr>
          <w:rFonts w:cs="Arial"/>
          <w:b/>
          <w:bCs/>
          <w:color w:val="000000"/>
          <w:szCs w:val="21"/>
        </w:rPr>
      </w:pPr>
      <w:r w:rsidRPr="00611823">
        <w:rPr>
          <w:rFonts w:cs="Arial"/>
          <w:b/>
          <w:bCs/>
          <w:color w:val="000000"/>
          <w:szCs w:val="21"/>
        </w:rPr>
        <w:t>Anforderungen</w:t>
      </w:r>
    </w:p>
    <w:p w14:paraId="1557B2A6" w14:textId="68D08803" w:rsidR="00611823" w:rsidRPr="00611823" w:rsidRDefault="00611823" w:rsidP="00C92E02">
      <w:pPr>
        <w:rPr>
          <w:rFonts w:cs="Arial"/>
          <w:color w:val="000000"/>
          <w:szCs w:val="21"/>
        </w:rPr>
      </w:pPr>
      <w:r w:rsidRPr="00611823">
        <w:rPr>
          <w:rFonts w:cs="Arial"/>
          <w:color w:val="000000"/>
          <w:szCs w:val="21"/>
        </w:rPr>
        <w:t>Es fast alle Anforderungen eingehalten. Nur das Layou</w:t>
      </w:r>
      <w:r w:rsidR="009A79FE">
        <w:rPr>
          <w:rFonts w:cs="Arial"/>
          <w:color w:val="000000"/>
          <w:szCs w:val="21"/>
        </w:rPr>
        <w:t>t</w:t>
      </w:r>
      <w:r w:rsidRPr="00611823">
        <w:rPr>
          <w:rFonts w:cs="Arial"/>
          <w:color w:val="000000"/>
          <w:szCs w:val="21"/>
        </w:rPr>
        <w:t xml:space="preserve"> hätte noch bunter sein können und wir haben uns am Schluss für</w:t>
      </w:r>
      <w:r w:rsidR="009A79FE">
        <w:rPr>
          <w:rFonts w:cs="Arial"/>
          <w:color w:val="000000"/>
          <w:szCs w:val="21"/>
        </w:rPr>
        <w:t xml:space="preserve"> eins</w:t>
      </w:r>
      <w:r w:rsidRPr="00611823">
        <w:rPr>
          <w:rFonts w:cs="Arial"/>
          <w:color w:val="000000"/>
          <w:szCs w:val="21"/>
        </w:rPr>
        <w:t xml:space="preserve"> andere Bilderthem</w:t>
      </w:r>
      <w:r w:rsidR="009A79FE">
        <w:rPr>
          <w:rFonts w:cs="Arial"/>
          <w:color w:val="000000"/>
          <w:szCs w:val="21"/>
        </w:rPr>
        <w:t>a</w:t>
      </w:r>
      <w:r w:rsidRPr="00611823">
        <w:rPr>
          <w:rFonts w:cs="Arial"/>
          <w:color w:val="000000"/>
          <w:szCs w:val="21"/>
        </w:rPr>
        <w:t xml:space="preserve"> </w:t>
      </w:r>
      <w:r w:rsidR="009A79FE">
        <w:rPr>
          <w:rFonts w:cs="Arial"/>
          <w:color w:val="000000"/>
          <w:szCs w:val="21"/>
        </w:rPr>
        <w:t xml:space="preserve">der </w:t>
      </w:r>
      <w:r w:rsidRPr="00611823">
        <w:rPr>
          <w:rFonts w:cs="Arial"/>
          <w:color w:val="000000"/>
          <w:szCs w:val="21"/>
        </w:rPr>
        <w:t xml:space="preserve">Memorykarten entschieden. Anime anstatt Autos oder Tiere. </w:t>
      </w:r>
      <w:r w:rsidR="009A79FE">
        <w:rPr>
          <w:rFonts w:cs="Arial"/>
          <w:color w:val="000000"/>
          <w:szCs w:val="21"/>
        </w:rPr>
        <w:t>(Mehr dazu bei Änderungen)</w:t>
      </w:r>
    </w:p>
    <w:p w14:paraId="2AD7D88D" w14:textId="359B5A43" w:rsidR="00E62B1E" w:rsidRDefault="00E62B1E" w:rsidP="00BB75F2">
      <w:pPr>
        <w:pStyle w:val="HTMLVorformatiert"/>
        <w:shd w:val="clear" w:color="auto" w:fill="FFFFFF"/>
        <w:rPr>
          <w:rFonts w:ascii="Arial" w:hAnsi="Arial" w:cs="Arial"/>
          <w:color w:val="000000"/>
          <w:sz w:val="18"/>
          <w:szCs w:val="18"/>
        </w:rPr>
      </w:pPr>
    </w:p>
    <w:p w14:paraId="06E5E82B" w14:textId="237E23D8" w:rsidR="00611823" w:rsidRPr="00611823" w:rsidRDefault="00611823" w:rsidP="00827DCC">
      <w:pPr>
        <w:rPr>
          <w:b/>
          <w:bCs/>
          <w:iCs/>
        </w:rPr>
      </w:pPr>
      <w:r w:rsidRPr="00611823">
        <w:rPr>
          <w:b/>
          <w:bCs/>
          <w:iCs/>
        </w:rPr>
        <w:t>Änderungen</w:t>
      </w:r>
    </w:p>
    <w:p w14:paraId="13737A08" w14:textId="6B5F36E6" w:rsidR="00FF0505" w:rsidRDefault="00FF0505" w:rsidP="00827DCC">
      <w:pPr>
        <w:rPr>
          <w:iCs/>
        </w:rPr>
      </w:pPr>
      <w:r w:rsidRPr="00FF0505">
        <w:rPr>
          <w:iCs/>
        </w:rPr>
        <w:t>Wir plante</w:t>
      </w:r>
      <w:r>
        <w:rPr>
          <w:iCs/>
        </w:rPr>
        <w:t>n als Memorykarten Bilder Autos oder Tieren zu erstellen. Der Kunde wünschte sich das als Ziel bzw. Anforderung.</w:t>
      </w:r>
      <w:r w:rsidR="009A79FE">
        <w:rPr>
          <w:iCs/>
        </w:rPr>
        <w:t xml:space="preserve"> Wir h</w:t>
      </w:r>
      <w:r>
        <w:rPr>
          <w:iCs/>
        </w:rPr>
        <w:t xml:space="preserve">aben durch das Einverständnis des Kunden zu </w:t>
      </w:r>
      <w:r w:rsidR="00611823">
        <w:rPr>
          <w:iCs/>
        </w:rPr>
        <w:t>«</w:t>
      </w:r>
      <w:r>
        <w:rPr>
          <w:iCs/>
        </w:rPr>
        <w:t>Anime</w:t>
      </w:r>
      <w:r w:rsidR="00611823">
        <w:rPr>
          <w:iCs/>
        </w:rPr>
        <w:t>» Bilder</w:t>
      </w:r>
      <w:r>
        <w:rPr>
          <w:iCs/>
        </w:rPr>
        <w:t xml:space="preserve"> gewechselt, weil diese aufregender sind als Tiere oder Autos. Diese Karten besitzen einen grösseren Kontrast und sind </w:t>
      </w:r>
      <w:r w:rsidR="00A578C1">
        <w:rPr>
          <w:iCs/>
        </w:rPr>
        <w:t>einfacher</w:t>
      </w:r>
      <w:r>
        <w:rPr>
          <w:iCs/>
        </w:rPr>
        <w:t xml:space="preserve"> zu merken.</w:t>
      </w:r>
    </w:p>
    <w:p w14:paraId="3FB615C3" w14:textId="77777777" w:rsidR="00DC211F" w:rsidRDefault="00A578C1" w:rsidP="00DC211F">
      <w:pPr>
        <w:rPr>
          <w:iCs/>
        </w:rPr>
      </w:pPr>
      <w:r>
        <w:rPr>
          <w:iCs/>
        </w:rPr>
        <w:t>Das StatistikGUI wurde auch anders umgesetzt. Es wurde kleiner gehalten, weil die Daten sehr unübersichtlich w</w:t>
      </w:r>
      <w:r w:rsidR="00611823">
        <w:rPr>
          <w:iCs/>
        </w:rPr>
        <w:t>a</w:t>
      </w:r>
      <w:r>
        <w:rPr>
          <w:iCs/>
        </w:rPr>
        <w:t>ren und wir</w:t>
      </w:r>
      <w:r w:rsidR="00611823">
        <w:rPr>
          <w:iCs/>
        </w:rPr>
        <w:t xml:space="preserve"> uns</w:t>
      </w:r>
      <w:r>
        <w:rPr>
          <w:iCs/>
        </w:rPr>
        <w:t xml:space="preserve"> deshalb </w:t>
      </w:r>
      <w:r w:rsidR="00611823">
        <w:rPr>
          <w:iCs/>
        </w:rPr>
        <w:t>entschieden</w:t>
      </w:r>
      <w:r>
        <w:rPr>
          <w:iCs/>
        </w:rPr>
        <w:t xml:space="preserve"> haben auf gewisse Daten</w:t>
      </w:r>
      <w:r w:rsidR="00611823">
        <w:rPr>
          <w:iCs/>
        </w:rPr>
        <w:t>werte</w:t>
      </w:r>
      <w:r>
        <w:rPr>
          <w:iCs/>
        </w:rPr>
        <w:t xml:space="preserve"> auf dem </w:t>
      </w:r>
      <w:r w:rsidR="00611823">
        <w:rPr>
          <w:iCs/>
        </w:rPr>
        <w:t>Statistik</w:t>
      </w:r>
      <w:r>
        <w:rPr>
          <w:iCs/>
        </w:rPr>
        <w:t xml:space="preserve">GUI </w:t>
      </w:r>
      <w:r w:rsidR="00611823">
        <w:rPr>
          <w:iCs/>
        </w:rPr>
        <w:t xml:space="preserve">zu </w:t>
      </w:r>
      <w:r>
        <w:rPr>
          <w:iCs/>
        </w:rPr>
        <w:t xml:space="preserve">verzichten. Sie werden deshalb nur in </w:t>
      </w:r>
      <w:r w:rsidR="00611823">
        <w:rPr>
          <w:iCs/>
        </w:rPr>
        <w:t>dem</w:t>
      </w:r>
      <w:r>
        <w:rPr>
          <w:iCs/>
        </w:rPr>
        <w:t xml:space="preserve"> File </w:t>
      </w:r>
      <w:r w:rsidR="00611823">
        <w:rPr>
          <w:iCs/>
        </w:rPr>
        <w:t xml:space="preserve">Auswertungen.txt </w:t>
      </w:r>
      <w:r w:rsidR="00611823">
        <w:rPr>
          <w:iCs/>
        </w:rPr>
        <w:t>geschrieben</w:t>
      </w:r>
      <w:r w:rsidR="00611823">
        <w:rPr>
          <w:iCs/>
        </w:rPr>
        <w:t>.</w:t>
      </w:r>
    </w:p>
    <w:p w14:paraId="6329980C" w14:textId="5AE72765" w:rsidR="00611823" w:rsidRDefault="00611823" w:rsidP="00DC211F">
      <w:r>
        <w:t>Das mit dem Zusammenzählen der</w:t>
      </w:r>
      <w:r>
        <w:t xml:space="preserve"> Punkte pro Spiel</w:t>
      </w:r>
      <w:r>
        <w:t xml:space="preserve"> in der Klasse Memorykarten</w:t>
      </w:r>
      <w:r>
        <w:t xml:space="preserve"> </w:t>
      </w:r>
      <w:r>
        <w:t xml:space="preserve">wurde in </w:t>
      </w:r>
      <w:r>
        <w:t>der Klasse StatistikGui umgesetzt</w:t>
      </w:r>
      <w:r>
        <w:t>, weil es logischer und übersichtlicher ist.</w:t>
      </w:r>
    </w:p>
    <w:p w14:paraId="70DF3E3B" w14:textId="1200266B" w:rsidR="00F93409" w:rsidRPr="00DC211F" w:rsidRDefault="00F93409" w:rsidP="00DC211F">
      <w:pPr>
        <w:rPr>
          <w:iCs/>
        </w:rPr>
      </w:pPr>
      <w:r>
        <w:t>Der Timer wurde beim Testfall TF-010 von 20 auf 15 Sekunden reduziert, da 20 zu viel sind.</w:t>
      </w:r>
    </w:p>
    <w:p w14:paraId="76CAF518" w14:textId="77777777" w:rsidR="00611823" w:rsidRDefault="00611823" w:rsidP="00827DCC">
      <w:pPr>
        <w:rPr>
          <w:iCs/>
        </w:rPr>
      </w:pPr>
    </w:p>
    <w:p w14:paraId="2C7EC409" w14:textId="77777777" w:rsidR="00611823" w:rsidRDefault="00611823" w:rsidP="00827DCC">
      <w:pPr>
        <w:rPr>
          <w:iCs/>
        </w:rPr>
      </w:pPr>
    </w:p>
    <w:p w14:paraId="7DBBA852" w14:textId="77777777" w:rsidR="00DC211F" w:rsidRDefault="00DC211F" w:rsidP="00827DCC">
      <w:pPr>
        <w:rPr>
          <w:iCs/>
        </w:rPr>
      </w:pPr>
    </w:p>
    <w:p w14:paraId="59CC2713" w14:textId="77777777" w:rsidR="00DC211F" w:rsidRDefault="00DC211F" w:rsidP="00827DCC">
      <w:pPr>
        <w:rPr>
          <w:iCs/>
        </w:rPr>
      </w:pPr>
    </w:p>
    <w:p w14:paraId="4C9FF380" w14:textId="2E464B86" w:rsidR="00611823" w:rsidRPr="009A79FE" w:rsidRDefault="00611823" w:rsidP="00827DCC">
      <w:pPr>
        <w:rPr>
          <w:b/>
          <w:bCs/>
          <w:iCs/>
        </w:rPr>
      </w:pPr>
      <w:r w:rsidRPr="009A79FE">
        <w:rPr>
          <w:b/>
          <w:bCs/>
          <w:iCs/>
        </w:rPr>
        <w:t>SOLL-IST Vergleich</w:t>
      </w:r>
    </w:p>
    <w:tbl>
      <w:tblPr>
        <w:tblStyle w:val="EinfacheTabelle1"/>
        <w:tblW w:w="0" w:type="auto"/>
        <w:tblLook w:val="04A0" w:firstRow="1" w:lastRow="0" w:firstColumn="1" w:lastColumn="0" w:noHBand="0" w:noVBand="1"/>
      </w:tblPr>
      <w:tblGrid>
        <w:gridCol w:w="4247"/>
        <w:gridCol w:w="4247"/>
      </w:tblGrid>
      <w:tr w:rsidR="00F93409" w14:paraId="44C2CC39" w14:textId="77777777" w:rsidTr="00F93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722EA03" w14:textId="733AFCB7" w:rsidR="00F93409" w:rsidRDefault="00F93409" w:rsidP="00827DCC">
            <w:pPr>
              <w:rPr>
                <w:iCs/>
              </w:rPr>
            </w:pPr>
            <w:r>
              <w:rPr>
                <w:iCs/>
              </w:rPr>
              <w:t>Soll</w:t>
            </w:r>
          </w:p>
        </w:tc>
        <w:tc>
          <w:tcPr>
            <w:tcW w:w="4252" w:type="dxa"/>
          </w:tcPr>
          <w:p w14:paraId="41787239" w14:textId="563FFEB0" w:rsidR="00F93409" w:rsidRDefault="00F93409" w:rsidP="00827DCC">
            <w:pPr>
              <w:cnfStyle w:val="100000000000" w:firstRow="1" w:lastRow="0" w:firstColumn="0" w:lastColumn="0" w:oddVBand="0" w:evenVBand="0" w:oddHBand="0" w:evenHBand="0" w:firstRowFirstColumn="0" w:firstRowLastColumn="0" w:lastRowFirstColumn="0" w:lastRowLastColumn="0"/>
              <w:rPr>
                <w:iCs/>
              </w:rPr>
            </w:pPr>
            <w:r>
              <w:rPr>
                <w:iCs/>
              </w:rPr>
              <w:t>IST</w:t>
            </w:r>
          </w:p>
        </w:tc>
      </w:tr>
      <w:tr w:rsidR="00F93409" w14:paraId="467EEE0D" w14:textId="77777777" w:rsidTr="00F9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021868B" w14:textId="3F93194C" w:rsidR="00F93409" w:rsidRPr="00F93409" w:rsidRDefault="00F93409" w:rsidP="00827DCC">
            <w:pPr>
              <w:rPr>
                <w:b w:val="0"/>
                <w:bCs w:val="0"/>
                <w:iCs/>
              </w:rPr>
            </w:pPr>
            <w:r w:rsidRPr="00F93409">
              <w:rPr>
                <w:b w:val="0"/>
                <w:bCs w:val="0"/>
                <w:iCs/>
              </w:rPr>
              <w:t>5x5 bis 10x10 Spielgrösse</w:t>
            </w:r>
          </w:p>
        </w:tc>
        <w:tc>
          <w:tcPr>
            <w:tcW w:w="4252" w:type="dxa"/>
          </w:tcPr>
          <w:p w14:paraId="21334230" w14:textId="725A6BC1" w:rsidR="00F93409" w:rsidRDefault="00F93409" w:rsidP="00827DCC">
            <w:pPr>
              <w:cnfStyle w:val="000000100000" w:firstRow="0" w:lastRow="0" w:firstColumn="0" w:lastColumn="0" w:oddVBand="0" w:evenVBand="0" w:oddHBand="1" w:evenHBand="0" w:firstRowFirstColumn="0" w:firstRowLastColumn="0" w:lastRowFirstColumn="0" w:lastRowLastColumn="0"/>
              <w:rPr>
                <w:iCs/>
              </w:rPr>
            </w:pPr>
            <w:r>
              <w:rPr>
                <w:iCs/>
              </w:rPr>
              <w:t>Vorhanden</w:t>
            </w:r>
          </w:p>
        </w:tc>
      </w:tr>
      <w:tr w:rsidR="00F93409" w14:paraId="56B31A23" w14:textId="77777777" w:rsidTr="00F93409">
        <w:tc>
          <w:tcPr>
            <w:cnfStyle w:val="001000000000" w:firstRow="0" w:lastRow="0" w:firstColumn="1" w:lastColumn="0" w:oddVBand="0" w:evenVBand="0" w:oddHBand="0" w:evenHBand="0" w:firstRowFirstColumn="0" w:firstRowLastColumn="0" w:lastRowFirstColumn="0" w:lastRowLastColumn="0"/>
            <w:tcW w:w="4252" w:type="dxa"/>
          </w:tcPr>
          <w:p w14:paraId="0E7F3CF2" w14:textId="7734CF08" w:rsidR="00F93409" w:rsidRPr="00F93409" w:rsidRDefault="00F93409" w:rsidP="00827DCC">
            <w:pPr>
              <w:rPr>
                <w:b w:val="0"/>
                <w:bCs w:val="0"/>
                <w:iCs/>
              </w:rPr>
            </w:pPr>
            <w:r>
              <w:rPr>
                <w:b w:val="0"/>
                <w:bCs w:val="0"/>
                <w:iCs/>
              </w:rPr>
              <w:t xml:space="preserve">Beenden Button </w:t>
            </w:r>
          </w:p>
        </w:tc>
        <w:tc>
          <w:tcPr>
            <w:tcW w:w="4252" w:type="dxa"/>
          </w:tcPr>
          <w:p w14:paraId="4251C9AF" w14:textId="42A0CEB0" w:rsidR="00F93409" w:rsidRDefault="00F93409" w:rsidP="00827DCC">
            <w:pPr>
              <w:cnfStyle w:val="000000000000" w:firstRow="0" w:lastRow="0" w:firstColumn="0" w:lastColumn="0" w:oddVBand="0" w:evenVBand="0" w:oddHBand="0" w:evenHBand="0" w:firstRowFirstColumn="0" w:firstRowLastColumn="0" w:lastRowFirstColumn="0" w:lastRowLastColumn="0"/>
              <w:rPr>
                <w:iCs/>
              </w:rPr>
            </w:pPr>
            <w:r>
              <w:rPr>
                <w:iCs/>
              </w:rPr>
              <w:t>Vorhanden</w:t>
            </w:r>
          </w:p>
        </w:tc>
      </w:tr>
      <w:tr w:rsidR="00F93409" w14:paraId="55F8BA55" w14:textId="77777777" w:rsidTr="00F9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FFE8935" w14:textId="32CE7BA8" w:rsidR="00F93409" w:rsidRPr="00F93409" w:rsidRDefault="00F93409" w:rsidP="00827DCC">
            <w:pPr>
              <w:rPr>
                <w:b w:val="0"/>
                <w:bCs w:val="0"/>
                <w:iCs/>
              </w:rPr>
            </w:pPr>
            <w:r w:rsidRPr="00F93409">
              <w:rPr>
                <w:b w:val="0"/>
                <w:bCs w:val="0"/>
                <w:iCs/>
              </w:rPr>
              <w:t>Timer</w:t>
            </w:r>
            <w:r>
              <w:rPr>
                <w:b w:val="0"/>
                <w:bCs w:val="0"/>
                <w:iCs/>
              </w:rPr>
              <w:t xml:space="preserve"> 20 Sekunden</w:t>
            </w:r>
          </w:p>
        </w:tc>
        <w:tc>
          <w:tcPr>
            <w:tcW w:w="4252" w:type="dxa"/>
          </w:tcPr>
          <w:p w14:paraId="52E27D96" w14:textId="3FF74C09" w:rsidR="00F93409" w:rsidRDefault="00F93409" w:rsidP="00827DCC">
            <w:pPr>
              <w:cnfStyle w:val="000000100000" w:firstRow="0" w:lastRow="0" w:firstColumn="0" w:lastColumn="0" w:oddVBand="0" w:evenVBand="0" w:oddHBand="1" w:evenHBand="0" w:firstRowFirstColumn="0" w:firstRowLastColumn="0" w:lastRowFirstColumn="0" w:lastRowLastColumn="0"/>
              <w:rPr>
                <w:iCs/>
              </w:rPr>
            </w:pPr>
            <w:r>
              <w:rPr>
                <w:iCs/>
              </w:rPr>
              <w:t xml:space="preserve">Timer 15 Sekunden </w:t>
            </w:r>
          </w:p>
        </w:tc>
      </w:tr>
      <w:tr w:rsidR="00F93409" w14:paraId="5D15CE26" w14:textId="77777777" w:rsidTr="00F93409">
        <w:tc>
          <w:tcPr>
            <w:cnfStyle w:val="001000000000" w:firstRow="0" w:lastRow="0" w:firstColumn="1" w:lastColumn="0" w:oddVBand="0" w:evenVBand="0" w:oddHBand="0" w:evenHBand="0" w:firstRowFirstColumn="0" w:firstRowLastColumn="0" w:lastRowFirstColumn="0" w:lastRowLastColumn="0"/>
            <w:tcW w:w="4252" w:type="dxa"/>
          </w:tcPr>
          <w:p w14:paraId="42113CB9" w14:textId="4E4F491C" w:rsidR="00F93409" w:rsidRPr="00F93409" w:rsidRDefault="00F93409" w:rsidP="00827DCC">
            <w:pPr>
              <w:rPr>
                <w:b w:val="0"/>
                <w:bCs w:val="0"/>
                <w:iCs/>
              </w:rPr>
            </w:pPr>
            <w:r w:rsidRPr="00F93409">
              <w:rPr>
                <w:b w:val="0"/>
                <w:bCs w:val="0"/>
                <w:iCs/>
              </w:rPr>
              <w:t>Benutzername Eingabe</w:t>
            </w:r>
          </w:p>
        </w:tc>
        <w:tc>
          <w:tcPr>
            <w:tcW w:w="4252" w:type="dxa"/>
          </w:tcPr>
          <w:p w14:paraId="2A5369FD" w14:textId="4F053F45" w:rsidR="00F93409" w:rsidRDefault="00F93409" w:rsidP="00827DCC">
            <w:pPr>
              <w:cnfStyle w:val="000000000000" w:firstRow="0" w:lastRow="0" w:firstColumn="0" w:lastColumn="0" w:oddVBand="0" w:evenVBand="0" w:oddHBand="0" w:evenHBand="0" w:firstRowFirstColumn="0" w:firstRowLastColumn="0" w:lastRowFirstColumn="0" w:lastRowLastColumn="0"/>
              <w:rPr>
                <w:iCs/>
              </w:rPr>
            </w:pPr>
            <w:r>
              <w:rPr>
                <w:iCs/>
              </w:rPr>
              <w:t>vorhanden</w:t>
            </w:r>
          </w:p>
        </w:tc>
      </w:tr>
      <w:tr w:rsidR="00F93409" w14:paraId="08DD8F5F" w14:textId="77777777" w:rsidTr="00F9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8926D56" w14:textId="534EE0C7" w:rsidR="00F93409" w:rsidRPr="00F93409" w:rsidRDefault="00F93409" w:rsidP="00827DCC">
            <w:pPr>
              <w:rPr>
                <w:b w:val="0"/>
                <w:bCs w:val="0"/>
                <w:iCs/>
              </w:rPr>
            </w:pPr>
            <w:r w:rsidRPr="00F93409">
              <w:rPr>
                <w:b w:val="0"/>
                <w:bCs w:val="0"/>
                <w:iCs/>
              </w:rPr>
              <w:t>Memorybilder und Logo</w:t>
            </w:r>
          </w:p>
        </w:tc>
        <w:tc>
          <w:tcPr>
            <w:tcW w:w="4252" w:type="dxa"/>
          </w:tcPr>
          <w:p w14:paraId="14793471" w14:textId="1322581F" w:rsidR="00F93409" w:rsidRDefault="00F93409" w:rsidP="00827DCC">
            <w:pPr>
              <w:cnfStyle w:val="000000100000" w:firstRow="0" w:lastRow="0" w:firstColumn="0" w:lastColumn="0" w:oddVBand="0" w:evenVBand="0" w:oddHBand="1" w:evenHBand="0" w:firstRowFirstColumn="0" w:firstRowLastColumn="0" w:lastRowFirstColumn="0" w:lastRowLastColumn="0"/>
              <w:rPr>
                <w:iCs/>
              </w:rPr>
            </w:pPr>
            <w:r>
              <w:rPr>
                <w:iCs/>
              </w:rPr>
              <w:t>Vorhanden</w:t>
            </w:r>
          </w:p>
        </w:tc>
      </w:tr>
      <w:tr w:rsidR="00F93409" w14:paraId="4E0C4C2A" w14:textId="77777777" w:rsidTr="00F93409">
        <w:tc>
          <w:tcPr>
            <w:cnfStyle w:val="001000000000" w:firstRow="0" w:lastRow="0" w:firstColumn="1" w:lastColumn="0" w:oddVBand="0" w:evenVBand="0" w:oddHBand="0" w:evenHBand="0" w:firstRowFirstColumn="0" w:firstRowLastColumn="0" w:lastRowFirstColumn="0" w:lastRowLastColumn="0"/>
            <w:tcW w:w="4252" w:type="dxa"/>
          </w:tcPr>
          <w:p w14:paraId="36D1EB75" w14:textId="60DD2049" w:rsidR="00F93409" w:rsidRPr="00F93409" w:rsidRDefault="00F93409" w:rsidP="00827DCC">
            <w:pPr>
              <w:rPr>
                <w:b w:val="0"/>
                <w:bCs w:val="0"/>
                <w:iCs/>
              </w:rPr>
            </w:pPr>
            <w:r w:rsidRPr="00F93409">
              <w:rPr>
                <w:b w:val="0"/>
                <w:bCs w:val="0"/>
                <w:iCs/>
              </w:rPr>
              <w:t>Gemäss Mockup realisiert</w:t>
            </w:r>
          </w:p>
        </w:tc>
        <w:tc>
          <w:tcPr>
            <w:tcW w:w="4252" w:type="dxa"/>
          </w:tcPr>
          <w:p w14:paraId="2E42A6F8" w14:textId="291B9B8B" w:rsidR="00F93409" w:rsidRDefault="00F93409" w:rsidP="00827DCC">
            <w:pPr>
              <w:cnfStyle w:val="000000000000" w:firstRow="0" w:lastRow="0" w:firstColumn="0" w:lastColumn="0" w:oddVBand="0" w:evenVBand="0" w:oddHBand="0" w:evenHBand="0" w:firstRowFirstColumn="0" w:firstRowLastColumn="0" w:lastRowFirstColumn="0" w:lastRowLastColumn="0"/>
              <w:rPr>
                <w:iCs/>
              </w:rPr>
            </w:pPr>
            <w:r>
              <w:rPr>
                <w:iCs/>
              </w:rPr>
              <w:t>Ja, ausser StatistikGUI</w:t>
            </w:r>
          </w:p>
        </w:tc>
      </w:tr>
      <w:tr w:rsidR="00F93409" w14:paraId="3A766DA8" w14:textId="77777777" w:rsidTr="00F9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8D2B974" w14:textId="002094E8" w:rsidR="00F93409" w:rsidRPr="00F93409" w:rsidRDefault="00F93409" w:rsidP="00827DCC">
            <w:pPr>
              <w:rPr>
                <w:b w:val="0"/>
                <w:bCs w:val="0"/>
                <w:iCs/>
              </w:rPr>
            </w:pPr>
            <w:r>
              <w:rPr>
                <w:b w:val="0"/>
                <w:bCs w:val="0"/>
                <w:iCs/>
              </w:rPr>
              <w:t>Bilder von Tieren und Autos</w:t>
            </w:r>
          </w:p>
        </w:tc>
        <w:tc>
          <w:tcPr>
            <w:tcW w:w="4252" w:type="dxa"/>
          </w:tcPr>
          <w:p w14:paraId="57217AF2" w14:textId="49657D7A" w:rsidR="00F93409" w:rsidRDefault="00F93409" w:rsidP="00827DCC">
            <w:pPr>
              <w:cnfStyle w:val="000000100000" w:firstRow="0" w:lastRow="0" w:firstColumn="0" w:lastColumn="0" w:oddVBand="0" w:evenVBand="0" w:oddHBand="1" w:evenHBand="0" w:firstRowFirstColumn="0" w:firstRowLastColumn="0" w:lastRowFirstColumn="0" w:lastRowLastColumn="0"/>
              <w:rPr>
                <w:iCs/>
              </w:rPr>
            </w:pPr>
            <w:r>
              <w:rPr>
                <w:iCs/>
              </w:rPr>
              <w:t>Bilder vorhanden</w:t>
            </w:r>
            <w:r w:rsidR="009A79FE">
              <w:rPr>
                <w:iCs/>
              </w:rPr>
              <w:t xml:space="preserve">, </w:t>
            </w:r>
            <w:r>
              <w:rPr>
                <w:iCs/>
              </w:rPr>
              <w:t>aber von Anime</w:t>
            </w:r>
          </w:p>
        </w:tc>
      </w:tr>
    </w:tbl>
    <w:p w14:paraId="400953C3" w14:textId="77777777" w:rsidR="00611823" w:rsidRDefault="00611823" w:rsidP="00827DCC">
      <w:pPr>
        <w:rPr>
          <w:iCs/>
        </w:rPr>
      </w:pPr>
    </w:p>
    <w:p w14:paraId="16DB4410" w14:textId="5F9F1922" w:rsidR="00611823" w:rsidRPr="009A79FE" w:rsidRDefault="00F93409" w:rsidP="009A79FE">
      <w:pPr>
        <w:rPr>
          <w:iCs/>
        </w:rPr>
      </w:pPr>
      <w:r>
        <w:rPr>
          <w:iCs/>
        </w:rPr>
        <w:t xml:space="preserve">Ich könnte jetzt </w:t>
      </w:r>
      <w:r w:rsidR="009A79FE">
        <w:rPr>
          <w:iCs/>
        </w:rPr>
        <w:t>noch</w:t>
      </w:r>
      <w:r>
        <w:rPr>
          <w:iCs/>
        </w:rPr>
        <w:t xml:space="preserve"> weitere </w:t>
      </w:r>
      <w:r w:rsidR="009A79FE">
        <w:rPr>
          <w:iCs/>
        </w:rPr>
        <w:t>vergleiche</w:t>
      </w:r>
      <w:r>
        <w:rPr>
          <w:iCs/>
        </w:rPr>
        <w:t xml:space="preserve"> aufzählen, aber </w:t>
      </w:r>
      <w:r w:rsidR="009A79FE">
        <w:rPr>
          <w:iCs/>
        </w:rPr>
        <w:t>die Liste</w:t>
      </w:r>
      <w:r>
        <w:rPr>
          <w:iCs/>
        </w:rPr>
        <w:t xml:space="preserve"> wäre zu lang. Damit will ich </w:t>
      </w:r>
      <w:r w:rsidR="009A79FE">
        <w:rPr>
          <w:iCs/>
        </w:rPr>
        <w:t xml:space="preserve">sagen, </w:t>
      </w:r>
      <w:r>
        <w:rPr>
          <w:iCs/>
        </w:rPr>
        <w:t>dass ausser bei den Änderungen</w:t>
      </w:r>
      <w:r w:rsidR="009A79FE">
        <w:rPr>
          <w:iCs/>
        </w:rPr>
        <w:t xml:space="preserve"> </w:t>
      </w:r>
      <w:r>
        <w:rPr>
          <w:iCs/>
        </w:rPr>
        <w:t>oben</w:t>
      </w:r>
      <w:r w:rsidR="009A79FE">
        <w:rPr>
          <w:iCs/>
        </w:rPr>
        <w:t xml:space="preserve">, </w:t>
      </w:r>
      <w:r>
        <w:rPr>
          <w:iCs/>
        </w:rPr>
        <w:t xml:space="preserve">alles erfüllt wurde und so </w:t>
      </w:r>
      <w:r w:rsidR="009A79FE">
        <w:rPr>
          <w:iCs/>
        </w:rPr>
        <w:t>umgesetzt, wie</w:t>
      </w:r>
      <w:r>
        <w:rPr>
          <w:iCs/>
        </w:rPr>
        <w:t xml:space="preserve"> es definiert</w:t>
      </w:r>
      <w:r w:rsidR="009A79FE">
        <w:rPr>
          <w:iCs/>
        </w:rPr>
        <w:t xml:space="preserve"> wurde vom SOLL zu IST Zustand</w:t>
      </w:r>
      <w:r>
        <w:rPr>
          <w:iCs/>
        </w:rPr>
        <w:t xml:space="preserve">. </w:t>
      </w:r>
      <w:r w:rsidR="009A79FE">
        <w:rPr>
          <w:iCs/>
        </w:rPr>
        <w:t>Es wurde auch mehrfach getestet und es entspricht 1:1 zum erwarteten Ergebnis.</w:t>
      </w:r>
    </w:p>
    <w:p w14:paraId="2C194EDB" w14:textId="77777777" w:rsidR="009A79FE" w:rsidRDefault="009A79FE" w:rsidP="00611823">
      <w:pPr>
        <w:rPr>
          <w:i/>
        </w:rPr>
      </w:pPr>
    </w:p>
    <w:p w14:paraId="7633106E" w14:textId="03ECBCF2" w:rsidR="00DC211F" w:rsidRDefault="00DC211F" w:rsidP="00611823">
      <w:pPr>
        <w:rPr>
          <w:b/>
          <w:bCs/>
          <w:iCs/>
        </w:rPr>
      </w:pPr>
      <w:r>
        <w:rPr>
          <w:b/>
          <w:bCs/>
          <w:iCs/>
        </w:rPr>
        <w:t>MVC</w:t>
      </w:r>
    </w:p>
    <w:p w14:paraId="3D6E5A6D" w14:textId="3FB246CC" w:rsidR="00DC211F" w:rsidRPr="00DC211F" w:rsidRDefault="00DC211F" w:rsidP="00611823">
      <w:pPr>
        <w:rPr>
          <w:iCs/>
        </w:rPr>
      </w:pPr>
      <w:r w:rsidRPr="00DC211F">
        <w:rPr>
          <w:iCs/>
        </w:rPr>
        <w:t xml:space="preserve">Wir haben </w:t>
      </w:r>
      <w:r>
        <w:rPr>
          <w:iCs/>
        </w:rPr>
        <w:t xml:space="preserve">wenig mit Entwurfsmuster gearbeitet </w:t>
      </w:r>
      <w:r w:rsidR="00DF764B">
        <w:rPr>
          <w:iCs/>
        </w:rPr>
        <w:t>bzw</w:t>
      </w:r>
      <w:r>
        <w:rPr>
          <w:iCs/>
        </w:rPr>
        <w:t xml:space="preserve"> uns daran orientiert. Aber man kann sagen das die Memorykartenklasse </w:t>
      </w:r>
      <w:r w:rsidR="00DF764B">
        <w:rPr>
          <w:iCs/>
        </w:rPr>
        <w:t>die View darstellt und Controller beinhaltet. (Auch wenig Data beinhaltet). Aber die richtige Data ist in diesem Fall unser StatistikGUI welches die Daten</w:t>
      </w:r>
      <w:r w:rsidR="00F93409">
        <w:rPr>
          <w:iCs/>
        </w:rPr>
        <w:t xml:space="preserve"> für die Auswertung</w:t>
      </w:r>
      <w:r w:rsidR="00DF764B">
        <w:rPr>
          <w:iCs/>
        </w:rPr>
        <w:t xml:space="preserve"> durch die View bzw. durch den Controller des Memoryspiels bekommt und dieses in einem Vector speichert.</w:t>
      </w:r>
      <w:r w:rsidR="00F93409">
        <w:rPr>
          <w:iCs/>
        </w:rPr>
        <w:t xml:space="preserve"> Dies beinhaltet somit alle wichtigen Daten.</w:t>
      </w:r>
    </w:p>
    <w:p w14:paraId="0D6D57B6" w14:textId="53DA2C08" w:rsidR="00611823" w:rsidRDefault="00611823" w:rsidP="00827DCC">
      <w:pPr>
        <w:rPr>
          <w:iCs/>
        </w:rPr>
      </w:pPr>
    </w:p>
    <w:p w14:paraId="73D81E79" w14:textId="4515F38E" w:rsidR="00F93409" w:rsidRDefault="00F93409" w:rsidP="00827DCC">
      <w:pPr>
        <w:rPr>
          <w:iCs/>
        </w:rPr>
      </w:pPr>
      <w:r w:rsidRPr="0008379D">
        <w:rPr>
          <w:b/>
          <w:bCs/>
        </w:rPr>
        <w:t>Weiterentwicklungsmöglichkeiten</w:t>
      </w:r>
    </w:p>
    <w:p w14:paraId="0DF172B7" w14:textId="4D5E1E0C" w:rsidR="00ED1EB1" w:rsidRDefault="00ED1EB1" w:rsidP="00A578C1">
      <w:r w:rsidRPr="00F93409">
        <w:t>Weiterentwicklungsmöglichkeiten</w:t>
      </w:r>
      <w:r>
        <w:t xml:space="preserve"> für das Programm wären, dass es mehr Anpassungsmöglichkeiten bezüglich des GUI gibt, die der Benutzer auswählen kann. Z.B Kartengrösse wechseln, Kartenbreite, Kartenlänge, Farben des GUI ändern oder eigene Bilder mittels Internetlink abrufen. Es sollte auch noch ein Spielbot erstellt werden gegen den ein Einzelspieler Spielen k</w:t>
      </w:r>
      <w:r w:rsidR="009A79FE">
        <w:t>ann</w:t>
      </w:r>
      <w:r>
        <w:t>.</w:t>
      </w:r>
      <w:r w:rsidR="0008379D">
        <w:t xml:space="preserve"> Es sollten auch weitere Spielgrössen zur Auswahl hinzugefügt werden. Beispiel 4x5,6x8 etc.</w:t>
      </w:r>
    </w:p>
    <w:p w14:paraId="74504866" w14:textId="77777777" w:rsidR="00DC211F" w:rsidRDefault="00DC211F" w:rsidP="00B52FD5">
      <w:pPr>
        <w:pStyle w:val="berschrift1"/>
      </w:pPr>
      <w:bookmarkStart w:id="4" w:name="_Toc38719556"/>
    </w:p>
    <w:p w14:paraId="08B64A58" w14:textId="6A08F29C" w:rsidR="00B52FD5" w:rsidRPr="00384DE9" w:rsidRDefault="00B52FD5" w:rsidP="00B52FD5">
      <w:pPr>
        <w:pStyle w:val="berschrift1"/>
      </w:pPr>
      <w:r w:rsidRPr="00384DE9">
        <w:t>Anhang</w:t>
      </w:r>
      <w:bookmarkEnd w:id="4"/>
    </w:p>
    <w:p w14:paraId="5A90911C" w14:textId="5F863C89" w:rsidR="00B52FD5" w:rsidRDefault="00B52FD5" w:rsidP="00504709">
      <w:pPr>
        <w:pStyle w:val="Listenabsatz"/>
        <w:numPr>
          <w:ilvl w:val="0"/>
          <w:numId w:val="12"/>
        </w:numPr>
      </w:pPr>
      <w:r w:rsidRPr="00FF0505">
        <w:t>Testprotokolle</w:t>
      </w:r>
    </w:p>
    <w:p w14:paraId="3BCD2D9C" w14:textId="79274722" w:rsidR="00FF0505" w:rsidRPr="00FF0505" w:rsidRDefault="00FF0505" w:rsidP="00504709">
      <w:pPr>
        <w:pStyle w:val="Listenabsatz"/>
        <w:numPr>
          <w:ilvl w:val="0"/>
          <w:numId w:val="12"/>
        </w:numPr>
      </w:pPr>
      <w:r>
        <w:t xml:space="preserve">API (im </w:t>
      </w:r>
      <w:r w:rsidR="0008379D">
        <w:t>Memoryspiel/</w:t>
      </w:r>
      <w:r>
        <w:t>Src/API Ordner)</w:t>
      </w:r>
    </w:p>
    <w:p w14:paraId="7CD2028D" w14:textId="0532C20F" w:rsidR="00B52FD5" w:rsidRDefault="00B52FD5" w:rsidP="00504709">
      <w:pPr>
        <w:pStyle w:val="Listenabsatz"/>
        <w:numPr>
          <w:ilvl w:val="0"/>
          <w:numId w:val="12"/>
        </w:numPr>
      </w:pPr>
      <w:r w:rsidRPr="00FF0505">
        <w:t>Benutzerhandbuch</w:t>
      </w:r>
    </w:p>
    <w:p w14:paraId="074B79F7" w14:textId="52BAA46F" w:rsidR="00FF0505" w:rsidRPr="00FF0505" w:rsidRDefault="00FF0505" w:rsidP="00504709">
      <w:pPr>
        <w:pStyle w:val="Listenabsatz"/>
        <w:numPr>
          <w:ilvl w:val="0"/>
          <w:numId w:val="12"/>
        </w:numPr>
      </w:pPr>
      <w:r>
        <w:t xml:space="preserve">Memorybilder (im </w:t>
      </w:r>
      <w:r w:rsidR="0008379D">
        <w:t>Memoryspiel/</w:t>
      </w:r>
      <w:r>
        <w:t>src/Bild Ordner)</w:t>
      </w:r>
    </w:p>
    <w:p w14:paraId="1FB8E6D1" w14:textId="5C65E841" w:rsidR="00B52FD5" w:rsidRDefault="00FF0505" w:rsidP="00504709">
      <w:pPr>
        <w:pStyle w:val="Listenabsatz"/>
        <w:numPr>
          <w:ilvl w:val="0"/>
          <w:numId w:val="12"/>
        </w:numPr>
      </w:pPr>
      <w:r>
        <w:t xml:space="preserve">Memory Programm (im </w:t>
      </w:r>
      <w:r w:rsidR="0008379D">
        <w:t>Memoryspiel/s</w:t>
      </w:r>
      <w:r>
        <w:t>rc)</w:t>
      </w:r>
    </w:p>
    <w:p w14:paraId="74B5002F" w14:textId="52A8A27C" w:rsidR="00FF0505" w:rsidRDefault="00FF0505" w:rsidP="00504709">
      <w:pPr>
        <w:pStyle w:val="Listenabsatz"/>
        <w:numPr>
          <w:ilvl w:val="0"/>
          <w:numId w:val="12"/>
        </w:numPr>
      </w:pPr>
      <w:r>
        <w:t>Testfälle</w:t>
      </w:r>
      <w:r w:rsidR="0008379D">
        <w:t xml:space="preserve"> </w:t>
      </w:r>
      <w:r>
        <w:t xml:space="preserve">JUnit </w:t>
      </w:r>
      <w:r w:rsidR="0008379D">
        <w:t>(</w:t>
      </w:r>
      <w:r>
        <w:t xml:space="preserve">in </w:t>
      </w:r>
      <w:r w:rsidR="0008379D">
        <w:t>Memoryspiel/</w:t>
      </w:r>
      <w:r>
        <w:t>Src)</w:t>
      </w:r>
    </w:p>
    <w:p w14:paraId="617252A7" w14:textId="1D9081F0" w:rsidR="00FF0505" w:rsidRPr="00FF0505" w:rsidRDefault="00FF0505" w:rsidP="00504709">
      <w:pPr>
        <w:pStyle w:val="Listenabsatz"/>
        <w:numPr>
          <w:ilvl w:val="0"/>
          <w:numId w:val="12"/>
        </w:numPr>
      </w:pPr>
      <w:r>
        <w:t>Auswertungen Memoryspiel (</w:t>
      </w:r>
      <w:r w:rsidR="0068215B">
        <w:t>Memoryspiel/</w:t>
      </w:r>
      <w:r>
        <w:t>src/Auswertung)</w:t>
      </w:r>
    </w:p>
    <w:p w14:paraId="091D0DB6" w14:textId="4F84849E" w:rsidR="00F679A2" w:rsidRPr="00FF0505" w:rsidRDefault="00384DE9" w:rsidP="009A79FE">
      <w:pPr>
        <w:pStyle w:val="Listenabsatz"/>
        <w:numPr>
          <w:ilvl w:val="0"/>
          <w:numId w:val="12"/>
        </w:numPr>
      </w:pPr>
      <w:r w:rsidRPr="00FF0505">
        <w:t>Deklaration</w:t>
      </w:r>
      <w:r w:rsidR="00966A3F" w:rsidRPr="00FF0505">
        <w:t xml:space="preserve"> Eigenleistung</w:t>
      </w:r>
      <w:r w:rsidR="00066AB5">
        <w:t>en</w:t>
      </w:r>
    </w:p>
    <w:sectPr w:rsidR="00F679A2" w:rsidRPr="00FF0505" w:rsidSect="00090EA1">
      <w:headerReference w:type="default" r:id="rId22"/>
      <w:footerReference w:type="default" r:id="rId23"/>
      <w:headerReference w:type="first" r:id="rId24"/>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FB29" w14:textId="77777777" w:rsidR="007E4653" w:rsidRDefault="007E4653" w:rsidP="00290619">
      <w:pPr>
        <w:spacing w:line="240" w:lineRule="auto"/>
      </w:pPr>
      <w:r>
        <w:separator/>
      </w:r>
    </w:p>
  </w:endnote>
  <w:endnote w:type="continuationSeparator" w:id="0">
    <w:p w14:paraId="422DD6A8" w14:textId="77777777" w:rsidR="007E4653" w:rsidRDefault="007E4653"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09B93BB5" w:rsidR="008A5C31" w:rsidRDefault="00AF6CDF"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E62B1E">
      <w:rPr>
        <w:noProof/>
      </w:rPr>
      <w:t>2. Juli 2021</w:t>
    </w:r>
    <w:r>
      <w:fldChar w:fldCharType="end"/>
    </w:r>
    <w:r w:rsidR="008A5C31">
      <w:tab/>
    </w:r>
    <w:r w:rsidR="008A5C31">
      <w:tab/>
      <w:t xml:space="preserve">Seite </w:t>
    </w:r>
    <w:r w:rsidR="008A5C31" w:rsidRPr="007F76B6">
      <w:fldChar w:fldCharType="begin"/>
    </w:r>
    <w:r w:rsidR="008A5C31" w:rsidRPr="007F76B6">
      <w:instrText xml:space="preserve"> PAGE  </w:instrText>
    </w:r>
    <w:r w:rsidR="008A5C31" w:rsidRPr="007F76B6">
      <w:fldChar w:fldCharType="separate"/>
    </w:r>
    <w:r w:rsidR="008A5C31">
      <w:rPr>
        <w:noProof/>
      </w:rPr>
      <w:t>8</w:t>
    </w:r>
    <w:r w:rsidR="008A5C31" w:rsidRPr="007F76B6">
      <w:fldChar w:fldCharType="end"/>
    </w:r>
    <w:r w:rsidR="008A5C31">
      <w:t xml:space="preserve"> von </w:t>
    </w:r>
    <w:r w:rsidR="007E4653">
      <w:fldChar w:fldCharType="begin"/>
    </w:r>
    <w:r w:rsidR="007E4653">
      <w:instrText xml:space="preserve"> NUMPAGES  </w:instrText>
    </w:r>
    <w:r w:rsidR="007E4653">
      <w:fldChar w:fldCharType="separate"/>
    </w:r>
    <w:r w:rsidR="008A5C31">
      <w:rPr>
        <w:noProof/>
      </w:rPr>
      <w:t>8</w:t>
    </w:r>
    <w:r w:rsidR="007E465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2BBA" w14:textId="77777777" w:rsidR="007E4653" w:rsidRDefault="007E4653" w:rsidP="00290619">
      <w:pPr>
        <w:spacing w:line="240" w:lineRule="auto"/>
      </w:pPr>
      <w:r>
        <w:separator/>
      </w:r>
    </w:p>
  </w:footnote>
  <w:footnote w:type="continuationSeparator" w:id="0">
    <w:p w14:paraId="206CC605" w14:textId="77777777" w:rsidR="007E4653" w:rsidRDefault="007E4653"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1283F1C5" w:rsidR="008A5C31" w:rsidRPr="007028EC" w:rsidRDefault="008A5C31" w:rsidP="007028EC">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39190893" w:rsidR="008A5C31" w:rsidRPr="007F76B6" w:rsidRDefault="007E4653" w:rsidP="00F619C7">
                                <w:pPr>
                                  <w:pStyle w:val="KopfzeileStandard"/>
                                  <w:rPr>
                                    <w:noProof/>
                                  </w:rPr>
                                </w:pPr>
                                <w:r>
                                  <w:fldChar w:fldCharType="begin"/>
                                </w:r>
                                <w:r>
                                  <w:instrText xml:space="preserve"> TITLE  Projektdokumentation </w:instrText>
                                </w:r>
                                <w:r>
                                  <w:fldChar w:fldCharType="separate"/>
                                </w:r>
                                <w:r w:rsidR="004F44C8">
                                  <w:t>Projektdokumentation</w:t>
                                </w:r>
                                <w:r>
                                  <w:fldChar w:fldCharType="end"/>
                                </w:r>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31"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39190893" w:rsidR="008A5C31" w:rsidRPr="007F76B6" w:rsidRDefault="007E4653" w:rsidP="00F619C7">
                          <w:pPr>
                            <w:pStyle w:val="KopfzeileStandard"/>
                            <w:rPr>
                              <w:noProof/>
                            </w:rPr>
                          </w:pPr>
                          <w:r>
                            <w:fldChar w:fldCharType="begin"/>
                          </w:r>
                          <w:r>
                            <w:instrText xml:space="preserve"> TITLE  Projektdokumentation </w:instrText>
                          </w:r>
                          <w:r>
                            <w:fldChar w:fldCharType="separate"/>
                          </w:r>
                          <w:r w:rsidR="004F44C8">
                            <w:t>Projektdokumentation</w:t>
                          </w:r>
                          <w:r>
                            <w:fldChar w:fldCharType="end"/>
                          </w:r>
                        </w:p>
                      </w:tc>
                    </w:tr>
                  </w:tbl>
                  <w:p w14:paraId="0A507257" w14:textId="77777777" w:rsidR="008A5C31" w:rsidRPr="004A2D85" w:rsidRDefault="008A5C31" w:rsidP="007028EC"/>
                </w:txbxContent>
              </v:textbox>
              <w10:wrap anchorx="page" anchory="page"/>
              <w10:anchorlock/>
            </v:shape>
          </w:pict>
        </mc:Fallback>
      </mc:AlternateContent>
    </w:r>
    <w:r w:rsidR="0072244B">
      <w:rPr>
        <w:lang w:val="de-DE"/>
      </w:rPr>
      <w:t>Memory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0A7F10"/>
    <w:multiLevelType w:val="hybridMultilevel"/>
    <w:tmpl w:val="9AA88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E967FB"/>
    <w:multiLevelType w:val="hybridMultilevel"/>
    <w:tmpl w:val="9C7CE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6221BCB"/>
    <w:multiLevelType w:val="hybridMultilevel"/>
    <w:tmpl w:val="5AC8FD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9" w15:restartNumberingAfterBreak="0">
    <w:nsid w:val="2DF72002"/>
    <w:multiLevelType w:val="hybridMultilevel"/>
    <w:tmpl w:val="437A06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F190010"/>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1D45047"/>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4990152"/>
    <w:multiLevelType w:val="hybridMultilevel"/>
    <w:tmpl w:val="C0E49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F158B3"/>
    <w:multiLevelType w:val="multilevel"/>
    <w:tmpl w:val="FDEAC2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F07C0C"/>
    <w:multiLevelType w:val="hybridMultilevel"/>
    <w:tmpl w:val="AA3E94DA"/>
    <w:lvl w:ilvl="0" w:tplc="F6EA2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0337D"/>
    <w:multiLevelType w:val="hybridMultilevel"/>
    <w:tmpl w:val="FDEAC2FC"/>
    <w:lvl w:ilvl="0" w:tplc="BE94BA9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4C860200"/>
    <w:multiLevelType w:val="hybridMultilevel"/>
    <w:tmpl w:val="09FEA50A"/>
    <w:lvl w:ilvl="0" w:tplc="E60E5A9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D4D4813"/>
    <w:multiLevelType w:val="hybridMultilevel"/>
    <w:tmpl w:val="ED98A226"/>
    <w:lvl w:ilvl="0" w:tplc="1A8E166A">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0B30FD"/>
    <w:multiLevelType w:val="hybridMultilevel"/>
    <w:tmpl w:val="488EE5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B8B1267"/>
    <w:multiLevelType w:val="hybridMultilevel"/>
    <w:tmpl w:val="CDAAABAA"/>
    <w:lvl w:ilvl="0" w:tplc="03124CF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2C12F7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86A4B"/>
    <w:multiLevelType w:val="hybridMultilevel"/>
    <w:tmpl w:val="32AEB6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F733B7C"/>
    <w:multiLevelType w:val="hybridMultilevel"/>
    <w:tmpl w:val="6BC6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1"/>
  </w:num>
  <w:num w:numId="5">
    <w:abstractNumId w:val="5"/>
  </w:num>
  <w:num w:numId="6">
    <w:abstractNumId w:val="2"/>
  </w:num>
  <w:num w:numId="7">
    <w:abstractNumId w:val="4"/>
  </w:num>
  <w:num w:numId="8">
    <w:abstractNumId w:val="14"/>
  </w:num>
  <w:num w:numId="9">
    <w:abstractNumId w:val="22"/>
  </w:num>
  <w:num w:numId="10">
    <w:abstractNumId w:val="6"/>
  </w:num>
  <w:num w:numId="11">
    <w:abstractNumId w:val="0"/>
  </w:num>
  <w:num w:numId="12">
    <w:abstractNumId w:val="16"/>
  </w:num>
  <w:num w:numId="13">
    <w:abstractNumId w:val="26"/>
  </w:num>
  <w:num w:numId="14">
    <w:abstractNumId w:val="19"/>
  </w:num>
  <w:num w:numId="15">
    <w:abstractNumId w:val="12"/>
  </w:num>
  <w:num w:numId="16">
    <w:abstractNumId w:val="24"/>
  </w:num>
  <w:num w:numId="17">
    <w:abstractNumId w:val="10"/>
  </w:num>
  <w:num w:numId="18">
    <w:abstractNumId w:val="9"/>
  </w:num>
  <w:num w:numId="19">
    <w:abstractNumId w:val="21"/>
  </w:num>
  <w:num w:numId="20">
    <w:abstractNumId w:val="23"/>
  </w:num>
  <w:num w:numId="21">
    <w:abstractNumId w:val="7"/>
  </w:num>
  <w:num w:numId="22">
    <w:abstractNumId w:val="18"/>
  </w:num>
  <w:num w:numId="23">
    <w:abstractNumId w:val="15"/>
  </w:num>
  <w:num w:numId="24">
    <w:abstractNumId w:val="13"/>
  </w:num>
  <w:num w:numId="25">
    <w:abstractNumId w:val="1"/>
  </w:num>
  <w:num w:numId="26">
    <w:abstractNumId w:val="17"/>
  </w:num>
  <w:num w:numId="27">
    <w:abstractNumId w:val="27"/>
  </w:num>
  <w:num w:numId="28">
    <w:abstractNumId w:val="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011F0"/>
    <w:rsid w:val="00002D8D"/>
    <w:rsid w:val="00014707"/>
    <w:rsid w:val="00017AF4"/>
    <w:rsid w:val="000224C3"/>
    <w:rsid w:val="00032273"/>
    <w:rsid w:val="00035ABC"/>
    <w:rsid w:val="0004589F"/>
    <w:rsid w:val="000473CA"/>
    <w:rsid w:val="000478E1"/>
    <w:rsid w:val="00060FDE"/>
    <w:rsid w:val="000637ED"/>
    <w:rsid w:val="00066AB5"/>
    <w:rsid w:val="00072D65"/>
    <w:rsid w:val="000778CE"/>
    <w:rsid w:val="0008379D"/>
    <w:rsid w:val="000841BE"/>
    <w:rsid w:val="00087081"/>
    <w:rsid w:val="00090EA1"/>
    <w:rsid w:val="00097F5D"/>
    <w:rsid w:val="000A01D1"/>
    <w:rsid w:val="000A502D"/>
    <w:rsid w:val="000A79AC"/>
    <w:rsid w:val="000C02CC"/>
    <w:rsid w:val="000C340B"/>
    <w:rsid w:val="000C4AF4"/>
    <w:rsid w:val="000D517A"/>
    <w:rsid w:val="00121906"/>
    <w:rsid w:val="00135902"/>
    <w:rsid w:val="00144685"/>
    <w:rsid w:val="00155A1D"/>
    <w:rsid w:val="00170D9E"/>
    <w:rsid w:val="001712C1"/>
    <w:rsid w:val="001805E1"/>
    <w:rsid w:val="001A4894"/>
    <w:rsid w:val="001A6AB7"/>
    <w:rsid w:val="001B37CF"/>
    <w:rsid w:val="001B4ABD"/>
    <w:rsid w:val="001C08D3"/>
    <w:rsid w:val="001D2CC3"/>
    <w:rsid w:val="001D3E52"/>
    <w:rsid w:val="001E2843"/>
    <w:rsid w:val="001E34B0"/>
    <w:rsid w:val="001E51A2"/>
    <w:rsid w:val="001F6D97"/>
    <w:rsid w:val="00200F8F"/>
    <w:rsid w:val="002044B5"/>
    <w:rsid w:val="00212C9B"/>
    <w:rsid w:val="00213502"/>
    <w:rsid w:val="00220D54"/>
    <w:rsid w:val="00223273"/>
    <w:rsid w:val="00224052"/>
    <w:rsid w:val="0023502F"/>
    <w:rsid w:val="0023726F"/>
    <w:rsid w:val="002419CD"/>
    <w:rsid w:val="0024238C"/>
    <w:rsid w:val="002465B0"/>
    <w:rsid w:val="002502B0"/>
    <w:rsid w:val="0025405B"/>
    <w:rsid w:val="00254E4D"/>
    <w:rsid w:val="00276CDD"/>
    <w:rsid w:val="00280207"/>
    <w:rsid w:val="00290619"/>
    <w:rsid w:val="002A24C8"/>
    <w:rsid w:val="002B3368"/>
    <w:rsid w:val="002C3884"/>
    <w:rsid w:val="002C50BD"/>
    <w:rsid w:val="002C7EF3"/>
    <w:rsid w:val="002D7F8D"/>
    <w:rsid w:val="002E3243"/>
    <w:rsid w:val="002E4CC0"/>
    <w:rsid w:val="002E740B"/>
    <w:rsid w:val="002F7446"/>
    <w:rsid w:val="0030020B"/>
    <w:rsid w:val="003019F1"/>
    <w:rsid w:val="00301B56"/>
    <w:rsid w:val="00303C40"/>
    <w:rsid w:val="00304350"/>
    <w:rsid w:val="00306730"/>
    <w:rsid w:val="00314D27"/>
    <w:rsid w:val="00335947"/>
    <w:rsid w:val="003424E6"/>
    <w:rsid w:val="00347A08"/>
    <w:rsid w:val="0035116F"/>
    <w:rsid w:val="0035767A"/>
    <w:rsid w:val="003611FE"/>
    <w:rsid w:val="003640AD"/>
    <w:rsid w:val="00365AD4"/>
    <w:rsid w:val="0036625A"/>
    <w:rsid w:val="00372D04"/>
    <w:rsid w:val="0037455E"/>
    <w:rsid w:val="003761E9"/>
    <w:rsid w:val="003838FC"/>
    <w:rsid w:val="00384DE9"/>
    <w:rsid w:val="003A7380"/>
    <w:rsid w:val="003B66F4"/>
    <w:rsid w:val="003C02CE"/>
    <w:rsid w:val="003E14BF"/>
    <w:rsid w:val="003E4B2E"/>
    <w:rsid w:val="003F1BE1"/>
    <w:rsid w:val="004154B9"/>
    <w:rsid w:val="00416772"/>
    <w:rsid w:val="00416ECC"/>
    <w:rsid w:val="00417520"/>
    <w:rsid w:val="004202F9"/>
    <w:rsid w:val="004241E3"/>
    <w:rsid w:val="004302B2"/>
    <w:rsid w:val="0044093C"/>
    <w:rsid w:val="00441B52"/>
    <w:rsid w:val="00444382"/>
    <w:rsid w:val="00451B4A"/>
    <w:rsid w:val="00452ABF"/>
    <w:rsid w:val="00463203"/>
    <w:rsid w:val="00465642"/>
    <w:rsid w:val="00466FBE"/>
    <w:rsid w:val="00472F37"/>
    <w:rsid w:val="004759EA"/>
    <w:rsid w:val="0048291E"/>
    <w:rsid w:val="0048654C"/>
    <w:rsid w:val="004A05A1"/>
    <w:rsid w:val="004A429A"/>
    <w:rsid w:val="004A5582"/>
    <w:rsid w:val="004B0E15"/>
    <w:rsid w:val="004B1E85"/>
    <w:rsid w:val="004B3780"/>
    <w:rsid w:val="004C12C4"/>
    <w:rsid w:val="004C193C"/>
    <w:rsid w:val="004C2478"/>
    <w:rsid w:val="004C7F4A"/>
    <w:rsid w:val="004D6454"/>
    <w:rsid w:val="004D76D2"/>
    <w:rsid w:val="004D7D20"/>
    <w:rsid w:val="004E026D"/>
    <w:rsid w:val="004E4AF2"/>
    <w:rsid w:val="004E4B83"/>
    <w:rsid w:val="004E6D50"/>
    <w:rsid w:val="004F107A"/>
    <w:rsid w:val="004F154C"/>
    <w:rsid w:val="004F3ED3"/>
    <w:rsid w:val="004F44C8"/>
    <w:rsid w:val="00503B72"/>
    <w:rsid w:val="00504709"/>
    <w:rsid w:val="005142FF"/>
    <w:rsid w:val="00515C7E"/>
    <w:rsid w:val="00525A24"/>
    <w:rsid w:val="00541C58"/>
    <w:rsid w:val="00544975"/>
    <w:rsid w:val="00551C4A"/>
    <w:rsid w:val="00552438"/>
    <w:rsid w:val="00552732"/>
    <w:rsid w:val="00554501"/>
    <w:rsid w:val="00555C40"/>
    <w:rsid w:val="00565D2F"/>
    <w:rsid w:val="00570674"/>
    <w:rsid w:val="00570ACC"/>
    <w:rsid w:val="00593A1F"/>
    <w:rsid w:val="00594DE8"/>
    <w:rsid w:val="005A0817"/>
    <w:rsid w:val="005A1999"/>
    <w:rsid w:val="005A2015"/>
    <w:rsid w:val="005A29BB"/>
    <w:rsid w:val="005A5911"/>
    <w:rsid w:val="005B15B5"/>
    <w:rsid w:val="005B3690"/>
    <w:rsid w:val="005B4DE4"/>
    <w:rsid w:val="005C069C"/>
    <w:rsid w:val="005C200A"/>
    <w:rsid w:val="005D4FC2"/>
    <w:rsid w:val="005E3C26"/>
    <w:rsid w:val="005F12B7"/>
    <w:rsid w:val="005F29D7"/>
    <w:rsid w:val="005F39AA"/>
    <w:rsid w:val="005F3E45"/>
    <w:rsid w:val="006005C3"/>
    <w:rsid w:val="00611184"/>
    <w:rsid w:val="00611823"/>
    <w:rsid w:val="00617BC7"/>
    <w:rsid w:val="00621583"/>
    <w:rsid w:val="006414F9"/>
    <w:rsid w:val="00653FDC"/>
    <w:rsid w:val="006542BD"/>
    <w:rsid w:val="006668B9"/>
    <w:rsid w:val="00672EDD"/>
    <w:rsid w:val="00675A4F"/>
    <w:rsid w:val="00675EDE"/>
    <w:rsid w:val="00680D3A"/>
    <w:rsid w:val="0068215B"/>
    <w:rsid w:val="00691C26"/>
    <w:rsid w:val="0069309B"/>
    <w:rsid w:val="0069632F"/>
    <w:rsid w:val="00697B9A"/>
    <w:rsid w:val="006A3B63"/>
    <w:rsid w:val="006A4593"/>
    <w:rsid w:val="006C1F2B"/>
    <w:rsid w:val="006F764B"/>
    <w:rsid w:val="007028EC"/>
    <w:rsid w:val="00704833"/>
    <w:rsid w:val="0072244B"/>
    <w:rsid w:val="00723B78"/>
    <w:rsid w:val="00725B2D"/>
    <w:rsid w:val="0072702B"/>
    <w:rsid w:val="00736C48"/>
    <w:rsid w:val="007377AB"/>
    <w:rsid w:val="0074406F"/>
    <w:rsid w:val="00751BC6"/>
    <w:rsid w:val="007568C1"/>
    <w:rsid w:val="00761683"/>
    <w:rsid w:val="00763676"/>
    <w:rsid w:val="00763FFB"/>
    <w:rsid w:val="007667E3"/>
    <w:rsid w:val="00766E90"/>
    <w:rsid w:val="00782CF2"/>
    <w:rsid w:val="00783958"/>
    <w:rsid w:val="007906F2"/>
    <w:rsid w:val="00793A7D"/>
    <w:rsid w:val="007A0400"/>
    <w:rsid w:val="007A2200"/>
    <w:rsid w:val="007B34E8"/>
    <w:rsid w:val="007B4AC6"/>
    <w:rsid w:val="007B50B9"/>
    <w:rsid w:val="007D0701"/>
    <w:rsid w:val="007D5EC1"/>
    <w:rsid w:val="007D64EB"/>
    <w:rsid w:val="007D6F67"/>
    <w:rsid w:val="007E14C9"/>
    <w:rsid w:val="007E4653"/>
    <w:rsid w:val="007E7E0A"/>
    <w:rsid w:val="007F76B6"/>
    <w:rsid w:val="00810FB0"/>
    <w:rsid w:val="00812458"/>
    <w:rsid w:val="00816D57"/>
    <w:rsid w:val="00817E1F"/>
    <w:rsid w:val="0082679B"/>
    <w:rsid w:val="00827CD7"/>
    <w:rsid w:val="00827DCC"/>
    <w:rsid w:val="008311FA"/>
    <w:rsid w:val="00831FC2"/>
    <w:rsid w:val="00832B0C"/>
    <w:rsid w:val="008410D1"/>
    <w:rsid w:val="0084374F"/>
    <w:rsid w:val="0084545C"/>
    <w:rsid w:val="0085030C"/>
    <w:rsid w:val="0085372C"/>
    <w:rsid w:val="00854BD4"/>
    <w:rsid w:val="008568A1"/>
    <w:rsid w:val="00861DED"/>
    <w:rsid w:val="00862D25"/>
    <w:rsid w:val="008717AD"/>
    <w:rsid w:val="0088414D"/>
    <w:rsid w:val="0089055E"/>
    <w:rsid w:val="00892D77"/>
    <w:rsid w:val="008A0F19"/>
    <w:rsid w:val="008A45C8"/>
    <w:rsid w:val="008A5C31"/>
    <w:rsid w:val="008B68E1"/>
    <w:rsid w:val="008B729A"/>
    <w:rsid w:val="008C331F"/>
    <w:rsid w:val="008D3A9F"/>
    <w:rsid w:val="008E13A6"/>
    <w:rsid w:val="008E2A47"/>
    <w:rsid w:val="008E3B4D"/>
    <w:rsid w:val="008F1EB6"/>
    <w:rsid w:val="008F2E98"/>
    <w:rsid w:val="009001DA"/>
    <w:rsid w:val="009161C4"/>
    <w:rsid w:val="00932665"/>
    <w:rsid w:val="00932C5C"/>
    <w:rsid w:val="0094606B"/>
    <w:rsid w:val="00951138"/>
    <w:rsid w:val="009534B4"/>
    <w:rsid w:val="0095501F"/>
    <w:rsid w:val="009577BF"/>
    <w:rsid w:val="00960B47"/>
    <w:rsid w:val="00966A3F"/>
    <w:rsid w:val="00967BEA"/>
    <w:rsid w:val="00967C20"/>
    <w:rsid w:val="00967FFE"/>
    <w:rsid w:val="00973BAC"/>
    <w:rsid w:val="009913C1"/>
    <w:rsid w:val="009926EB"/>
    <w:rsid w:val="00997BFA"/>
    <w:rsid w:val="009A2CD6"/>
    <w:rsid w:val="009A7642"/>
    <w:rsid w:val="009A79FE"/>
    <w:rsid w:val="009A7F49"/>
    <w:rsid w:val="009B16D8"/>
    <w:rsid w:val="009B4A7E"/>
    <w:rsid w:val="009B5F1E"/>
    <w:rsid w:val="009C38E5"/>
    <w:rsid w:val="009C7308"/>
    <w:rsid w:val="009D5256"/>
    <w:rsid w:val="009D5780"/>
    <w:rsid w:val="009E0DB5"/>
    <w:rsid w:val="009E5D00"/>
    <w:rsid w:val="009E6A29"/>
    <w:rsid w:val="009F4C92"/>
    <w:rsid w:val="00A109A8"/>
    <w:rsid w:val="00A16746"/>
    <w:rsid w:val="00A368BB"/>
    <w:rsid w:val="00A42D25"/>
    <w:rsid w:val="00A468D0"/>
    <w:rsid w:val="00A470CE"/>
    <w:rsid w:val="00A53630"/>
    <w:rsid w:val="00A578C1"/>
    <w:rsid w:val="00A57E38"/>
    <w:rsid w:val="00A61764"/>
    <w:rsid w:val="00A62200"/>
    <w:rsid w:val="00A665E1"/>
    <w:rsid w:val="00A8486A"/>
    <w:rsid w:val="00AA10D7"/>
    <w:rsid w:val="00AA14C7"/>
    <w:rsid w:val="00AC25CE"/>
    <w:rsid w:val="00AC55A7"/>
    <w:rsid w:val="00AD3C46"/>
    <w:rsid w:val="00AD5557"/>
    <w:rsid w:val="00AE75C9"/>
    <w:rsid w:val="00AF6CDF"/>
    <w:rsid w:val="00B015AE"/>
    <w:rsid w:val="00B0752C"/>
    <w:rsid w:val="00B155E5"/>
    <w:rsid w:val="00B1566A"/>
    <w:rsid w:val="00B17585"/>
    <w:rsid w:val="00B3366C"/>
    <w:rsid w:val="00B52FD5"/>
    <w:rsid w:val="00B641CA"/>
    <w:rsid w:val="00B64E01"/>
    <w:rsid w:val="00B741A3"/>
    <w:rsid w:val="00B80456"/>
    <w:rsid w:val="00B837DE"/>
    <w:rsid w:val="00B85AAE"/>
    <w:rsid w:val="00B92671"/>
    <w:rsid w:val="00B9502B"/>
    <w:rsid w:val="00BB1321"/>
    <w:rsid w:val="00BB1BCF"/>
    <w:rsid w:val="00BB49D9"/>
    <w:rsid w:val="00BB75F2"/>
    <w:rsid w:val="00BC1747"/>
    <w:rsid w:val="00BC771C"/>
    <w:rsid w:val="00BD5C35"/>
    <w:rsid w:val="00BE2800"/>
    <w:rsid w:val="00BE7759"/>
    <w:rsid w:val="00C012AB"/>
    <w:rsid w:val="00C20512"/>
    <w:rsid w:val="00C24227"/>
    <w:rsid w:val="00C24886"/>
    <w:rsid w:val="00C25836"/>
    <w:rsid w:val="00C269AE"/>
    <w:rsid w:val="00C367A6"/>
    <w:rsid w:val="00C628D0"/>
    <w:rsid w:val="00C70EFF"/>
    <w:rsid w:val="00C75FDC"/>
    <w:rsid w:val="00C9233E"/>
    <w:rsid w:val="00C92E02"/>
    <w:rsid w:val="00C936F7"/>
    <w:rsid w:val="00CA233E"/>
    <w:rsid w:val="00CA773D"/>
    <w:rsid w:val="00CB2566"/>
    <w:rsid w:val="00CB395C"/>
    <w:rsid w:val="00CB6EE4"/>
    <w:rsid w:val="00CC29CA"/>
    <w:rsid w:val="00CD4271"/>
    <w:rsid w:val="00CE1FEA"/>
    <w:rsid w:val="00CF1ED9"/>
    <w:rsid w:val="00CF205A"/>
    <w:rsid w:val="00CF279F"/>
    <w:rsid w:val="00CF3440"/>
    <w:rsid w:val="00D14B5B"/>
    <w:rsid w:val="00D25F67"/>
    <w:rsid w:val="00D46A3B"/>
    <w:rsid w:val="00D54077"/>
    <w:rsid w:val="00D61CF2"/>
    <w:rsid w:val="00D6230E"/>
    <w:rsid w:val="00D62A12"/>
    <w:rsid w:val="00D62D06"/>
    <w:rsid w:val="00D64F3C"/>
    <w:rsid w:val="00D66106"/>
    <w:rsid w:val="00D731AE"/>
    <w:rsid w:val="00D84B27"/>
    <w:rsid w:val="00D84EB9"/>
    <w:rsid w:val="00D93C81"/>
    <w:rsid w:val="00DA3B08"/>
    <w:rsid w:val="00DA4F15"/>
    <w:rsid w:val="00DA5D31"/>
    <w:rsid w:val="00DA7D69"/>
    <w:rsid w:val="00DB551E"/>
    <w:rsid w:val="00DC211F"/>
    <w:rsid w:val="00DC3961"/>
    <w:rsid w:val="00DD7EE3"/>
    <w:rsid w:val="00DE4441"/>
    <w:rsid w:val="00DF409A"/>
    <w:rsid w:val="00DF764B"/>
    <w:rsid w:val="00E00F01"/>
    <w:rsid w:val="00E074E0"/>
    <w:rsid w:val="00E20A0F"/>
    <w:rsid w:val="00E21C62"/>
    <w:rsid w:val="00E30B0A"/>
    <w:rsid w:val="00E347A3"/>
    <w:rsid w:val="00E35808"/>
    <w:rsid w:val="00E44C9C"/>
    <w:rsid w:val="00E47F47"/>
    <w:rsid w:val="00E5239B"/>
    <w:rsid w:val="00E54D08"/>
    <w:rsid w:val="00E62B1E"/>
    <w:rsid w:val="00E66D79"/>
    <w:rsid w:val="00E81061"/>
    <w:rsid w:val="00E84933"/>
    <w:rsid w:val="00E90AB8"/>
    <w:rsid w:val="00E92C95"/>
    <w:rsid w:val="00E947DF"/>
    <w:rsid w:val="00EA0D65"/>
    <w:rsid w:val="00EA28DC"/>
    <w:rsid w:val="00EA4FD9"/>
    <w:rsid w:val="00EA53E2"/>
    <w:rsid w:val="00EC64C6"/>
    <w:rsid w:val="00ED1EB1"/>
    <w:rsid w:val="00ED5A15"/>
    <w:rsid w:val="00EE3C34"/>
    <w:rsid w:val="00EE4A14"/>
    <w:rsid w:val="00EE75F7"/>
    <w:rsid w:val="00F02D7A"/>
    <w:rsid w:val="00F1080F"/>
    <w:rsid w:val="00F1331B"/>
    <w:rsid w:val="00F22E90"/>
    <w:rsid w:val="00F3370C"/>
    <w:rsid w:val="00F354FB"/>
    <w:rsid w:val="00F35672"/>
    <w:rsid w:val="00F40ED9"/>
    <w:rsid w:val="00F5198F"/>
    <w:rsid w:val="00F619C7"/>
    <w:rsid w:val="00F661FA"/>
    <w:rsid w:val="00F6734F"/>
    <w:rsid w:val="00F679A2"/>
    <w:rsid w:val="00F735A6"/>
    <w:rsid w:val="00F76EF7"/>
    <w:rsid w:val="00F846AE"/>
    <w:rsid w:val="00F84F9D"/>
    <w:rsid w:val="00F93409"/>
    <w:rsid w:val="00FA52B2"/>
    <w:rsid w:val="00FC54AE"/>
    <w:rsid w:val="00FE070B"/>
    <w:rsid w:val="00FF0505"/>
    <w:rsid w:val="00FF35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04709"/>
    <w:pPr>
      <w:numPr>
        <w:numId w:val="29"/>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C012AB"/>
    <w:rPr>
      <w:sz w:val="16"/>
      <w:szCs w:val="16"/>
    </w:rPr>
  </w:style>
  <w:style w:type="paragraph" w:styleId="Kommentartext">
    <w:name w:val="annotation text"/>
    <w:basedOn w:val="Standard"/>
    <w:link w:val="KommentartextZchn"/>
    <w:uiPriority w:val="99"/>
    <w:semiHidden/>
    <w:unhideWhenUsed/>
    <w:rsid w:val="00C012AB"/>
    <w:pPr>
      <w:spacing w:line="240" w:lineRule="auto"/>
    </w:pPr>
    <w:rPr>
      <w:sz w:val="20"/>
    </w:rPr>
  </w:style>
  <w:style w:type="character" w:customStyle="1" w:styleId="KommentartextZchn">
    <w:name w:val="Kommentartext Zchn"/>
    <w:basedOn w:val="Absatz-Standardschriftart"/>
    <w:link w:val="Kommentartext"/>
    <w:uiPriority w:val="99"/>
    <w:semiHidden/>
    <w:rsid w:val="00C012AB"/>
    <w:rPr>
      <w:lang w:eastAsia="en-US"/>
    </w:rPr>
  </w:style>
  <w:style w:type="paragraph" w:styleId="Kommentarthema">
    <w:name w:val="annotation subject"/>
    <w:basedOn w:val="Kommentartext"/>
    <w:next w:val="Kommentartext"/>
    <w:link w:val="KommentarthemaZchn"/>
    <w:uiPriority w:val="99"/>
    <w:semiHidden/>
    <w:unhideWhenUsed/>
    <w:rsid w:val="00C012AB"/>
    <w:rPr>
      <w:b/>
      <w:bCs/>
    </w:rPr>
  </w:style>
  <w:style w:type="character" w:customStyle="1" w:styleId="KommentarthemaZchn">
    <w:name w:val="Kommentarthema Zchn"/>
    <w:basedOn w:val="KommentartextZchn"/>
    <w:link w:val="Kommentarthema"/>
    <w:uiPriority w:val="99"/>
    <w:semiHidden/>
    <w:rsid w:val="00C012AB"/>
    <w:rPr>
      <w:b/>
      <w:bCs/>
      <w:lang w:eastAsia="en-US"/>
    </w:rPr>
  </w:style>
  <w:style w:type="character" w:styleId="NichtaufgelsteErwhnung">
    <w:name w:val="Unresolved Mention"/>
    <w:basedOn w:val="Absatz-Standardschriftart"/>
    <w:uiPriority w:val="99"/>
    <w:semiHidden/>
    <w:unhideWhenUsed/>
    <w:rsid w:val="00AD5557"/>
    <w:rPr>
      <w:color w:val="605E5C"/>
      <w:shd w:val="clear" w:color="auto" w:fill="E1DFDD"/>
    </w:rPr>
  </w:style>
  <w:style w:type="table" w:styleId="EinfacheTabelle1">
    <w:name w:val="Plain Table 1"/>
    <w:basedOn w:val="NormaleTabelle"/>
    <w:uiPriority w:val="41"/>
    <w:rsid w:val="00675E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BB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BB75F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giovannid@bzz.ch"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wmf"/><Relationship Id="rId1" Type="http://schemas.openxmlformats.org/officeDocument/2006/relationships/image" Target="media/image11.wmf"/></Relationships>
</file>

<file path=word/_rels/header2.xml.rels><?xml version="1.0" encoding="UTF-8" standalone="yes"?>
<Relationships xmlns="http://schemas.openxmlformats.org/package/2006/relationships"><Relationship Id="rId3" Type="http://schemas.openxmlformats.org/officeDocument/2006/relationships/image" Target="media/image12.wmf"/><Relationship Id="rId2" Type="http://schemas.openxmlformats.org/officeDocument/2006/relationships/image" Target="media/image11.wmf"/><Relationship Id="rId1" Type="http://schemas.openxmlformats.org/officeDocument/2006/relationships/image" Target="media/image13.wmf"/><Relationship Id="rId4" Type="http://schemas.openxmlformats.org/officeDocument/2006/relationships/image" Target="media/image1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4FE1F2AC2D14BBEC71CBAD2AEFD97" ma:contentTypeVersion="22" ma:contentTypeDescription="Create a new document." ma:contentTypeScope="" ma:versionID="7bf27136b07de5eac4272b2806926f1e">
  <xsd:schema xmlns:xsd="http://www.w3.org/2001/XMLSchema" xmlns:xs="http://www.w3.org/2001/XMLSchema" xmlns:p="http://schemas.microsoft.com/office/2006/metadata/properties" xmlns:ns2="a5678e29-1574-411f-be6b-d7de768adb54" targetNamespace="http://schemas.microsoft.com/office/2006/metadata/properties" ma:root="true" ma:fieldsID="909bdb65519c2373db5e498fbb3fb4b5" ns2:_="">
    <xsd:import namespace="a5678e29-1574-411f-be6b-d7de768adb5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8e29-1574-411f-be6b-d7de768adb5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a5678e29-1574-411f-be6b-d7de768adb54" xsi:nil="true"/>
    <Students xmlns="a5678e29-1574-411f-be6b-d7de768adb54">
      <UserInfo>
        <DisplayName/>
        <AccountId xsi:nil="true"/>
        <AccountType/>
      </UserInfo>
    </Students>
    <AppVersion xmlns="a5678e29-1574-411f-be6b-d7de768adb54" xsi:nil="true"/>
    <IsNotebookLocked xmlns="a5678e29-1574-411f-be6b-d7de768adb54" xsi:nil="true"/>
    <Is_Collaboration_Space_Locked xmlns="a5678e29-1574-411f-be6b-d7de768adb54" xsi:nil="true"/>
    <Has_Teacher_Only_SectionGroup xmlns="a5678e29-1574-411f-be6b-d7de768adb54" xsi:nil="true"/>
    <NotebookType xmlns="a5678e29-1574-411f-be6b-d7de768adb54" xsi:nil="true"/>
    <CultureName xmlns="a5678e29-1574-411f-be6b-d7de768adb54" xsi:nil="true"/>
    <TeamsChannelId xmlns="a5678e29-1574-411f-be6b-d7de768adb54" xsi:nil="true"/>
    <Owner xmlns="a5678e29-1574-411f-be6b-d7de768adb54">
      <UserInfo>
        <DisplayName/>
        <AccountId xsi:nil="true"/>
        <AccountType/>
      </UserInfo>
    </Owner>
    <Teachers xmlns="a5678e29-1574-411f-be6b-d7de768adb54">
      <UserInfo>
        <DisplayName/>
        <AccountId xsi:nil="true"/>
        <AccountType/>
      </UserInfo>
    </Teachers>
    <Distribution_Groups xmlns="a5678e29-1574-411f-be6b-d7de768adb54" xsi:nil="true"/>
    <LMS_Mappings xmlns="a5678e29-1574-411f-be6b-d7de768adb54" xsi:nil="true"/>
    <Math_Settings xmlns="a5678e29-1574-411f-be6b-d7de768adb54" xsi:nil="true"/>
    <Invited_Teachers xmlns="a5678e29-1574-411f-be6b-d7de768adb54" xsi:nil="true"/>
    <Invited_Students xmlns="a5678e29-1574-411f-be6b-d7de768adb54" xsi:nil="true"/>
    <DefaultSectionNames xmlns="a5678e29-1574-411f-be6b-d7de768adb54" xsi:nil="true"/>
    <Templates xmlns="a5678e29-1574-411f-be6b-d7de768adb54" xsi:nil="true"/>
    <FolderType xmlns="a5678e29-1574-411f-be6b-d7de768adb54" xsi:nil="true"/>
    <Student_Groups xmlns="a5678e29-1574-411f-be6b-d7de768adb54">
      <UserInfo>
        <DisplayName/>
        <AccountId xsi:nil="true"/>
        <AccountType/>
      </UserInfo>
    </Student_Groups>
  </documentManagement>
</p:properties>
</file>

<file path=customXml/itemProps1.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2.xml><?xml version="1.0" encoding="utf-8"?>
<ds:datastoreItem xmlns:ds="http://schemas.openxmlformats.org/officeDocument/2006/customXml" ds:itemID="{B8A4D4B8-C91B-49DC-9C8E-78B44035AC2B}">
  <ds:schemaRefs>
    <ds:schemaRef ds:uri="http://schemas.openxmlformats.org/officeDocument/2006/bibliography"/>
  </ds:schemaRefs>
</ds:datastoreItem>
</file>

<file path=customXml/itemProps3.xml><?xml version="1.0" encoding="utf-8"?>
<ds:datastoreItem xmlns:ds="http://schemas.openxmlformats.org/officeDocument/2006/customXml" ds:itemID="{8D9A01AB-0AC1-4E3D-A16A-634CEE3E3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78e29-1574-411f-be6b-d7de768a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a5678e29-1574-411f-be6b-d7de768adb54"/>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22</Pages>
  <Words>4087</Words>
  <Characters>25752</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
  <dc:creator>Künzli Michael</dc:creator>
  <cp:keywords/>
  <cp:lastModifiedBy>Davide Di Giovanni</cp:lastModifiedBy>
  <cp:revision>193</cp:revision>
  <cp:lastPrinted>2021-06-24T15:55:00Z</cp:lastPrinted>
  <dcterms:created xsi:type="dcterms:W3CDTF">2021-05-12T14:06:00Z</dcterms:created>
  <dcterms:modified xsi:type="dcterms:W3CDTF">2021-07-02T14:10:00Z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0x0101001874FE1F2AC2D14BBEC71CBAD2AEFD97</vt:lpwstr>
  </property>
</Properties>
</file>